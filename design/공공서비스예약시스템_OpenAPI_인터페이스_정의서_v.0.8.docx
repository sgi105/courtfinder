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F42" w:rsidRPr="00275B9F" w:rsidRDefault="00F10F42">
      <w:pPr>
        <w:rPr>
          <w:rFonts w:asciiTheme="majorHAnsi" w:eastAsiaTheme="majorHAnsi" w:hAnsiTheme="majorHAnsi"/>
          <w:lang w:eastAsia="ko-KR"/>
        </w:rPr>
      </w:pPr>
      <w:bookmarkStart w:id="0" w:name="hp_TitlePage"/>
    </w:p>
    <w:p w:rsidR="00F10F42" w:rsidRPr="00275B9F" w:rsidRDefault="00F10F42">
      <w:pPr>
        <w:rPr>
          <w:rFonts w:asciiTheme="majorHAnsi" w:eastAsiaTheme="majorHAnsi" w:hAnsiTheme="majorHAnsi"/>
          <w:lang w:eastAsia="ko-KR"/>
        </w:rPr>
      </w:pPr>
    </w:p>
    <w:p w:rsidR="00400F4D" w:rsidRPr="00275B9F" w:rsidRDefault="00400F4D">
      <w:pPr>
        <w:rPr>
          <w:rFonts w:asciiTheme="majorHAnsi" w:eastAsiaTheme="majorHAnsi" w:hAnsiTheme="majorHAnsi"/>
          <w:lang w:eastAsia="ko-KR"/>
        </w:rPr>
      </w:pPr>
    </w:p>
    <w:p w:rsidR="00F10F42" w:rsidRPr="00275B9F" w:rsidRDefault="00F10F42">
      <w:pPr>
        <w:rPr>
          <w:rFonts w:asciiTheme="majorHAnsi" w:eastAsiaTheme="majorHAnsi" w:hAnsiTheme="majorHAnsi"/>
          <w:lang w:eastAsia="ko-KR"/>
        </w:rPr>
      </w:pPr>
    </w:p>
    <w:p w:rsidR="007444B7" w:rsidRPr="00275B9F" w:rsidRDefault="007444B7">
      <w:pPr>
        <w:rPr>
          <w:rFonts w:asciiTheme="majorHAnsi" w:eastAsiaTheme="majorHAnsi" w:hAnsiTheme="majorHAnsi"/>
          <w:lang w:eastAsia="ko-KR"/>
        </w:rPr>
      </w:pPr>
    </w:p>
    <w:p w:rsidR="007444B7" w:rsidRPr="00275B9F" w:rsidRDefault="007444B7">
      <w:pPr>
        <w:rPr>
          <w:rFonts w:asciiTheme="majorHAnsi" w:eastAsiaTheme="majorHAnsi" w:hAnsiTheme="majorHAnsi"/>
          <w:lang w:eastAsia="ko-KR"/>
        </w:rPr>
      </w:pPr>
    </w:p>
    <w:p w:rsidR="001570D9" w:rsidRPr="00275B9F" w:rsidRDefault="001570D9">
      <w:pPr>
        <w:rPr>
          <w:rFonts w:asciiTheme="majorHAnsi" w:eastAsiaTheme="majorHAnsi" w:hAnsiTheme="majorHAnsi"/>
          <w:lang w:eastAsia="ko-KR"/>
        </w:rPr>
      </w:pPr>
    </w:p>
    <w:p w:rsidR="007444B7" w:rsidRPr="00275B9F" w:rsidRDefault="00B8300D">
      <w:pPr>
        <w:rPr>
          <w:rFonts w:asciiTheme="majorHAnsi" w:eastAsiaTheme="majorHAnsi" w:hAnsiTheme="majorHAnsi"/>
          <w:lang w:eastAsia="ko-KR"/>
        </w:rPr>
      </w:pPr>
      <w:r w:rsidRPr="00275B9F">
        <w:rPr>
          <w:rFonts w:asciiTheme="majorHAnsi" w:eastAsiaTheme="majorHAnsi" w:hAnsiTheme="majorHAns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7B6982" wp14:editId="438B5B7F">
                <wp:simplePos x="0" y="0"/>
                <wp:positionH relativeFrom="column">
                  <wp:posOffset>621665</wp:posOffset>
                </wp:positionH>
                <wp:positionV relativeFrom="paragraph">
                  <wp:posOffset>64134</wp:posOffset>
                </wp:positionV>
                <wp:extent cx="5224145" cy="1247775"/>
                <wp:effectExtent l="0" t="0" r="14605" b="28575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414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5F5F5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76200" dir="54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2653" w:rsidRPr="00230A64" w:rsidRDefault="00842653" w:rsidP="00591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굴림" w:eastAsia="굴림" w:hAnsi="굴림" w:cs="H2gtrE"/>
                                <w:b/>
                                <w:sz w:val="16"/>
                                <w:szCs w:val="16"/>
                                <w:lang w:val="en-US" w:eastAsia="ko-KR"/>
                              </w:rPr>
                            </w:pPr>
                          </w:p>
                          <w:p w:rsidR="00842653" w:rsidRDefault="00842653" w:rsidP="00591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맑은 고딕" w:eastAsia="맑은 고딕" w:hAnsi="맑은 고딕" w:cs="H2gtrE"/>
                                <w:b/>
                                <w:sz w:val="40"/>
                                <w:szCs w:val="40"/>
                                <w:lang w:val="en-US"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H2gtrE" w:hint="eastAsia"/>
                                <w:b/>
                                <w:sz w:val="40"/>
                                <w:szCs w:val="40"/>
                                <w:lang w:val="en-US" w:eastAsia="ko-KR"/>
                              </w:rPr>
                              <w:t>공공</w:t>
                            </w:r>
                            <w:r>
                              <w:rPr>
                                <w:rFonts w:ascii="맑은 고딕" w:eastAsia="맑은 고딕" w:hAnsi="맑은 고딕" w:cs="H2gtrE"/>
                                <w:b/>
                                <w:sz w:val="40"/>
                                <w:szCs w:val="40"/>
                                <w:lang w:val="en-US" w:eastAsia="ko-KR"/>
                              </w:rPr>
                              <w:t>서비스</w:t>
                            </w:r>
                            <w:r>
                              <w:rPr>
                                <w:rFonts w:ascii="맑은 고딕" w:eastAsia="맑은 고딕" w:hAnsi="맑은 고딕" w:cs="H2gtrE" w:hint="eastAsia"/>
                                <w:b/>
                                <w:sz w:val="40"/>
                                <w:szCs w:val="40"/>
                                <w:lang w:val="en-US" w:eastAsia="ko-KR"/>
                              </w:rPr>
                              <w:t>예</w:t>
                            </w:r>
                            <w:r>
                              <w:rPr>
                                <w:rFonts w:ascii="맑은 고딕" w:eastAsia="맑은 고딕" w:hAnsi="맑은 고딕" w:cs="H2gtrE"/>
                                <w:b/>
                                <w:sz w:val="40"/>
                                <w:szCs w:val="40"/>
                                <w:lang w:val="en-US" w:eastAsia="ko-KR"/>
                              </w:rPr>
                              <w:t>약시스템</w:t>
                            </w:r>
                            <w:r>
                              <w:rPr>
                                <w:rFonts w:ascii="맑은 고딕" w:eastAsia="맑은 고딕" w:hAnsi="맑은 고딕" w:cs="H2gtrE" w:hint="eastAsia"/>
                                <w:b/>
                                <w:sz w:val="40"/>
                                <w:szCs w:val="40"/>
                                <w:lang w:val="en-US" w:eastAsia="ko-KR"/>
                              </w:rPr>
                              <w:t xml:space="preserve"> </w:t>
                            </w:r>
                          </w:p>
                          <w:p w:rsidR="00842653" w:rsidRPr="0092181C" w:rsidRDefault="00842653" w:rsidP="005917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맑은 고딕" w:eastAsia="맑은 고딕" w:hAnsi="맑은 고딕" w:cs="H2gtrE"/>
                                <w:b/>
                                <w:sz w:val="40"/>
                                <w:szCs w:val="40"/>
                                <w:lang w:val="en-US" w:eastAsia="ko-KR"/>
                              </w:rPr>
                            </w:pPr>
                            <w:r>
                              <w:rPr>
                                <w:rFonts w:ascii="맑은 고딕" w:eastAsia="맑은 고딕" w:hAnsi="맑은 고딕" w:cs="H2gtrE"/>
                                <w:b/>
                                <w:sz w:val="40"/>
                                <w:szCs w:val="40"/>
                                <w:lang w:val="en-US" w:eastAsia="ko-KR"/>
                              </w:rPr>
                              <w:t>OpenAPI</w:t>
                            </w:r>
                            <w:r>
                              <w:rPr>
                                <w:rFonts w:ascii="맑은 고딕" w:eastAsia="맑은 고딕" w:hAnsi="맑은 고딕" w:cs="H2gtrE" w:hint="eastAsia"/>
                                <w:b/>
                                <w:sz w:val="40"/>
                                <w:szCs w:val="40"/>
                                <w:lang w:val="en-US" w:eastAsia="ko-KR"/>
                              </w:rPr>
                              <w:t xml:space="preserve"> 인</w:t>
                            </w:r>
                            <w:r>
                              <w:rPr>
                                <w:rFonts w:ascii="맑은 고딕" w:eastAsia="맑은 고딕" w:hAnsi="맑은 고딕" w:cs="H2gtrE"/>
                                <w:b/>
                                <w:sz w:val="40"/>
                                <w:szCs w:val="40"/>
                                <w:lang w:val="en-US" w:eastAsia="ko-KR"/>
                              </w:rPr>
                              <w:t>터페이스</w:t>
                            </w:r>
                            <w:r>
                              <w:rPr>
                                <w:rFonts w:ascii="맑은 고딕" w:eastAsia="맑은 고딕" w:hAnsi="맑은 고딕" w:cs="H2gtrE" w:hint="eastAsia"/>
                                <w:b/>
                                <w:sz w:val="40"/>
                                <w:szCs w:val="40"/>
                                <w:lang w:val="en-US" w:eastAsia="ko-KR"/>
                              </w:rPr>
                              <w:t xml:space="preserve"> 정</w:t>
                            </w:r>
                            <w:r>
                              <w:rPr>
                                <w:rFonts w:ascii="맑은 고딕" w:eastAsia="맑은 고딕" w:hAnsi="맑은 고딕" w:cs="H2gtrE"/>
                                <w:b/>
                                <w:sz w:val="40"/>
                                <w:szCs w:val="40"/>
                                <w:lang w:val="en-US" w:eastAsia="ko-KR"/>
                              </w:rPr>
                              <w:t>의서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B6982" id="Rectangle 15" o:spid="_x0000_s1026" style="position:absolute;margin-left:48.95pt;margin-top:5.05pt;width:411.35pt;height:9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" strokecolor="#5f5f5f">
                <v:shadow opacity=".5" offset="0,6pt"/>
                <v:textbox>
                  <w:txbxContent>
                    <w:p w:rsidR="00842653" w:rsidRPr="00230A64" w:rsidRDefault="00842653" w:rsidP="005917E5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굴림" w:eastAsia="굴림" w:hAnsi="굴림" w:cs="H2gtrE"/>
                          <w:b/>
                          <w:sz w:val="16"/>
                          <w:szCs w:val="16"/>
                          <w:lang w:val="en-US" w:eastAsia="ko-KR"/>
                        </w:rPr>
                      </w:pPr>
                    </w:p>
                    <w:p w:rsidR="00842653" w:rsidRDefault="00842653" w:rsidP="005917E5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맑은 고딕" w:eastAsia="맑은 고딕" w:hAnsi="맑은 고딕" w:cs="H2gtrE"/>
                          <w:b/>
                          <w:sz w:val="40"/>
                          <w:szCs w:val="40"/>
                          <w:lang w:val="en-US" w:eastAsia="ko-KR"/>
                        </w:rPr>
                      </w:pPr>
                      <w:r>
                        <w:rPr>
                          <w:rFonts w:ascii="맑은 고딕" w:eastAsia="맑은 고딕" w:hAnsi="맑은 고딕" w:cs="H2gtrE" w:hint="eastAsia"/>
                          <w:b/>
                          <w:sz w:val="40"/>
                          <w:szCs w:val="40"/>
                          <w:lang w:val="en-US" w:eastAsia="ko-KR"/>
                        </w:rPr>
                        <w:t>공공</w:t>
                      </w:r>
                      <w:r>
                        <w:rPr>
                          <w:rFonts w:ascii="맑은 고딕" w:eastAsia="맑은 고딕" w:hAnsi="맑은 고딕" w:cs="H2gtrE"/>
                          <w:b/>
                          <w:sz w:val="40"/>
                          <w:szCs w:val="40"/>
                          <w:lang w:val="en-US" w:eastAsia="ko-KR"/>
                        </w:rPr>
                        <w:t>서비스</w:t>
                      </w:r>
                      <w:r>
                        <w:rPr>
                          <w:rFonts w:ascii="맑은 고딕" w:eastAsia="맑은 고딕" w:hAnsi="맑은 고딕" w:cs="H2gtrE" w:hint="eastAsia"/>
                          <w:b/>
                          <w:sz w:val="40"/>
                          <w:szCs w:val="40"/>
                          <w:lang w:val="en-US" w:eastAsia="ko-KR"/>
                        </w:rPr>
                        <w:t>예</w:t>
                      </w:r>
                      <w:r>
                        <w:rPr>
                          <w:rFonts w:ascii="맑은 고딕" w:eastAsia="맑은 고딕" w:hAnsi="맑은 고딕" w:cs="H2gtrE"/>
                          <w:b/>
                          <w:sz w:val="40"/>
                          <w:szCs w:val="40"/>
                          <w:lang w:val="en-US" w:eastAsia="ko-KR"/>
                        </w:rPr>
                        <w:t>약시스템</w:t>
                      </w:r>
                      <w:r>
                        <w:rPr>
                          <w:rFonts w:ascii="맑은 고딕" w:eastAsia="맑은 고딕" w:hAnsi="맑은 고딕" w:cs="H2gtrE" w:hint="eastAsia"/>
                          <w:b/>
                          <w:sz w:val="40"/>
                          <w:szCs w:val="40"/>
                          <w:lang w:val="en-US" w:eastAsia="ko-KR"/>
                        </w:rPr>
                        <w:t xml:space="preserve"> </w:t>
                      </w:r>
                    </w:p>
                    <w:p w:rsidR="00842653" w:rsidRPr="0092181C" w:rsidRDefault="00842653" w:rsidP="005917E5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맑은 고딕" w:eastAsia="맑은 고딕" w:hAnsi="맑은 고딕" w:cs="H2gtrE"/>
                          <w:b/>
                          <w:sz w:val="40"/>
                          <w:szCs w:val="40"/>
                          <w:lang w:val="en-US" w:eastAsia="ko-KR"/>
                        </w:rPr>
                      </w:pPr>
                      <w:r>
                        <w:rPr>
                          <w:rFonts w:ascii="맑은 고딕" w:eastAsia="맑은 고딕" w:hAnsi="맑은 고딕" w:cs="H2gtrE"/>
                          <w:b/>
                          <w:sz w:val="40"/>
                          <w:szCs w:val="40"/>
                          <w:lang w:val="en-US" w:eastAsia="ko-KR"/>
                        </w:rPr>
                        <w:t>OpenAPI</w:t>
                      </w:r>
                      <w:r>
                        <w:rPr>
                          <w:rFonts w:ascii="맑은 고딕" w:eastAsia="맑은 고딕" w:hAnsi="맑은 고딕" w:cs="H2gtrE" w:hint="eastAsia"/>
                          <w:b/>
                          <w:sz w:val="40"/>
                          <w:szCs w:val="40"/>
                          <w:lang w:val="en-US" w:eastAsia="ko-KR"/>
                        </w:rPr>
                        <w:t xml:space="preserve"> 인</w:t>
                      </w:r>
                      <w:r>
                        <w:rPr>
                          <w:rFonts w:ascii="맑은 고딕" w:eastAsia="맑은 고딕" w:hAnsi="맑은 고딕" w:cs="H2gtrE"/>
                          <w:b/>
                          <w:sz w:val="40"/>
                          <w:szCs w:val="40"/>
                          <w:lang w:val="en-US" w:eastAsia="ko-KR"/>
                        </w:rPr>
                        <w:t>터페이스</w:t>
                      </w:r>
                      <w:r>
                        <w:rPr>
                          <w:rFonts w:ascii="맑은 고딕" w:eastAsia="맑은 고딕" w:hAnsi="맑은 고딕" w:cs="H2gtrE" w:hint="eastAsia"/>
                          <w:b/>
                          <w:sz w:val="40"/>
                          <w:szCs w:val="40"/>
                          <w:lang w:val="en-US" w:eastAsia="ko-KR"/>
                        </w:rPr>
                        <w:t xml:space="preserve"> 정</w:t>
                      </w:r>
                      <w:r>
                        <w:rPr>
                          <w:rFonts w:ascii="맑은 고딕" w:eastAsia="맑은 고딕" w:hAnsi="맑은 고딕" w:cs="H2gtrE"/>
                          <w:b/>
                          <w:sz w:val="40"/>
                          <w:szCs w:val="40"/>
                          <w:lang w:val="en-US" w:eastAsia="ko-KR"/>
                        </w:rPr>
                        <w:t>의서</w:t>
                      </w:r>
                    </w:p>
                  </w:txbxContent>
                </v:textbox>
              </v:rect>
            </w:pict>
          </mc:Fallback>
        </mc:AlternateContent>
      </w:r>
    </w:p>
    <w:p w:rsidR="007444B7" w:rsidRPr="00275B9F" w:rsidRDefault="007444B7">
      <w:pPr>
        <w:rPr>
          <w:rFonts w:asciiTheme="majorHAnsi" w:eastAsiaTheme="majorHAnsi" w:hAnsiTheme="majorHAnsi"/>
          <w:lang w:eastAsia="ko-KR"/>
        </w:rPr>
      </w:pPr>
    </w:p>
    <w:p w:rsidR="001570D9" w:rsidRPr="00275B9F" w:rsidRDefault="001570D9">
      <w:pPr>
        <w:rPr>
          <w:rFonts w:asciiTheme="majorHAnsi" w:eastAsiaTheme="majorHAnsi" w:hAnsiTheme="majorHAnsi"/>
          <w:lang w:eastAsia="ko-KR"/>
        </w:rPr>
      </w:pPr>
    </w:p>
    <w:p w:rsidR="00F01F4D" w:rsidRPr="00275B9F" w:rsidRDefault="00F01F4D">
      <w:pPr>
        <w:rPr>
          <w:rFonts w:asciiTheme="majorHAnsi" w:eastAsiaTheme="majorHAnsi" w:hAnsiTheme="majorHAnsi"/>
          <w:lang w:eastAsia="ko-KR"/>
        </w:rPr>
      </w:pPr>
    </w:p>
    <w:p w:rsidR="00400F4D" w:rsidRPr="00275B9F" w:rsidRDefault="00400F4D">
      <w:pPr>
        <w:rPr>
          <w:rFonts w:asciiTheme="majorHAnsi" w:eastAsiaTheme="majorHAnsi" w:hAnsiTheme="majorHAnsi"/>
          <w:lang w:eastAsia="ko-KR"/>
        </w:rPr>
      </w:pPr>
    </w:p>
    <w:p w:rsidR="008C4E41" w:rsidRPr="00275B9F" w:rsidRDefault="008C4E41">
      <w:pPr>
        <w:rPr>
          <w:rFonts w:asciiTheme="majorHAnsi" w:eastAsiaTheme="majorHAnsi" w:hAnsiTheme="majorHAnsi"/>
          <w:lang w:eastAsia="ko-KR"/>
        </w:rPr>
      </w:pPr>
    </w:p>
    <w:p w:rsidR="0011190F" w:rsidRPr="00275B9F" w:rsidRDefault="0011190F">
      <w:pPr>
        <w:rPr>
          <w:rFonts w:asciiTheme="majorHAnsi" w:eastAsiaTheme="majorHAnsi" w:hAnsiTheme="majorHAnsi"/>
          <w:lang w:eastAsia="ko-KR"/>
        </w:rPr>
      </w:pPr>
    </w:p>
    <w:p w:rsidR="0011190F" w:rsidRPr="00275B9F" w:rsidRDefault="0011190F">
      <w:pPr>
        <w:rPr>
          <w:rFonts w:asciiTheme="majorHAnsi" w:eastAsiaTheme="majorHAnsi" w:hAnsiTheme="majorHAnsi"/>
          <w:lang w:eastAsia="ko-KR"/>
        </w:rPr>
      </w:pPr>
    </w:p>
    <w:p w:rsidR="0011190F" w:rsidRPr="00275B9F" w:rsidRDefault="0011190F">
      <w:pPr>
        <w:rPr>
          <w:rFonts w:asciiTheme="majorHAnsi" w:eastAsiaTheme="majorHAnsi" w:hAnsiTheme="majorHAnsi"/>
          <w:lang w:eastAsia="ko-KR"/>
        </w:rPr>
      </w:pPr>
    </w:p>
    <w:p w:rsidR="0011190F" w:rsidRPr="00275B9F" w:rsidRDefault="0011190F">
      <w:pPr>
        <w:rPr>
          <w:rFonts w:asciiTheme="majorHAnsi" w:eastAsiaTheme="majorHAnsi" w:hAnsiTheme="majorHAnsi"/>
          <w:lang w:eastAsia="ko-KR"/>
        </w:rPr>
      </w:pPr>
    </w:p>
    <w:p w:rsidR="0011190F" w:rsidRPr="00275B9F" w:rsidRDefault="0011190F">
      <w:pPr>
        <w:rPr>
          <w:rFonts w:asciiTheme="majorHAnsi" w:eastAsiaTheme="majorHAnsi" w:hAnsiTheme="majorHAnsi"/>
          <w:lang w:eastAsia="ko-KR"/>
        </w:rPr>
      </w:pPr>
    </w:p>
    <w:p w:rsidR="0011190F" w:rsidRPr="00275B9F" w:rsidRDefault="0011190F">
      <w:pPr>
        <w:rPr>
          <w:rFonts w:asciiTheme="majorHAnsi" w:eastAsiaTheme="majorHAnsi" w:hAnsiTheme="majorHAnsi"/>
          <w:lang w:eastAsia="ko-KR"/>
        </w:rPr>
      </w:pPr>
    </w:p>
    <w:p w:rsidR="0011190F" w:rsidRPr="00275B9F" w:rsidRDefault="0011190F">
      <w:pPr>
        <w:rPr>
          <w:rFonts w:asciiTheme="majorHAnsi" w:eastAsiaTheme="majorHAnsi" w:hAnsiTheme="majorHAnsi"/>
          <w:lang w:eastAsia="ko-KR"/>
        </w:rPr>
      </w:pPr>
    </w:p>
    <w:p w:rsidR="00C80053" w:rsidRPr="00275B9F" w:rsidRDefault="00C80053">
      <w:pPr>
        <w:rPr>
          <w:rFonts w:asciiTheme="majorHAnsi" w:eastAsiaTheme="majorHAnsi" w:hAnsiTheme="majorHAnsi"/>
          <w:lang w:eastAsia="ko-KR"/>
        </w:rPr>
      </w:pPr>
    </w:p>
    <w:p w:rsidR="007444B7" w:rsidRPr="00275B9F" w:rsidRDefault="007444B7">
      <w:pPr>
        <w:rPr>
          <w:rFonts w:asciiTheme="majorHAnsi" w:eastAsiaTheme="majorHAnsi" w:hAnsiTheme="majorHAnsi"/>
          <w:lang w:eastAsia="ko-KR"/>
        </w:rPr>
      </w:pPr>
    </w:p>
    <w:p w:rsidR="007444B7" w:rsidRPr="00275B9F" w:rsidRDefault="007444B7">
      <w:pPr>
        <w:rPr>
          <w:rFonts w:asciiTheme="majorHAnsi" w:eastAsiaTheme="majorHAnsi" w:hAnsiTheme="majorHAnsi"/>
          <w:lang w:eastAsia="ko-KR"/>
        </w:rPr>
      </w:pPr>
    </w:p>
    <w:p w:rsidR="007444B7" w:rsidRPr="00275B9F" w:rsidRDefault="007444B7">
      <w:pPr>
        <w:rPr>
          <w:rFonts w:asciiTheme="majorHAnsi" w:eastAsiaTheme="majorHAnsi" w:hAnsiTheme="majorHAnsi"/>
          <w:lang w:eastAsia="ko-KR"/>
        </w:rPr>
      </w:pPr>
    </w:p>
    <w:p w:rsidR="007444B7" w:rsidRPr="00275B9F" w:rsidRDefault="007444B7">
      <w:pPr>
        <w:rPr>
          <w:rFonts w:asciiTheme="majorHAnsi" w:eastAsiaTheme="majorHAnsi" w:hAnsiTheme="majorHAnsi"/>
          <w:lang w:eastAsia="ko-KR"/>
        </w:rPr>
      </w:pPr>
    </w:p>
    <w:p w:rsidR="007444B7" w:rsidRPr="00275B9F" w:rsidRDefault="007444B7">
      <w:pPr>
        <w:rPr>
          <w:rFonts w:asciiTheme="majorHAnsi" w:eastAsiaTheme="majorHAnsi" w:hAnsiTheme="majorHAnsi"/>
          <w:lang w:eastAsia="ko-KR"/>
        </w:rPr>
      </w:pPr>
    </w:p>
    <w:p w:rsidR="007444B7" w:rsidRPr="00275B9F" w:rsidRDefault="007444B7">
      <w:pPr>
        <w:rPr>
          <w:rFonts w:asciiTheme="majorHAnsi" w:eastAsiaTheme="majorHAnsi" w:hAnsiTheme="majorHAnsi"/>
          <w:lang w:eastAsia="ko-KR"/>
        </w:rPr>
      </w:pPr>
    </w:p>
    <w:p w:rsidR="004874D9" w:rsidRPr="00275B9F" w:rsidRDefault="004874D9">
      <w:pPr>
        <w:rPr>
          <w:rFonts w:asciiTheme="majorHAnsi" w:eastAsiaTheme="majorHAnsi" w:hAnsiTheme="majorHAnsi"/>
          <w:lang w:eastAsia="ko-KR"/>
        </w:rPr>
      </w:pPr>
    </w:p>
    <w:p w:rsidR="004874D9" w:rsidRPr="00275B9F" w:rsidRDefault="004874D9">
      <w:pPr>
        <w:rPr>
          <w:rFonts w:asciiTheme="majorHAnsi" w:eastAsiaTheme="majorHAnsi" w:hAnsiTheme="majorHAnsi"/>
          <w:lang w:eastAsia="ko-KR"/>
        </w:rPr>
      </w:pPr>
    </w:p>
    <w:p w:rsidR="004874D9" w:rsidRPr="00275B9F" w:rsidRDefault="004874D9">
      <w:pPr>
        <w:rPr>
          <w:rFonts w:asciiTheme="majorHAnsi" w:eastAsiaTheme="majorHAnsi" w:hAnsiTheme="majorHAnsi"/>
          <w:lang w:eastAsia="ko-KR"/>
        </w:rPr>
      </w:pPr>
    </w:p>
    <w:p w:rsidR="004874D9" w:rsidRPr="00275B9F" w:rsidRDefault="004874D9">
      <w:pPr>
        <w:rPr>
          <w:rFonts w:asciiTheme="majorHAnsi" w:eastAsiaTheme="majorHAnsi" w:hAnsiTheme="majorHAnsi"/>
          <w:lang w:eastAsia="ko-KR"/>
        </w:rPr>
      </w:pPr>
    </w:p>
    <w:p w:rsidR="004874D9" w:rsidRPr="00275B9F" w:rsidRDefault="004874D9">
      <w:pPr>
        <w:rPr>
          <w:rFonts w:asciiTheme="majorHAnsi" w:eastAsiaTheme="majorHAnsi" w:hAnsiTheme="majorHAnsi"/>
          <w:lang w:eastAsia="ko-KR"/>
        </w:rPr>
      </w:pPr>
    </w:p>
    <w:p w:rsidR="0011190F" w:rsidRPr="00275B9F" w:rsidRDefault="0011190F">
      <w:pPr>
        <w:rPr>
          <w:rFonts w:asciiTheme="majorHAnsi" w:eastAsiaTheme="majorHAnsi" w:hAnsiTheme="majorHAnsi"/>
          <w:lang w:eastAsia="ko-KR"/>
        </w:rPr>
      </w:pPr>
    </w:p>
    <w:p w:rsidR="0011190F" w:rsidRPr="00275B9F" w:rsidRDefault="0011190F">
      <w:pPr>
        <w:rPr>
          <w:rFonts w:asciiTheme="majorHAnsi" w:eastAsiaTheme="majorHAnsi" w:hAnsiTheme="majorHAnsi"/>
          <w:lang w:eastAsia="ko-KR"/>
        </w:rPr>
      </w:pPr>
    </w:p>
    <w:p w:rsidR="0011190F" w:rsidRPr="00275B9F" w:rsidRDefault="0011190F">
      <w:pPr>
        <w:rPr>
          <w:rFonts w:asciiTheme="majorHAnsi" w:eastAsiaTheme="majorHAnsi" w:hAnsiTheme="majorHAnsi"/>
          <w:lang w:eastAsia="ko-KR"/>
        </w:rPr>
      </w:pPr>
    </w:p>
    <w:p w:rsidR="0011190F" w:rsidRPr="00275B9F" w:rsidRDefault="0011190F">
      <w:pPr>
        <w:rPr>
          <w:rFonts w:asciiTheme="majorHAnsi" w:eastAsiaTheme="majorHAnsi" w:hAnsiTheme="majorHAnsi"/>
          <w:lang w:eastAsia="ko-KR"/>
        </w:rPr>
      </w:pPr>
    </w:p>
    <w:p w:rsidR="008C4E41" w:rsidRPr="00275B9F" w:rsidRDefault="008C4E41" w:rsidP="0011190F">
      <w:pPr>
        <w:jc w:val="center"/>
        <w:rPr>
          <w:rFonts w:asciiTheme="majorHAnsi" w:eastAsiaTheme="majorHAnsi" w:hAnsiTheme="majorHAnsi"/>
          <w:lang w:eastAsia="ko-KR"/>
        </w:rPr>
      </w:pPr>
    </w:p>
    <w:p w:rsidR="008C4E41" w:rsidRPr="00275B9F" w:rsidRDefault="008C4E41">
      <w:pPr>
        <w:rPr>
          <w:rFonts w:asciiTheme="majorHAnsi" w:eastAsiaTheme="majorHAnsi" w:hAnsiTheme="majorHAnsi"/>
          <w:lang w:eastAsia="ko-KR"/>
        </w:rPr>
      </w:pPr>
    </w:p>
    <w:p w:rsidR="00D14EEA" w:rsidRPr="00275B9F" w:rsidRDefault="00D14EEA" w:rsidP="0011190F">
      <w:pPr>
        <w:spacing w:line="0" w:lineRule="atLeast"/>
        <w:rPr>
          <w:rFonts w:asciiTheme="majorHAnsi" w:eastAsiaTheme="majorHAnsi" w:hAnsiTheme="majorHAnsi"/>
          <w:lang w:eastAsia="ko-KR"/>
        </w:rPr>
      </w:pPr>
    </w:p>
    <w:p w:rsidR="008038E6" w:rsidRPr="00275B9F" w:rsidRDefault="008038E6" w:rsidP="0011190F">
      <w:pPr>
        <w:spacing w:line="0" w:lineRule="atLeast"/>
        <w:rPr>
          <w:rFonts w:asciiTheme="majorHAnsi" w:eastAsiaTheme="majorHAnsi" w:hAnsiTheme="majorHAnsi"/>
          <w:lang w:eastAsia="ko-KR"/>
        </w:rPr>
      </w:pPr>
    </w:p>
    <w:p w:rsidR="00FE2622" w:rsidRPr="00275B9F" w:rsidRDefault="0011190F" w:rsidP="0011190F">
      <w:pPr>
        <w:jc w:val="center"/>
        <w:rPr>
          <w:rFonts w:asciiTheme="majorHAnsi" w:eastAsiaTheme="majorHAnsi" w:hAnsiTheme="majorHAnsi"/>
          <w:sz w:val="28"/>
          <w:szCs w:val="28"/>
          <w:lang w:eastAsia="ko-KR"/>
        </w:rPr>
      </w:pPr>
      <w:r w:rsidRPr="00275B9F">
        <w:rPr>
          <w:rFonts w:asciiTheme="majorHAnsi" w:eastAsiaTheme="majorHAnsi" w:hAnsiTheme="majorHAnsi" w:hint="eastAsia"/>
          <w:sz w:val="28"/>
          <w:szCs w:val="28"/>
          <w:lang w:eastAsia="ko-KR"/>
        </w:rPr>
        <w:lastRenderedPageBreak/>
        <w:t>개 정 이 력</w:t>
      </w:r>
    </w:p>
    <w:p w:rsidR="001570D9" w:rsidRPr="00275B9F" w:rsidRDefault="001570D9" w:rsidP="0011190F">
      <w:pPr>
        <w:jc w:val="center"/>
        <w:rPr>
          <w:rFonts w:asciiTheme="majorHAnsi" w:eastAsiaTheme="majorHAnsi" w:hAnsiTheme="majorHAnsi"/>
          <w:lang w:eastAsia="ko-K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5363"/>
        <w:gridCol w:w="1146"/>
        <w:gridCol w:w="970"/>
      </w:tblGrid>
      <w:tr w:rsidR="0011190F" w:rsidRPr="00275B9F">
        <w:trPr>
          <w:trHeight w:val="391"/>
          <w:jc w:val="center"/>
        </w:trPr>
        <w:tc>
          <w:tcPr>
            <w:tcW w:w="1401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11190F" w:rsidRPr="00275B9F" w:rsidRDefault="0011190F" w:rsidP="0011190F">
            <w:pPr>
              <w:pStyle w:val="af7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275B9F">
              <w:rPr>
                <w:rFonts w:asciiTheme="majorHAnsi" w:eastAsiaTheme="majorHAnsi" w:hAnsiTheme="majorHAnsi" w:hint="eastAsia"/>
                <w:sz w:val="20"/>
              </w:rPr>
              <w:t>변경일</w:t>
            </w:r>
          </w:p>
        </w:tc>
        <w:tc>
          <w:tcPr>
            <w:tcW w:w="536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190F" w:rsidRPr="00275B9F" w:rsidRDefault="0011190F" w:rsidP="0011190F">
            <w:pPr>
              <w:jc w:val="center"/>
              <w:rPr>
                <w:rFonts w:asciiTheme="majorHAnsi" w:eastAsiaTheme="majorHAnsi" w:hAnsiTheme="majorHAnsi"/>
                <w:sz w:val="20"/>
              </w:rPr>
            </w:pPr>
            <w:r w:rsidRPr="00275B9F">
              <w:rPr>
                <w:rFonts w:asciiTheme="majorHAnsi" w:eastAsiaTheme="majorHAnsi" w:hAnsiTheme="majorHAnsi" w:hint="eastAsia"/>
                <w:sz w:val="20"/>
              </w:rPr>
              <w:t>변경내역</w:t>
            </w: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190F" w:rsidRPr="00275B9F" w:rsidRDefault="0011190F" w:rsidP="0011190F">
            <w:pPr>
              <w:jc w:val="center"/>
              <w:rPr>
                <w:rFonts w:asciiTheme="majorHAnsi" w:eastAsiaTheme="majorHAnsi" w:hAnsiTheme="majorHAnsi"/>
                <w:sz w:val="20"/>
              </w:rPr>
            </w:pPr>
            <w:r w:rsidRPr="00275B9F">
              <w:rPr>
                <w:rFonts w:asciiTheme="majorHAnsi" w:eastAsiaTheme="majorHAnsi" w:hAnsiTheme="majorHAnsi" w:hint="eastAsia"/>
                <w:sz w:val="20"/>
              </w:rPr>
              <w:t>변경코드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11190F" w:rsidRPr="00275B9F" w:rsidRDefault="0011190F" w:rsidP="0011190F">
            <w:pPr>
              <w:jc w:val="center"/>
              <w:rPr>
                <w:rFonts w:asciiTheme="majorHAnsi" w:eastAsiaTheme="majorHAnsi" w:hAnsiTheme="majorHAnsi"/>
                <w:sz w:val="20"/>
              </w:rPr>
            </w:pPr>
            <w:r w:rsidRPr="00275B9F">
              <w:rPr>
                <w:rFonts w:asciiTheme="majorHAnsi" w:eastAsiaTheme="majorHAnsi" w:hAnsiTheme="majorHAnsi" w:hint="eastAsia"/>
                <w:sz w:val="20"/>
              </w:rPr>
              <w:t>작성자</w:t>
            </w:r>
          </w:p>
        </w:tc>
      </w:tr>
      <w:tr w:rsidR="0011190F" w:rsidRPr="00275B9F">
        <w:trPr>
          <w:trHeight w:val="323"/>
          <w:jc w:val="center"/>
        </w:trPr>
        <w:tc>
          <w:tcPr>
            <w:tcW w:w="1401" w:type="dxa"/>
            <w:vAlign w:val="center"/>
          </w:tcPr>
          <w:p w:rsidR="0011190F" w:rsidRPr="00275B9F" w:rsidRDefault="00400F4D" w:rsidP="004874D9">
            <w:pPr>
              <w:pStyle w:val="af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201</w:t>
            </w:r>
            <w:r w:rsidR="00890F09"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7.05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.</w:t>
            </w:r>
            <w:r w:rsidR="00D958E9"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="00890F09"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7</w:t>
            </w:r>
          </w:p>
        </w:tc>
        <w:tc>
          <w:tcPr>
            <w:tcW w:w="5363" w:type="dxa"/>
            <w:vAlign w:val="center"/>
          </w:tcPr>
          <w:p w:rsidR="0011190F" w:rsidRPr="00275B9F" w:rsidRDefault="00C1044C" w:rsidP="006F202B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초안</w:t>
            </w:r>
          </w:p>
        </w:tc>
        <w:tc>
          <w:tcPr>
            <w:tcW w:w="1146" w:type="dxa"/>
            <w:vAlign w:val="center"/>
          </w:tcPr>
          <w:p w:rsidR="0011190F" w:rsidRPr="00275B9F" w:rsidRDefault="00890F09" w:rsidP="0011190F">
            <w:pPr>
              <w:pStyle w:val="af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0</w:t>
            </w:r>
            <w:r w:rsidR="00D958E9"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.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970" w:type="dxa"/>
            <w:vAlign w:val="center"/>
          </w:tcPr>
          <w:p w:rsidR="0011190F" w:rsidRPr="00275B9F" w:rsidRDefault="008933F2" w:rsidP="0011190F">
            <w:pPr>
              <w:pStyle w:val="afb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박재현</w:t>
            </w:r>
          </w:p>
        </w:tc>
      </w:tr>
      <w:tr w:rsidR="00507C86" w:rsidRPr="00275B9F">
        <w:trPr>
          <w:trHeight w:val="382"/>
          <w:jc w:val="center"/>
        </w:trPr>
        <w:tc>
          <w:tcPr>
            <w:tcW w:w="1401" w:type="dxa"/>
            <w:vAlign w:val="center"/>
          </w:tcPr>
          <w:p w:rsidR="00507C86" w:rsidRPr="00275B9F" w:rsidRDefault="00BD2091" w:rsidP="00D8500E">
            <w:pPr>
              <w:pStyle w:val="afb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2017.05.29</w:t>
            </w:r>
          </w:p>
        </w:tc>
        <w:tc>
          <w:tcPr>
            <w:tcW w:w="5363" w:type="dxa"/>
            <w:vAlign w:val="center"/>
          </w:tcPr>
          <w:p w:rsidR="00507C86" w:rsidRPr="00275B9F" w:rsidRDefault="00BD2091" w:rsidP="006F202B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오탈자 및 API 가이드 갱신</w:t>
            </w:r>
          </w:p>
        </w:tc>
        <w:tc>
          <w:tcPr>
            <w:tcW w:w="1146" w:type="dxa"/>
            <w:vAlign w:val="center"/>
          </w:tcPr>
          <w:p w:rsidR="00507C86" w:rsidRPr="00275B9F" w:rsidRDefault="00BD2091" w:rsidP="006B4332">
            <w:pPr>
              <w:pStyle w:val="afb"/>
              <w:rPr>
                <w:rFonts w:asciiTheme="majorHAnsi" w:eastAsiaTheme="majorHAnsi" w:hAnsiTheme="majorHAnsi"/>
                <w:sz w:val="18"/>
                <w:szCs w:val="18"/>
                <w:lang w:val="en-GB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  <w:lang w:val="en-GB"/>
              </w:rPr>
              <w:t>0.3</w:t>
            </w:r>
          </w:p>
        </w:tc>
        <w:tc>
          <w:tcPr>
            <w:tcW w:w="970" w:type="dxa"/>
            <w:vAlign w:val="center"/>
          </w:tcPr>
          <w:p w:rsidR="00507C86" w:rsidRPr="00275B9F" w:rsidRDefault="00BD2091" w:rsidP="006B4332">
            <w:pPr>
              <w:pStyle w:val="afb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박재현</w:t>
            </w:r>
          </w:p>
        </w:tc>
      </w:tr>
      <w:tr w:rsidR="00AA6A3F" w:rsidRPr="00275B9F">
        <w:trPr>
          <w:trHeight w:val="238"/>
          <w:jc w:val="center"/>
        </w:trPr>
        <w:tc>
          <w:tcPr>
            <w:tcW w:w="1401" w:type="dxa"/>
            <w:vAlign w:val="center"/>
          </w:tcPr>
          <w:p w:rsidR="00AA6A3F" w:rsidRPr="00275B9F" w:rsidRDefault="002852FF" w:rsidP="001D5D9C">
            <w:pPr>
              <w:pStyle w:val="afb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2017.06.07</w:t>
            </w:r>
          </w:p>
        </w:tc>
        <w:tc>
          <w:tcPr>
            <w:tcW w:w="5363" w:type="dxa"/>
            <w:vAlign w:val="center"/>
          </w:tcPr>
          <w:p w:rsidR="00BB1FED" w:rsidRPr="00275B9F" w:rsidRDefault="002852FF" w:rsidP="006F202B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/>
                <w:szCs w:val="18"/>
                <w:lang w:eastAsia="ko-KR"/>
              </w:rPr>
              <w:t xml:space="preserve">API </w:t>
            </w: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 xml:space="preserve">서버 </w:t>
            </w:r>
            <w:r>
              <w:rPr>
                <w:rFonts w:asciiTheme="majorHAnsi" w:eastAsiaTheme="majorHAnsi" w:hAnsiTheme="majorHAnsi"/>
                <w:szCs w:val="18"/>
                <w:lang w:eastAsia="ko-KR"/>
              </w:rPr>
              <w:t xml:space="preserve">URL </w:t>
            </w: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정보 추가</w:t>
            </w:r>
          </w:p>
        </w:tc>
        <w:tc>
          <w:tcPr>
            <w:tcW w:w="1146" w:type="dxa"/>
            <w:vAlign w:val="center"/>
          </w:tcPr>
          <w:p w:rsidR="00AA6A3F" w:rsidRPr="00275B9F" w:rsidRDefault="002852FF" w:rsidP="0011190F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0.4</w:t>
            </w:r>
          </w:p>
        </w:tc>
        <w:tc>
          <w:tcPr>
            <w:tcW w:w="970" w:type="dxa"/>
            <w:vAlign w:val="center"/>
          </w:tcPr>
          <w:p w:rsidR="00AA6A3F" w:rsidRPr="00275B9F" w:rsidRDefault="002852FF" w:rsidP="0011190F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박재현</w:t>
            </w:r>
          </w:p>
        </w:tc>
      </w:tr>
      <w:tr w:rsidR="00AA6A3F" w:rsidRPr="00275B9F">
        <w:trPr>
          <w:trHeight w:val="479"/>
          <w:jc w:val="center"/>
        </w:trPr>
        <w:tc>
          <w:tcPr>
            <w:tcW w:w="1401" w:type="dxa"/>
            <w:vAlign w:val="center"/>
          </w:tcPr>
          <w:p w:rsidR="00AA6A3F" w:rsidRPr="00275B9F" w:rsidRDefault="00844709" w:rsidP="001D5D9C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2017.06</w:t>
            </w:r>
            <w:r>
              <w:rPr>
                <w:rFonts w:asciiTheme="majorHAnsi" w:eastAsiaTheme="majorHAnsi" w:hAnsiTheme="majorHAnsi"/>
                <w:szCs w:val="18"/>
                <w:lang w:eastAsia="ko-KR"/>
              </w:rPr>
              <w:t>.27</w:t>
            </w:r>
          </w:p>
        </w:tc>
        <w:tc>
          <w:tcPr>
            <w:tcW w:w="5363" w:type="dxa"/>
            <w:vAlign w:val="center"/>
          </w:tcPr>
          <w:p w:rsidR="00AA6A3F" w:rsidRPr="00275B9F" w:rsidRDefault="009C07FD" w:rsidP="006F202B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서비스 목록 조회</w:t>
            </w:r>
            <w:r w:rsidR="00844709">
              <w:rPr>
                <w:rFonts w:asciiTheme="majorHAnsi" w:eastAsiaTheme="majorHAnsi" w:hAnsiTheme="majorHAnsi" w:hint="eastAsia"/>
                <w:szCs w:val="18"/>
                <w:lang w:eastAsia="ko-KR"/>
              </w:rPr>
              <w:t xml:space="preserve"> 기능 </w:t>
            </w:r>
            <w:r w:rsidR="00844709">
              <w:rPr>
                <w:rFonts w:asciiTheme="majorHAnsi" w:eastAsiaTheme="majorHAnsi" w:hAnsiTheme="majorHAnsi"/>
                <w:szCs w:val="18"/>
                <w:lang w:eastAsia="ko-KR"/>
              </w:rPr>
              <w:t xml:space="preserve">API </w:t>
            </w: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에 통합검색 기능 추가</w:t>
            </w:r>
          </w:p>
        </w:tc>
        <w:tc>
          <w:tcPr>
            <w:tcW w:w="1146" w:type="dxa"/>
            <w:vAlign w:val="center"/>
          </w:tcPr>
          <w:p w:rsidR="00AA6A3F" w:rsidRPr="00844709" w:rsidRDefault="00844709" w:rsidP="00A43E93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/>
                <w:szCs w:val="18"/>
                <w:lang w:eastAsia="ko-KR"/>
              </w:rPr>
              <w:t>0.5</w:t>
            </w:r>
          </w:p>
        </w:tc>
        <w:tc>
          <w:tcPr>
            <w:tcW w:w="970" w:type="dxa"/>
            <w:vAlign w:val="center"/>
          </w:tcPr>
          <w:p w:rsidR="00AA6A3F" w:rsidRPr="00275B9F" w:rsidRDefault="00844709" w:rsidP="0011190F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박재현</w:t>
            </w:r>
          </w:p>
        </w:tc>
      </w:tr>
      <w:tr w:rsidR="006B70DA" w:rsidRPr="00275B9F">
        <w:trPr>
          <w:trHeight w:val="479"/>
          <w:jc w:val="center"/>
        </w:trPr>
        <w:tc>
          <w:tcPr>
            <w:tcW w:w="1401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2</w:t>
            </w:r>
            <w:r>
              <w:rPr>
                <w:rFonts w:asciiTheme="majorHAnsi" w:eastAsiaTheme="majorHAnsi" w:hAnsiTheme="majorHAnsi"/>
                <w:szCs w:val="18"/>
                <w:lang w:eastAsia="ko-KR"/>
              </w:rPr>
              <w:t>017.08.01</w:t>
            </w:r>
          </w:p>
        </w:tc>
        <w:tc>
          <w:tcPr>
            <w:tcW w:w="5363" w:type="dxa"/>
            <w:vAlign w:val="center"/>
          </w:tcPr>
          <w:p w:rsidR="006B70DA" w:rsidRPr="00275B9F" w:rsidRDefault="006B70DA" w:rsidP="006B70D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/>
                <w:szCs w:val="18"/>
                <w:lang w:eastAsia="ko-KR"/>
              </w:rPr>
              <w:t xml:space="preserve">API </w:t>
            </w: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리턴 객체 변수명 변경</w:t>
            </w:r>
          </w:p>
        </w:tc>
        <w:tc>
          <w:tcPr>
            <w:tcW w:w="1146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0</w:t>
            </w:r>
            <w:r>
              <w:rPr>
                <w:rFonts w:asciiTheme="majorHAnsi" w:eastAsiaTheme="majorHAnsi" w:hAnsiTheme="majorHAnsi"/>
                <w:szCs w:val="18"/>
                <w:lang w:eastAsia="ko-KR"/>
              </w:rPr>
              <w:t>.61</w:t>
            </w:r>
          </w:p>
        </w:tc>
        <w:tc>
          <w:tcPr>
            <w:tcW w:w="970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박재현</w:t>
            </w:r>
          </w:p>
        </w:tc>
      </w:tr>
      <w:tr w:rsidR="006B70DA" w:rsidRPr="00275B9F">
        <w:trPr>
          <w:trHeight w:val="479"/>
          <w:jc w:val="center"/>
        </w:trPr>
        <w:tc>
          <w:tcPr>
            <w:tcW w:w="1401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2017.09.26</w:t>
            </w:r>
          </w:p>
        </w:tc>
        <w:tc>
          <w:tcPr>
            <w:tcW w:w="5363" w:type="dxa"/>
            <w:vAlign w:val="center"/>
          </w:tcPr>
          <w:p w:rsidR="006B70DA" w:rsidRPr="00275B9F" w:rsidRDefault="006B70DA" w:rsidP="006B70D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예약현황 목록 추가</w:t>
            </w:r>
          </w:p>
        </w:tc>
        <w:tc>
          <w:tcPr>
            <w:tcW w:w="1146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0.67</w:t>
            </w:r>
          </w:p>
        </w:tc>
        <w:tc>
          <w:tcPr>
            <w:tcW w:w="970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박재현</w:t>
            </w:r>
          </w:p>
        </w:tc>
      </w:tr>
      <w:tr w:rsidR="006B70DA" w:rsidRPr="00275B9F">
        <w:trPr>
          <w:trHeight w:val="479"/>
          <w:jc w:val="center"/>
        </w:trPr>
        <w:tc>
          <w:tcPr>
            <w:tcW w:w="1401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2017.10.12</w:t>
            </w:r>
          </w:p>
        </w:tc>
        <w:tc>
          <w:tcPr>
            <w:tcW w:w="5363" w:type="dxa"/>
            <w:vAlign w:val="center"/>
          </w:tcPr>
          <w:p w:rsidR="006B70DA" w:rsidRPr="00275B9F" w:rsidRDefault="006B70DA" w:rsidP="006B70D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 xml:space="preserve">예약현황 목록 </w:t>
            </w:r>
            <w:r>
              <w:rPr>
                <w:rFonts w:asciiTheme="majorHAnsi" w:eastAsiaTheme="majorHAnsi" w:hAnsiTheme="majorHAnsi"/>
                <w:szCs w:val="18"/>
                <w:lang w:eastAsia="ko-KR"/>
              </w:rPr>
              <w:t xml:space="preserve">API </w:t>
            </w: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문구 오류 수정</w:t>
            </w:r>
          </w:p>
        </w:tc>
        <w:tc>
          <w:tcPr>
            <w:tcW w:w="1146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0.7</w:t>
            </w:r>
          </w:p>
        </w:tc>
        <w:tc>
          <w:tcPr>
            <w:tcW w:w="970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박재현</w:t>
            </w:r>
          </w:p>
        </w:tc>
      </w:tr>
      <w:tr w:rsidR="006B70DA" w:rsidRPr="00275B9F">
        <w:trPr>
          <w:trHeight w:val="479"/>
          <w:jc w:val="center"/>
        </w:trPr>
        <w:tc>
          <w:tcPr>
            <w:tcW w:w="1401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2018.02.27</w:t>
            </w:r>
          </w:p>
        </w:tc>
        <w:tc>
          <w:tcPr>
            <w:tcW w:w="5363" w:type="dxa"/>
            <w:vAlign w:val="center"/>
          </w:tcPr>
          <w:p w:rsidR="006B70DA" w:rsidRPr="00275B9F" w:rsidRDefault="006B70DA" w:rsidP="006B70D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 xml:space="preserve">예시 호출 </w:t>
            </w:r>
            <w:r>
              <w:rPr>
                <w:rFonts w:asciiTheme="majorHAnsi" w:eastAsiaTheme="majorHAnsi" w:hAnsiTheme="majorHAnsi"/>
                <w:szCs w:val="18"/>
                <w:lang w:eastAsia="ko-KR"/>
              </w:rPr>
              <w:t xml:space="preserve">URL </w:t>
            </w: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추가</w:t>
            </w:r>
          </w:p>
        </w:tc>
        <w:tc>
          <w:tcPr>
            <w:tcW w:w="1146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0.8</w:t>
            </w:r>
          </w:p>
        </w:tc>
        <w:tc>
          <w:tcPr>
            <w:tcW w:w="970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이주영</w:t>
            </w:r>
          </w:p>
        </w:tc>
      </w:tr>
      <w:tr w:rsidR="006B70DA" w:rsidRPr="00275B9F">
        <w:trPr>
          <w:trHeight w:val="479"/>
          <w:jc w:val="center"/>
        </w:trPr>
        <w:tc>
          <w:tcPr>
            <w:tcW w:w="1401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5363" w:type="dxa"/>
            <w:vAlign w:val="center"/>
          </w:tcPr>
          <w:p w:rsidR="006B70DA" w:rsidRPr="00275B9F" w:rsidRDefault="006B70DA" w:rsidP="006B70D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1146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970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</w:tr>
      <w:tr w:rsidR="006B70DA" w:rsidRPr="00275B9F">
        <w:trPr>
          <w:trHeight w:val="479"/>
          <w:jc w:val="center"/>
        </w:trPr>
        <w:tc>
          <w:tcPr>
            <w:tcW w:w="1401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5363" w:type="dxa"/>
            <w:vAlign w:val="center"/>
          </w:tcPr>
          <w:p w:rsidR="006B70DA" w:rsidRPr="00275B9F" w:rsidRDefault="006B70DA" w:rsidP="006B70D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1146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970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</w:tr>
      <w:tr w:rsidR="006B70DA" w:rsidRPr="00275B9F">
        <w:trPr>
          <w:trHeight w:val="538"/>
          <w:jc w:val="center"/>
        </w:trPr>
        <w:tc>
          <w:tcPr>
            <w:tcW w:w="1401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5363" w:type="dxa"/>
            <w:vAlign w:val="center"/>
          </w:tcPr>
          <w:p w:rsidR="006B70DA" w:rsidRPr="00275B9F" w:rsidRDefault="006B70DA" w:rsidP="006B70D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1146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970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</w:tr>
      <w:tr w:rsidR="006B70DA" w:rsidRPr="00275B9F">
        <w:trPr>
          <w:trHeight w:val="368"/>
          <w:jc w:val="center"/>
        </w:trPr>
        <w:tc>
          <w:tcPr>
            <w:tcW w:w="1401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5363" w:type="dxa"/>
            <w:vAlign w:val="center"/>
          </w:tcPr>
          <w:p w:rsidR="006B70DA" w:rsidRPr="00275B9F" w:rsidRDefault="006B70DA" w:rsidP="006B70D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1146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970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</w:tr>
      <w:tr w:rsidR="006B70DA" w:rsidRPr="00275B9F">
        <w:trPr>
          <w:trHeight w:val="402"/>
          <w:jc w:val="center"/>
        </w:trPr>
        <w:tc>
          <w:tcPr>
            <w:tcW w:w="1401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5363" w:type="dxa"/>
            <w:vAlign w:val="center"/>
          </w:tcPr>
          <w:p w:rsidR="006B70DA" w:rsidRPr="00275B9F" w:rsidRDefault="006B70DA" w:rsidP="006B70D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1146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970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</w:tr>
      <w:tr w:rsidR="006B70DA" w:rsidRPr="00275B9F">
        <w:trPr>
          <w:trHeight w:val="402"/>
          <w:jc w:val="center"/>
        </w:trPr>
        <w:tc>
          <w:tcPr>
            <w:tcW w:w="1401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5363" w:type="dxa"/>
            <w:vAlign w:val="center"/>
          </w:tcPr>
          <w:p w:rsidR="006B70DA" w:rsidRPr="00275B9F" w:rsidRDefault="006B70DA" w:rsidP="006B70D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1146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970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</w:tr>
      <w:tr w:rsidR="006B70DA" w:rsidRPr="00275B9F">
        <w:trPr>
          <w:trHeight w:val="402"/>
          <w:jc w:val="center"/>
        </w:trPr>
        <w:tc>
          <w:tcPr>
            <w:tcW w:w="1401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5363" w:type="dxa"/>
            <w:vAlign w:val="center"/>
          </w:tcPr>
          <w:p w:rsidR="006B70DA" w:rsidRPr="00275B9F" w:rsidRDefault="006B70DA" w:rsidP="006B70D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1146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  <w:tc>
          <w:tcPr>
            <w:tcW w:w="970" w:type="dxa"/>
            <w:vAlign w:val="center"/>
          </w:tcPr>
          <w:p w:rsidR="006B70DA" w:rsidRPr="00275B9F" w:rsidRDefault="006B70DA" w:rsidP="006B70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</w:p>
        </w:tc>
      </w:tr>
    </w:tbl>
    <w:p w:rsidR="00F10F42" w:rsidRPr="00275B9F" w:rsidRDefault="00F10F42" w:rsidP="0011190F">
      <w:pPr>
        <w:jc w:val="center"/>
        <w:rPr>
          <w:rFonts w:asciiTheme="majorHAnsi" w:eastAsiaTheme="majorHAnsi" w:hAnsiTheme="majorHAnsi"/>
          <w:lang w:eastAsia="ko-KR"/>
        </w:rPr>
        <w:sectPr w:rsidR="00F10F42" w:rsidRPr="00275B9F" w:rsidSect="00A3674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225" w:bottom="1728" w:left="1196" w:header="720" w:footer="578" w:gutter="0"/>
          <w:cols w:space="720"/>
        </w:sectPr>
      </w:pPr>
    </w:p>
    <w:p w:rsidR="00F10F42" w:rsidRPr="00275B9F" w:rsidRDefault="00BE62D4" w:rsidP="00BE62D4">
      <w:pPr>
        <w:pStyle w:val="TOCHeading"/>
        <w:jc w:val="center"/>
        <w:rPr>
          <w:rFonts w:asciiTheme="majorHAnsi" w:eastAsiaTheme="majorHAnsi" w:hAnsiTheme="majorHAnsi"/>
          <w:lang w:eastAsia="ko-KR"/>
        </w:rPr>
      </w:pPr>
      <w:bookmarkStart w:id="1" w:name="hp_TableofContents"/>
      <w:bookmarkStart w:id="2" w:name="_Toc420224617"/>
      <w:bookmarkEnd w:id="0"/>
      <w:r w:rsidRPr="00275B9F">
        <w:rPr>
          <w:rFonts w:asciiTheme="majorHAnsi" w:eastAsiaTheme="majorHAnsi" w:hAnsiTheme="majorHAnsi" w:hint="eastAsia"/>
          <w:lang w:eastAsia="ko-KR"/>
        </w:rPr>
        <w:lastRenderedPageBreak/>
        <w:t>Table of Contents</w:t>
      </w:r>
    </w:p>
    <w:p w:rsidR="00F10F42" w:rsidRPr="00275B9F" w:rsidRDefault="00F10F42">
      <w:pPr>
        <w:rPr>
          <w:rFonts w:asciiTheme="majorHAnsi" w:eastAsiaTheme="majorHAnsi" w:hAnsiTheme="majorHAnsi"/>
        </w:rPr>
      </w:pPr>
    </w:p>
    <w:bookmarkEnd w:id="1"/>
    <w:p w:rsidR="00F42C9C" w:rsidRDefault="00D864F9">
      <w:pPr>
        <w:pStyle w:val="10"/>
        <w:rPr>
          <w:rFonts w:asciiTheme="minorHAnsi" w:eastAsiaTheme="minorEastAsia" w:hAnsiTheme="minorHAnsi" w:cstheme="minorBidi"/>
          <w:b w:val="0"/>
          <w:kern w:val="2"/>
          <w:sz w:val="20"/>
          <w:szCs w:val="22"/>
          <w:lang w:val="en-US" w:eastAsia="ko-KR"/>
        </w:rPr>
      </w:pPr>
      <w:r w:rsidRPr="00275B9F">
        <w:rPr>
          <w:rFonts w:asciiTheme="majorHAnsi" w:eastAsiaTheme="majorHAnsi" w:hAnsiTheme="majorHAnsi"/>
          <w:lang w:eastAsia="ko-KR"/>
        </w:rPr>
        <w:fldChar w:fldCharType="begin"/>
      </w:r>
      <w:r w:rsidR="008B6C29" w:rsidRPr="00275B9F">
        <w:rPr>
          <w:rFonts w:asciiTheme="majorHAnsi" w:eastAsiaTheme="majorHAnsi" w:hAnsiTheme="majorHAnsi"/>
          <w:lang w:eastAsia="ko-KR"/>
        </w:rPr>
        <w:instrText xml:space="preserve"> TOC \o "1-5" \h \z \u </w:instrText>
      </w:r>
      <w:r w:rsidRPr="00275B9F">
        <w:rPr>
          <w:rFonts w:asciiTheme="majorHAnsi" w:eastAsiaTheme="majorHAnsi" w:hAnsiTheme="majorHAnsi"/>
          <w:lang w:eastAsia="ko-KR"/>
        </w:rPr>
        <w:fldChar w:fldCharType="separate"/>
      </w:r>
      <w:hyperlink w:anchor="_Toc486333027" w:history="1"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1.</w:t>
        </w:r>
        <w:r w:rsidR="00F42C9C">
          <w:rPr>
            <w:rFonts w:asciiTheme="minorHAnsi" w:eastAsiaTheme="minorEastAsia" w:hAnsiTheme="minorHAnsi" w:cstheme="minorBidi"/>
            <w:b w:val="0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개요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_Toc486333027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4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28" w:history="1">
        <w:r w:rsidR="00F42C9C" w:rsidRPr="008D3B25">
          <w:rPr>
            <w:rStyle w:val="ae"/>
            <w:rFonts w:ascii="맑은 고딕" w:eastAsia="맑은 고딕" w:hAnsi="맑은 고딕"/>
          </w:rPr>
          <w:t>1.1.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통신방식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_Toc486333028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4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29" w:history="1">
        <w:r w:rsidR="00F42C9C" w:rsidRPr="008D3B25">
          <w:rPr>
            <w:rStyle w:val="ae"/>
            <w:rFonts w:ascii="맑은 고딕" w:eastAsia="맑은 고딕" w:hAnsi="맑은 고딕"/>
            <w:lang w:eastAsia="ko-KR"/>
          </w:rPr>
          <w:t>1.2.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열린 데이터 광장 API 인증키 신청 및 연계 방안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_Toc486333029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4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30" w:history="1">
        <w:r w:rsidR="00F42C9C" w:rsidRPr="008D3B25">
          <w:rPr>
            <w:rStyle w:val="ae"/>
            <w:rFonts w:ascii="맑은 고딕" w:eastAsia="맑은 고딕" w:hAnsi="맑은 고딕"/>
            <w:lang w:eastAsia="ko-KR"/>
          </w:rPr>
          <w:t>1.3.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Open API 인증키 신청 플로우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_Toc486333030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5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31" w:history="1">
        <w:r w:rsidR="00F42C9C" w:rsidRPr="008D3B25">
          <w:rPr>
            <w:rStyle w:val="ae"/>
            <w:rFonts w:ascii="맑은 고딕" w:eastAsia="맑은 고딕" w:hAnsi="맑은 고딕"/>
            <w:lang w:eastAsia="ko-KR"/>
          </w:rPr>
          <w:t>1.4.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Open API 서비스 플로우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_Toc486333031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5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10"/>
        <w:rPr>
          <w:rFonts w:asciiTheme="minorHAnsi" w:eastAsiaTheme="minorEastAsia" w:hAnsiTheme="minorHAnsi" w:cstheme="minorBidi"/>
          <w:b w:val="0"/>
          <w:kern w:val="2"/>
          <w:sz w:val="20"/>
          <w:szCs w:val="22"/>
          <w:lang w:val="en-US" w:eastAsia="ko-KR"/>
        </w:rPr>
      </w:pPr>
      <w:hyperlink w:anchor="_Toc486333032" w:history="1"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2.</w:t>
        </w:r>
        <w:r w:rsidR="00F42C9C">
          <w:rPr>
            <w:rFonts w:asciiTheme="minorHAnsi" w:eastAsiaTheme="minorEastAsia" w:hAnsiTheme="minorHAnsi" w:cstheme="minorBidi"/>
            <w:b w:val="0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I/F API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_Toc486333032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6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33" w:history="1">
        <w:r w:rsidR="00F42C9C" w:rsidRPr="008D3B25">
          <w:rPr>
            <w:rStyle w:val="ae"/>
            <w:rFonts w:ascii="맑은 고딕" w:eastAsia="맑은 고딕" w:hAnsi="맑은 고딕"/>
            <w:lang w:eastAsia="ko-KR"/>
          </w:rPr>
          <w:t>2.1.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서울시 홈페이지 계정 / 실명인증 토큰 정합성 검토 API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_Toc486333033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7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34" w:history="1">
        <w:r w:rsidR="00F42C9C" w:rsidRPr="008D3B25">
          <w:rPr>
            <w:rStyle w:val="ae"/>
            <w:rFonts w:ascii="맑은 고딕" w:eastAsia="맑은 고딕" w:hAnsi="맑은 고딕"/>
            <w:lang w:eastAsia="ko-KR"/>
          </w:rPr>
          <w:t>2.2.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분류 우선 검색 (1/3)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_Toc486333034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9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35" w:history="1">
        <w:r w:rsidR="00F42C9C" w:rsidRPr="008D3B25">
          <w:rPr>
            <w:rStyle w:val="ae"/>
            <w:rFonts w:ascii="맑은 고딕" w:eastAsia="맑은 고딕" w:hAnsi="맑은 고딕"/>
            <w:lang w:eastAsia="ko-KR"/>
          </w:rPr>
          <w:t>2.3.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분류 우선 검색 (2/3)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_Toc486333035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10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36" w:history="1">
        <w:r w:rsidR="00F42C9C" w:rsidRPr="008D3B25">
          <w:rPr>
            <w:rStyle w:val="ae"/>
            <w:rFonts w:ascii="맑은 고딕" w:eastAsia="맑은 고딕" w:hAnsi="맑은 고딕"/>
            <w:lang w:eastAsia="ko-KR"/>
          </w:rPr>
          <w:t>2.4.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분류 우선 검색 (3/3)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_Toc486333036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11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37" w:history="1">
        <w:r w:rsidR="00F42C9C" w:rsidRPr="008D3B25">
          <w:rPr>
            <w:rStyle w:val="ae"/>
            <w:rFonts w:ascii="맑은 고딕" w:eastAsia="맑은 고딕" w:hAnsi="맑은 고딕"/>
            <w:lang w:eastAsia="ko-KR"/>
          </w:rPr>
          <w:t>2.5.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지역 우선 검색 (1/3)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_Toc486333037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12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38" w:history="1">
        <w:r w:rsidR="00F42C9C" w:rsidRPr="008D3B25">
          <w:rPr>
            <w:rStyle w:val="ae"/>
            <w:rFonts w:ascii="맑은 고딕" w:eastAsia="맑은 고딕" w:hAnsi="맑은 고딕"/>
            <w:lang w:eastAsia="ko-KR"/>
          </w:rPr>
          <w:t>2.6.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지역 우선 검색 (2/3)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_Toc486333038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13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39" w:history="1">
        <w:r w:rsidR="00F42C9C" w:rsidRPr="008D3B25">
          <w:rPr>
            <w:rStyle w:val="ae"/>
            <w:rFonts w:ascii="맑은 고딕" w:eastAsia="맑은 고딕" w:hAnsi="맑은 고딕"/>
            <w:lang w:eastAsia="ko-KR"/>
          </w:rPr>
          <w:t>2.7.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지역 우선 검색 (3/3)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_Toc486333039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14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40" w:history="1">
        <w:r w:rsidR="00F42C9C" w:rsidRPr="008D3B25">
          <w:rPr>
            <w:rStyle w:val="ae"/>
            <w:rFonts w:ascii="맑은 고딕" w:eastAsia="맑은 고딕" w:hAnsi="맑은 고딕"/>
            <w:lang w:eastAsia="ko-KR"/>
          </w:rPr>
          <w:t>2.8.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공공서비스 목록 조회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_Toc486333040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15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41" w:history="1">
        <w:r w:rsidR="00F42C9C" w:rsidRPr="008D3B25">
          <w:rPr>
            <w:rStyle w:val="ae"/>
            <w:rFonts w:ascii="맑은 고딕" w:eastAsia="맑은 고딕" w:hAnsi="맑은 고딕"/>
            <w:lang w:eastAsia="ko-KR"/>
          </w:rPr>
          <w:t>2.9.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공공서비스 상세 조회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_Toc486333041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16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42" w:history="1">
        <w:r w:rsidR="00F42C9C" w:rsidRPr="008D3B25">
          <w:rPr>
            <w:rStyle w:val="ae"/>
            <w:rFonts w:ascii="맑은 고딕" w:eastAsia="맑은 고딕" w:hAnsi="맑은 고딕"/>
            <w:lang w:eastAsia="ko-KR"/>
          </w:rPr>
          <w:t>2.10.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월별 예약 가능 일자 목록 조회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_Toc486333042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18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43" w:history="1">
        <w:r w:rsidR="00F42C9C" w:rsidRPr="008D3B25">
          <w:rPr>
            <w:rStyle w:val="ae"/>
            <w:rFonts w:ascii="맑은 고딕" w:eastAsia="맑은 고딕" w:hAnsi="맑은 고딕"/>
            <w:lang w:eastAsia="ko-KR"/>
          </w:rPr>
          <w:t>2.11.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선택 일자의 예약 가능 회차 목록 정보 조회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_Toc486333043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19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44" w:history="1">
        <w:r w:rsidR="00F42C9C" w:rsidRPr="008D3B25">
          <w:rPr>
            <w:rStyle w:val="ae"/>
            <w:rFonts w:ascii="맑은 고딕" w:eastAsia="맑은 고딕" w:hAnsi="맑은 고딕"/>
            <w:lang w:eastAsia="ko-KR"/>
          </w:rPr>
          <w:t>2.12.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서비스 예약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_Toc486333044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20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45" w:history="1">
        <w:r w:rsidR="00F42C9C" w:rsidRPr="008D3B25">
          <w:rPr>
            <w:rStyle w:val="ae"/>
            <w:rFonts w:ascii="맑은 고딕" w:eastAsia="맑은 고딕" w:hAnsi="맑은 고딕"/>
            <w:lang w:eastAsia="ko-KR"/>
          </w:rPr>
          <w:t>2.13.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서비스 예약 현황 목록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_Toc486333045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22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46" w:history="1">
        <w:r w:rsidR="00F42C9C" w:rsidRPr="008D3B25">
          <w:rPr>
            <w:rStyle w:val="ae"/>
            <w:rFonts w:ascii="맑은 고딕" w:eastAsia="맑은 고딕" w:hAnsi="맑은 고딕"/>
            <w:lang w:eastAsia="ko-KR"/>
          </w:rPr>
          <w:t>2.14.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서비스 예약 취소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_Toc486333046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24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20"/>
        <w:rPr>
          <w:rFonts w:asciiTheme="minorHAnsi" w:eastAsiaTheme="minorEastAsia" w:hAnsiTheme="minorHAnsi" w:cstheme="minorBidi"/>
          <w:kern w:val="2"/>
          <w:sz w:val="20"/>
          <w:szCs w:val="22"/>
          <w:lang w:val="en-US" w:eastAsia="ko-KR"/>
        </w:rPr>
      </w:pPr>
      <w:hyperlink w:anchor="_Toc486333047" w:history="1">
        <w:r w:rsidR="00F42C9C" w:rsidRPr="008D3B25">
          <w:rPr>
            <w:rStyle w:val="ae"/>
            <w:rFonts w:ascii="맑은 고딕" w:eastAsia="맑은 고딕" w:hAnsi="맑은 고딕"/>
            <w:lang w:eastAsia="ko-KR"/>
          </w:rPr>
          <w:t>2.15.</w:t>
        </w:r>
        <w:r w:rsidR="00F42C9C">
          <w:rPr>
            <w:rFonts w:asciiTheme="minorHAnsi" w:eastAsiaTheme="minorEastAsia" w:hAnsiTheme="minorHAnsi" w:cstheme="minorBidi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공지사항 목록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_Toc486333047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25</w:t>
        </w:r>
        <w:r w:rsidR="00F42C9C">
          <w:rPr>
            <w:webHidden/>
          </w:rPr>
          <w:fldChar w:fldCharType="end"/>
        </w:r>
      </w:hyperlink>
    </w:p>
    <w:p w:rsidR="00F42C9C" w:rsidRDefault="000424FD">
      <w:pPr>
        <w:pStyle w:val="10"/>
        <w:rPr>
          <w:rFonts w:asciiTheme="minorHAnsi" w:eastAsiaTheme="minorEastAsia" w:hAnsiTheme="minorHAnsi" w:cstheme="minorBidi"/>
          <w:b w:val="0"/>
          <w:kern w:val="2"/>
          <w:sz w:val="20"/>
          <w:szCs w:val="22"/>
          <w:lang w:val="en-US" w:eastAsia="ko-KR"/>
        </w:rPr>
      </w:pPr>
      <w:hyperlink w:anchor="_Toc486333048" w:history="1"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3.</w:t>
        </w:r>
        <w:r w:rsidR="00F42C9C">
          <w:rPr>
            <w:rFonts w:asciiTheme="minorHAnsi" w:eastAsiaTheme="minorEastAsia" w:hAnsiTheme="minorHAnsi" w:cstheme="minorBidi"/>
            <w:b w:val="0"/>
            <w:kern w:val="2"/>
            <w:sz w:val="20"/>
            <w:szCs w:val="22"/>
            <w:lang w:val="en-US" w:eastAsia="ko-KR"/>
          </w:rPr>
          <w:tab/>
        </w:r>
        <w:r w:rsidR="00F42C9C" w:rsidRPr="008D3B25">
          <w:rPr>
            <w:rStyle w:val="ae"/>
            <w:rFonts w:asciiTheme="majorHAnsi" w:eastAsiaTheme="majorHAnsi" w:hAnsiTheme="majorHAnsi"/>
            <w:lang w:eastAsia="ko-KR"/>
          </w:rPr>
          <w:t>코드 정의</w:t>
        </w:r>
        <w:r w:rsidR="00F42C9C">
          <w:rPr>
            <w:webHidden/>
          </w:rPr>
          <w:tab/>
        </w:r>
        <w:r w:rsidR="00F42C9C">
          <w:rPr>
            <w:webHidden/>
          </w:rPr>
          <w:fldChar w:fldCharType="begin"/>
        </w:r>
        <w:r w:rsidR="00F42C9C">
          <w:rPr>
            <w:webHidden/>
          </w:rPr>
          <w:instrText xml:space="preserve"> PAGEREF _Toc486333048 \h </w:instrText>
        </w:r>
        <w:r w:rsidR="00F42C9C">
          <w:rPr>
            <w:webHidden/>
          </w:rPr>
        </w:r>
        <w:r w:rsidR="00F42C9C">
          <w:rPr>
            <w:webHidden/>
          </w:rPr>
          <w:fldChar w:fldCharType="separate"/>
        </w:r>
        <w:r w:rsidR="00F42C9C">
          <w:rPr>
            <w:webHidden/>
          </w:rPr>
          <w:t>26</w:t>
        </w:r>
        <w:r w:rsidR="00F42C9C">
          <w:rPr>
            <w:webHidden/>
          </w:rPr>
          <w:fldChar w:fldCharType="end"/>
        </w:r>
      </w:hyperlink>
    </w:p>
    <w:p w:rsidR="003F3D4D" w:rsidRPr="00275B9F" w:rsidRDefault="00D864F9" w:rsidP="00175D2E">
      <w:pPr>
        <w:widowControl w:val="0"/>
        <w:autoSpaceDE w:val="0"/>
        <w:autoSpaceDN w:val="0"/>
        <w:adjustRightInd w:val="0"/>
        <w:rPr>
          <w:rFonts w:asciiTheme="majorHAnsi" w:eastAsiaTheme="majorHAnsi" w:hAnsiTheme="majorHAnsi"/>
          <w:noProof/>
          <w:lang w:eastAsia="ko-KR"/>
        </w:rPr>
      </w:pPr>
      <w:r w:rsidRPr="00275B9F">
        <w:rPr>
          <w:rFonts w:asciiTheme="majorHAnsi" w:eastAsiaTheme="majorHAnsi" w:hAnsiTheme="majorHAnsi"/>
          <w:noProof/>
          <w:lang w:eastAsia="ko-KR"/>
        </w:rPr>
        <w:fldChar w:fldCharType="end"/>
      </w:r>
      <w:bookmarkStart w:id="3" w:name="_Toc420224618"/>
      <w:bookmarkStart w:id="4" w:name="_Toc420374329"/>
      <w:bookmarkStart w:id="5" w:name="_Toc421341939"/>
      <w:bookmarkStart w:id="6" w:name="_Toc421433363"/>
      <w:bookmarkStart w:id="7" w:name="_Toc421943149"/>
      <w:bookmarkStart w:id="8" w:name="_Toc426940241"/>
      <w:bookmarkStart w:id="9" w:name="_Toc427138805"/>
      <w:bookmarkStart w:id="10" w:name="_Toc427138874"/>
      <w:bookmarkStart w:id="11" w:name="_Toc427138967"/>
      <w:bookmarkStart w:id="12" w:name="_Toc427218912"/>
      <w:bookmarkStart w:id="13" w:name="_Toc32227031"/>
      <w:bookmarkEnd w:id="2"/>
    </w:p>
    <w:p w:rsidR="0069403E" w:rsidRPr="00275B9F" w:rsidRDefault="0069403E" w:rsidP="00175D2E">
      <w:pPr>
        <w:widowControl w:val="0"/>
        <w:autoSpaceDE w:val="0"/>
        <w:autoSpaceDN w:val="0"/>
        <w:adjustRightInd w:val="0"/>
        <w:rPr>
          <w:rFonts w:asciiTheme="majorHAnsi" w:eastAsiaTheme="majorHAnsi" w:hAnsiTheme="majorHAnsi"/>
          <w:noProof/>
          <w:lang w:eastAsia="ko-KR"/>
        </w:rPr>
      </w:pPr>
    </w:p>
    <w:p w:rsidR="00E46B8C" w:rsidRPr="00275B9F" w:rsidRDefault="00D940B2" w:rsidP="00175D2E">
      <w:pPr>
        <w:widowControl w:val="0"/>
        <w:autoSpaceDE w:val="0"/>
        <w:autoSpaceDN w:val="0"/>
        <w:adjustRightInd w:val="0"/>
        <w:rPr>
          <w:rFonts w:asciiTheme="majorHAnsi" w:eastAsiaTheme="majorHAnsi" w:hAnsiTheme="majorHAnsi" w:cs="돋움"/>
          <w:szCs w:val="18"/>
          <w:lang w:val="en-US" w:eastAsia="ko-KR"/>
        </w:rPr>
      </w:pPr>
      <w:r w:rsidRPr="00275B9F">
        <w:rPr>
          <w:rFonts w:asciiTheme="majorHAnsi" w:eastAsiaTheme="majorHAnsi" w:hAnsiTheme="majorHAnsi" w:cs="돋움"/>
          <w:szCs w:val="18"/>
          <w:lang w:val="en-US" w:eastAsia="ko-KR"/>
        </w:rPr>
        <w:br w:type="page"/>
      </w:r>
    </w:p>
    <w:p w:rsidR="007B1D88" w:rsidRPr="00275B9F" w:rsidRDefault="00E14D14" w:rsidP="007B1D88">
      <w:pPr>
        <w:pStyle w:val="Numberedlist21"/>
        <w:rPr>
          <w:rFonts w:asciiTheme="majorHAnsi" w:eastAsiaTheme="majorHAnsi" w:hAnsiTheme="majorHAnsi"/>
          <w:lang w:eastAsia="ko-KR"/>
        </w:rPr>
      </w:pPr>
      <w:bookmarkStart w:id="14" w:name="_Toc486333027"/>
      <w:r w:rsidRPr="00275B9F">
        <w:rPr>
          <w:rFonts w:asciiTheme="majorHAnsi" w:eastAsiaTheme="majorHAnsi" w:hAnsiTheme="majorHAnsi" w:hint="eastAsia"/>
          <w:lang w:eastAsia="ko-KR"/>
        </w:rPr>
        <w:lastRenderedPageBreak/>
        <w:t>개요</w:t>
      </w:r>
      <w:bookmarkEnd w:id="14"/>
    </w:p>
    <w:p w:rsidR="001D7B9C" w:rsidRPr="00275B9F" w:rsidRDefault="008B4217" w:rsidP="00400F4D">
      <w:pPr>
        <w:pStyle w:val="Default"/>
        <w:ind w:leftChars="250" w:left="450"/>
        <w:rPr>
          <w:rFonts w:asciiTheme="majorHAnsi" w:eastAsiaTheme="majorHAnsi" w:hAnsiTheme="majorHAnsi"/>
          <w:color w:val="auto"/>
          <w:sz w:val="18"/>
          <w:szCs w:val="18"/>
        </w:rPr>
      </w:pPr>
      <w:r w:rsidRPr="00275B9F">
        <w:rPr>
          <w:rFonts w:asciiTheme="majorHAnsi" w:eastAsiaTheme="majorHAnsi" w:hAnsiTheme="majorHAnsi" w:cs="돋움" w:hint="eastAsia"/>
          <w:color w:val="auto"/>
          <w:sz w:val="18"/>
          <w:szCs w:val="18"/>
        </w:rPr>
        <w:t>본</w:t>
      </w:r>
      <w:r w:rsidR="00202B31">
        <w:rPr>
          <w:rFonts w:asciiTheme="majorHAnsi" w:eastAsiaTheme="majorHAnsi" w:hAnsiTheme="majorHAnsi" w:cs="돋움" w:hint="eastAsia"/>
          <w:color w:val="auto"/>
          <w:sz w:val="18"/>
          <w:szCs w:val="18"/>
        </w:rPr>
        <w:t xml:space="preserve"> </w:t>
      </w:r>
      <w:r w:rsidR="001D7B9C" w:rsidRPr="00275B9F">
        <w:rPr>
          <w:rFonts w:asciiTheme="majorHAnsi" w:eastAsiaTheme="majorHAnsi" w:hAnsiTheme="majorHAnsi" w:cs="돋움" w:hint="eastAsia"/>
          <w:color w:val="auto"/>
          <w:sz w:val="18"/>
          <w:szCs w:val="18"/>
        </w:rPr>
        <w:t>문서는</w:t>
      </w:r>
      <w:r w:rsidR="00B07DCD" w:rsidRPr="00275B9F">
        <w:rPr>
          <w:rFonts w:asciiTheme="majorHAnsi" w:eastAsiaTheme="majorHAnsi" w:hAnsiTheme="majorHAnsi" w:cs="돋움" w:hint="eastAsia"/>
          <w:color w:val="auto"/>
          <w:sz w:val="18"/>
          <w:szCs w:val="18"/>
        </w:rPr>
        <w:t xml:space="preserve"> </w:t>
      </w:r>
      <w:r w:rsidR="00C1044C" w:rsidRPr="00275B9F">
        <w:rPr>
          <w:rFonts w:asciiTheme="majorHAnsi" w:eastAsiaTheme="majorHAnsi" w:hAnsiTheme="majorHAnsi" w:hint="eastAsia"/>
          <w:color w:val="auto"/>
          <w:sz w:val="18"/>
          <w:szCs w:val="18"/>
        </w:rPr>
        <w:t xml:space="preserve"> </w:t>
      </w:r>
      <w:r w:rsidR="008C7770" w:rsidRPr="00275B9F">
        <w:rPr>
          <w:rFonts w:asciiTheme="majorHAnsi" w:eastAsiaTheme="majorHAnsi" w:hAnsiTheme="majorHAnsi" w:hint="eastAsia"/>
          <w:color w:val="auto"/>
          <w:sz w:val="18"/>
          <w:szCs w:val="18"/>
        </w:rPr>
        <w:t xml:space="preserve">공공서비스예약 </w:t>
      </w:r>
      <w:r w:rsidR="00C1044C" w:rsidRPr="00275B9F">
        <w:rPr>
          <w:rFonts w:asciiTheme="majorHAnsi" w:eastAsiaTheme="majorHAnsi" w:hAnsiTheme="majorHAnsi" w:hint="eastAsia"/>
          <w:color w:val="auto"/>
          <w:sz w:val="18"/>
          <w:szCs w:val="18"/>
        </w:rPr>
        <w:t xml:space="preserve">서비스를 </w:t>
      </w:r>
      <w:r w:rsidR="008C7770" w:rsidRPr="00275B9F">
        <w:rPr>
          <w:rFonts w:asciiTheme="majorHAnsi" w:eastAsiaTheme="majorHAnsi" w:hAnsiTheme="majorHAnsi"/>
          <w:color w:val="auto"/>
          <w:sz w:val="18"/>
          <w:szCs w:val="18"/>
        </w:rPr>
        <w:t xml:space="preserve">Web/App </w:t>
      </w:r>
      <w:r w:rsidR="008C7770" w:rsidRPr="00275B9F">
        <w:rPr>
          <w:rFonts w:asciiTheme="majorHAnsi" w:eastAsiaTheme="majorHAnsi" w:hAnsiTheme="majorHAnsi" w:hint="eastAsia"/>
          <w:color w:val="auto"/>
          <w:sz w:val="18"/>
          <w:szCs w:val="18"/>
        </w:rPr>
        <w:t>개발자들에</w:t>
      </w:r>
      <w:r w:rsidR="00C1044C" w:rsidRPr="00275B9F">
        <w:rPr>
          <w:rFonts w:asciiTheme="majorHAnsi" w:eastAsiaTheme="majorHAnsi" w:hAnsiTheme="majorHAnsi" w:hint="eastAsia"/>
          <w:color w:val="auto"/>
          <w:sz w:val="18"/>
          <w:szCs w:val="18"/>
        </w:rPr>
        <w:t xml:space="preserve">게 제공하기 위해 </w:t>
      </w:r>
      <w:r w:rsidR="00B07DCD" w:rsidRPr="00275B9F">
        <w:rPr>
          <w:rFonts w:asciiTheme="majorHAnsi" w:eastAsiaTheme="majorHAnsi" w:hAnsiTheme="majorHAnsi" w:hint="eastAsia"/>
          <w:color w:val="auto"/>
          <w:sz w:val="18"/>
          <w:szCs w:val="18"/>
        </w:rPr>
        <w:t xml:space="preserve">앱 </w:t>
      </w:r>
      <w:r w:rsidR="00C1044C" w:rsidRPr="00275B9F">
        <w:rPr>
          <w:rFonts w:asciiTheme="majorHAnsi" w:eastAsiaTheme="majorHAnsi" w:hAnsiTheme="majorHAnsi" w:hint="eastAsia"/>
          <w:color w:val="auto"/>
          <w:sz w:val="18"/>
          <w:szCs w:val="18"/>
        </w:rPr>
        <w:t xml:space="preserve"> 및 서버간 </w:t>
      </w:r>
      <w:r w:rsidR="001D7B9C" w:rsidRPr="00275B9F">
        <w:rPr>
          <w:rFonts w:asciiTheme="majorHAnsi" w:eastAsiaTheme="majorHAnsi" w:hAnsiTheme="majorHAnsi" w:cs="돋움" w:hint="eastAsia"/>
          <w:color w:val="auto"/>
          <w:sz w:val="18"/>
          <w:szCs w:val="18"/>
        </w:rPr>
        <w:t>응용프로그램개발</w:t>
      </w:r>
      <w:r w:rsidRPr="00275B9F">
        <w:rPr>
          <w:rFonts w:asciiTheme="majorHAnsi" w:eastAsiaTheme="majorHAnsi" w:hAnsiTheme="majorHAnsi" w:cs="돋움" w:hint="eastAsia"/>
          <w:color w:val="auto"/>
          <w:sz w:val="18"/>
          <w:szCs w:val="18"/>
        </w:rPr>
        <w:t xml:space="preserve"> 및 연동</w:t>
      </w:r>
      <w:r w:rsidR="001D7B9C" w:rsidRPr="00275B9F">
        <w:rPr>
          <w:rFonts w:asciiTheme="majorHAnsi" w:eastAsiaTheme="majorHAnsi" w:hAnsiTheme="majorHAnsi" w:cs="돋움" w:hint="eastAsia"/>
          <w:color w:val="auto"/>
          <w:sz w:val="18"/>
          <w:szCs w:val="18"/>
        </w:rPr>
        <w:t>에</w:t>
      </w:r>
      <w:r w:rsidR="00B07DCD" w:rsidRPr="00275B9F">
        <w:rPr>
          <w:rFonts w:asciiTheme="majorHAnsi" w:eastAsiaTheme="majorHAnsi" w:hAnsiTheme="majorHAnsi" w:cs="돋움" w:hint="eastAsia"/>
          <w:color w:val="auto"/>
          <w:sz w:val="18"/>
          <w:szCs w:val="18"/>
        </w:rPr>
        <w:t xml:space="preserve"> </w:t>
      </w:r>
      <w:r w:rsidR="001D7B9C" w:rsidRPr="00275B9F">
        <w:rPr>
          <w:rFonts w:asciiTheme="majorHAnsi" w:eastAsiaTheme="majorHAnsi" w:hAnsiTheme="majorHAnsi" w:cs="돋움" w:hint="eastAsia"/>
          <w:color w:val="auto"/>
          <w:sz w:val="18"/>
          <w:szCs w:val="18"/>
        </w:rPr>
        <w:t>필요한</w:t>
      </w:r>
      <w:r w:rsidR="00B07DCD" w:rsidRPr="00275B9F">
        <w:rPr>
          <w:rFonts w:asciiTheme="majorHAnsi" w:eastAsiaTheme="majorHAnsi" w:hAnsiTheme="majorHAnsi" w:cs="돋움" w:hint="eastAsia"/>
          <w:color w:val="auto"/>
          <w:sz w:val="18"/>
          <w:szCs w:val="18"/>
        </w:rPr>
        <w:t xml:space="preserve"> </w:t>
      </w:r>
      <w:r w:rsidR="001D7B9C" w:rsidRPr="00275B9F">
        <w:rPr>
          <w:rFonts w:asciiTheme="majorHAnsi" w:eastAsiaTheme="majorHAnsi" w:hAnsiTheme="majorHAnsi" w:cs="돋움" w:hint="eastAsia"/>
          <w:color w:val="auto"/>
          <w:sz w:val="18"/>
          <w:szCs w:val="18"/>
        </w:rPr>
        <w:t>데이터구조와</w:t>
      </w:r>
      <w:r w:rsidR="00B07DCD" w:rsidRPr="00275B9F">
        <w:rPr>
          <w:rFonts w:asciiTheme="majorHAnsi" w:eastAsiaTheme="majorHAnsi" w:hAnsiTheme="majorHAnsi" w:cs="돋움" w:hint="eastAsia"/>
          <w:color w:val="auto"/>
          <w:sz w:val="18"/>
          <w:szCs w:val="18"/>
        </w:rPr>
        <w:t xml:space="preserve"> </w:t>
      </w:r>
      <w:r w:rsidR="00D438DC" w:rsidRPr="00275B9F">
        <w:rPr>
          <w:rFonts w:asciiTheme="majorHAnsi" w:eastAsiaTheme="majorHAnsi" w:hAnsiTheme="majorHAnsi" w:cs="돋움" w:hint="eastAsia"/>
          <w:color w:val="auto"/>
          <w:sz w:val="18"/>
          <w:szCs w:val="18"/>
        </w:rPr>
        <w:t>기능에 대한 정보</w:t>
      </w:r>
      <w:r w:rsidR="001D7B9C" w:rsidRPr="00275B9F">
        <w:rPr>
          <w:rFonts w:asciiTheme="majorHAnsi" w:eastAsiaTheme="majorHAnsi" w:hAnsiTheme="majorHAnsi" w:cs="돋움" w:hint="eastAsia"/>
          <w:color w:val="auto"/>
          <w:sz w:val="18"/>
          <w:szCs w:val="18"/>
        </w:rPr>
        <w:t>를</w:t>
      </w:r>
      <w:r w:rsidR="00B07DCD" w:rsidRPr="00275B9F">
        <w:rPr>
          <w:rFonts w:asciiTheme="majorHAnsi" w:eastAsiaTheme="majorHAnsi" w:hAnsiTheme="majorHAnsi" w:cs="돋움" w:hint="eastAsia"/>
          <w:color w:val="auto"/>
          <w:sz w:val="18"/>
          <w:szCs w:val="18"/>
        </w:rPr>
        <w:t xml:space="preserve"> </w:t>
      </w:r>
      <w:r w:rsidR="001D7B9C" w:rsidRPr="00275B9F">
        <w:rPr>
          <w:rFonts w:asciiTheme="majorHAnsi" w:eastAsiaTheme="majorHAnsi" w:hAnsiTheme="majorHAnsi" w:cs="돋움" w:hint="eastAsia"/>
          <w:color w:val="auto"/>
          <w:sz w:val="18"/>
          <w:szCs w:val="18"/>
        </w:rPr>
        <w:t>제공한다</w:t>
      </w:r>
      <w:r w:rsidR="001D7B9C" w:rsidRPr="00275B9F">
        <w:rPr>
          <w:rFonts w:asciiTheme="majorHAnsi" w:eastAsiaTheme="majorHAnsi" w:hAnsiTheme="majorHAnsi"/>
          <w:color w:val="auto"/>
          <w:sz w:val="18"/>
          <w:szCs w:val="18"/>
        </w:rPr>
        <w:t xml:space="preserve">. </w:t>
      </w:r>
    </w:p>
    <w:p w:rsidR="00107323" w:rsidRPr="00275B9F" w:rsidRDefault="00107323" w:rsidP="00400F4D">
      <w:pPr>
        <w:widowControl w:val="0"/>
        <w:autoSpaceDE w:val="0"/>
        <w:autoSpaceDN w:val="0"/>
        <w:adjustRightInd w:val="0"/>
        <w:ind w:leftChars="433" w:left="779"/>
        <w:rPr>
          <w:rFonts w:asciiTheme="majorHAnsi" w:eastAsiaTheme="majorHAnsi" w:hAnsiTheme="majorHAnsi" w:cs="돋움"/>
          <w:szCs w:val="18"/>
          <w:lang w:val="en-US" w:eastAsia="ko-KR"/>
        </w:rPr>
      </w:pPr>
    </w:p>
    <w:p w:rsidR="008B4217" w:rsidRPr="00275B9F" w:rsidRDefault="00882C2F" w:rsidP="00A03D92">
      <w:pPr>
        <w:pStyle w:val="Numberedlist22"/>
        <w:tabs>
          <w:tab w:val="clear" w:pos="720"/>
          <w:tab w:val="clear" w:pos="1080"/>
          <w:tab w:val="num" w:pos="0"/>
        </w:tabs>
        <w:ind w:left="426" w:hanging="567"/>
        <w:rPr>
          <w:rFonts w:asciiTheme="majorHAnsi" w:eastAsiaTheme="majorHAnsi" w:hAnsiTheme="majorHAnsi"/>
        </w:rPr>
      </w:pPr>
      <w:bookmarkStart w:id="15" w:name="_Toc486333028"/>
      <w:bookmarkStart w:id="16" w:name="OLE_LINK1"/>
      <w:bookmarkStart w:id="17" w:name="OLE_LINK2"/>
      <w:bookmarkStart w:id="18" w:name="OLE_LINK5"/>
      <w:bookmarkStart w:id="19" w:name="OLE_LINK10"/>
      <w:r w:rsidRPr="00275B9F">
        <w:rPr>
          <w:rFonts w:asciiTheme="majorHAnsi" w:eastAsiaTheme="majorHAnsi" w:hAnsiTheme="majorHAnsi" w:hint="eastAsia"/>
          <w:lang w:eastAsia="ko-KR"/>
        </w:rPr>
        <w:t>통신</w:t>
      </w:r>
      <w:r w:rsidR="008B4217" w:rsidRPr="00275B9F">
        <w:rPr>
          <w:rFonts w:asciiTheme="majorHAnsi" w:eastAsiaTheme="majorHAnsi" w:hAnsiTheme="majorHAnsi" w:hint="eastAsia"/>
          <w:lang w:eastAsia="ko-KR"/>
        </w:rPr>
        <w:t>방식</w:t>
      </w:r>
      <w:bookmarkEnd w:id="15"/>
    </w:p>
    <w:p w:rsidR="008B4217" w:rsidRPr="00275B9F" w:rsidRDefault="009207ED" w:rsidP="003711AA">
      <w:pPr>
        <w:widowControl w:val="0"/>
        <w:autoSpaceDE w:val="0"/>
        <w:autoSpaceDN w:val="0"/>
        <w:adjustRightInd w:val="0"/>
        <w:ind w:leftChars="236" w:left="425"/>
        <w:rPr>
          <w:rFonts w:asciiTheme="majorHAnsi" w:eastAsiaTheme="majorHAnsi" w:hAnsiTheme="majorHAnsi" w:cs="돋움"/>
          <w:szCs w:val="18"/>
          <w:lang w:val="en-US" w:eastAsia="ko-KR"/>
        </w:rPr>
      </w:pPr>
      <w:bookmarkStart w:id="20" w:name="OLE_LINK11"/>
      <w:bookmarkEnd w:id="16"/>
      <w:bookmarkEnd w:id="17"/>
      <w:bookmarkEnd w:id="18"/>
      <w:bookmarkEnd w:id="19"/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 xml:space="preserve">열린 데이터 광장 API 서버에 약정된 </w:t>
      </w:r>
      <w:bookmarkEnd w:id="20"/>
      <w:r w:rsidRPr="00275B9F">
        <w:rPr>
          <w:rFonts w:asciiTheme="majorHAnsi" w:eastAsiaTheme="majorHAnsi" w:hAnsiTheme="majorHAnsi" w:cs="돋움"/>
          <w:szCs w:val="18"/>
          <w:lang w:val="en-US" w:eastAsia="ko-KR"/>
        </w:rPr>
        <w:t xml:space="preserve">URL </w:t>
      </w: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>이 호출되면,</w:t>
      </w:r>
      <w:r w:rsidRPr="00275B9F">
        <w:rPr>
          <w:rFonts w:asciiTheme="majorHAnsi" w:eastAsiaTheme="majorHAnsi" w:hAnsiTheme="majorHAnsi" w:cs="돋움"/>
          <w:szCs w:val="18"/>
          <w:lang w:val="en-US" w:eastAsia="ko-KR"/>
        </w:rPr>
        <w:t xml:space="preserve"> </w:t>
      </w: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>열린 데이터</w:t>
      </w:r>
      <w:r w:rsidR="00AD44A3">
        <w:rPr>
          <w:rFonts w:asciiTheme="majorHAnsi" w:eastAsiaTheme="majorHAnsi" w:hAnsiTheme="majorHAnsi" w:cs="돋움" w:hint="eastAsia"/>
          <w:szCs w:val="18"/>
          <w:lang w:val="en-US" w:eastAsia="ko-KR"/>
        </w:rPr>
        <w:t xml:space="preserve"> </w:t>
      </w: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 xml:space="preserve">광장 </w:t>
      </w:r>
      <w:r w:rsidRPr="00275B9F">
        <w:rPr>
          <w:rFonts w:asciiTheme="majorHAnsi" w:eastAsiaTheme="majorHAnsi" w:hAnsiTheme="majorHAnsi" w:cs="돋움"/>
          <w:szCs w:val="18"/>
          <w:lang w:val="en-US" w:eastAsia="ko-KR"/>
        </w:rPr>
        <w:t xml:space="preserve">API </w:t>
      </w: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 xml:space="preserve">서버는 해당 </w:t>
      </w:r>
      <w:r w:rsidRPr="00275B9F">
        <w:rPr>
          <w:rFonts w:asciiTheme="majorHAnsi" w:eastAsiaTheme="majorHAnsi" w:hAnsiTheme="majorHAnsi" w:cs="돋움"/>
          <w:szCs w:val="18"/>
          <w:lang w:val="en-US" w:eastAsia="ko-KR"/>
        </w:rPr>
        <w:t xml:space="preserve">URL </w:t>
      </w: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>을 그대로</w:t>
      </w:r>
    </w:p>
    <w:p w:rsidR="009207ED" w:rsidRPr="00275B9F" w:rsidRDefault="009207ED" w:rsidP="003711AA">
      <w:pPr>
        <w:widowControl w:val="0"/>
        <w:autoSpaceDE w:val="0"/>
        <w:autoSpaceDN w:val="0"/>
        <w:adjustRightInd w:val="0"/>
        <w:ind w:leftChars="236" w:left="425"/>
        <w:rPr>
          <w:rFonts w:asciiTheme="majorHAnsi" w:eastAsiaTheme="majorHAnsi" w:hAnsiTheme="majorHAnsi" w:cs="돋움"/>
          <w:szCs w:val="18"/>
          <w:lang w:val="en-US" w:eastAsia="ko-KR"/>
        </w:rPr>
      </w:pP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 xml:space="preserve">공공서비스예약 </w:t>
      </w:r>
      <w:r w:rsidRPr="00275B9F">
        <w:rPr>
          <w:rFonts w:asciiTheme="majorHAnsi" w:eastAsiaTheme="majorHAnsi" w:hAnsiTheme="majorHAnsi" w:cs="돋움"/>
          <w:szCs w:val="18"/>
          <w:lang w:val="en-US" w:eastAsia="ko-KR"/>
        </w:rPr>
        <w:t xml:space="preserve">API </w:t>
      </w: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>서버로 전달한다.</w:t>
      </w:r>
      <w:r w:rsidRPr="00275B9F">
        <w:rPr>
          <w:rFonts w:asciiTheme="majorHAnsi" w:eastAsiaTheme="majorHAnsi" w:hAnsiTheme="majorHAnsi" w:cs="돋움"/>
          <w:szCs w:val="18"/>
          <w:lang w:val="en-US" w:eastAsia="ko-KR"/>
        </w:rPr>
        <w:t xml:space="preserve"> </w:t>
      </w:r>
    </w:p>
    <w:p w:rsidR="009207ED" w:rsidRPr="00275B9F" w:rsidRDefault="009207ED" w:rsidP="003711AA">
      <w:pPr>
        <w:widowControl w:val="0"/>
        <w:autoSpaceDE w:val="0"/>
        <w:autoSpaceDN w:val="0"/>
        <w:adjustRightInd w:val="0"/>
        <w:ind w:leftChars="236" w:left="425"/>
        <w:rPr>
          <w:rFonts w:asciiTheme="majorHAnsi" w:eastAsiaTheme="majorHAnsi" w:hAnsiTheme="majorHAnsi" w:cs="돋움"/>
          <w:szCs w:val="18"/>
          <w:lang w:val="en-US" w:eastAsia="ko-KR"/>
        </w:rPr>
      </w:pPr>
    </w:p>
    <w:p w:rsidR="009207ED" w:rsidRPr="00275B9F" w:rsidRDefault="009207ED" w:rsidP="003711AA">
      <w:pPr>
        <w:widowControl w:val="0"/>
        <w:autoSpaceDE w:val="0"/>
        <w:autoSpaceDN w:val="0"/>
        <w:adjustRightInd w:val="0"/>
        <w:ind w:leftChars="236" w:left="425"/>
        <w:rPr>
          <w:rFonts w:asciiTheme="majorHAnsi" w:eastAsiaTheme="majorHAnsi" w:hAnsiTheme="majorHAnsi" w:cs="돋움"/>
          <w:szCs w:val="18"/>
          <w:lang w:val="en-US" w:eastAsia="ko-KR"/>
        </w:rPr>
      </w:pP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 xml:space="preserve">공공서비스예약 </w:t>
      </w:r>
      <w:r w:rsidRPr="00275B9F">
        <w:rPr>
          <w:rFonts w:asciiTheme="majorHAnsi" w:eastAsiaTheme="majorHAnsi" w:hAnsiTheme="majorHAnsi" w:cs="돋움"/>
          <w:szCs w:val="18"/>
          <w:lang w:val="en-US" w:eastAsia="ko-KR"/>
        </w:rPr>
        <w:t xml:space="preserve">API </w:t>
      </w: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 xml:space="preserve">에서 URL 에 포함된 인증키의 정합성을 검증 후 </w:t>
      </w:r>
      <w:r w:rsidR="00643A5B"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 xml:space="preserve">승인 된 인증키의 경우, 호출된 </w:t>
      </w:r>
      <w:r w:rsidR="00643A5B" w:rsidRPr="00275B9F">
        <w:rPr>
          <w:rFonts w:asciiTheme="majorHAnsi" w:eastAsiaTheme="majorHAnsi" w:hAnsiTheme="majorHAnsi" w:cs="돋움"/>
          <w:szCs w:val="18"/>
          <w:lang w:val="en-US" w:eastAsia="ko-KR"/>
        </w:rPr>
        <w:t xml:space="preserve">URL </w:t>
      </w:r>
      <w:r w:rsidR="00643A5B"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>에 맞는 정보를 Return 한다.</w:t>
      </w:r>
      <w:r w:rsidR="00643A5B" w:rsidRPr="00275B9F">
        <w:rPr>
          <w:rFonts w:asciiTheme="majorHAnsi" w:eastAsiaTheme="majorHAnsi" w:hAnsiTheme="majorHAnsi" w:cs="돋움"/>
          <w:szCs w:val="18"/>
          <w:lang w:val="en-US" w:eastAsia="ko-KR"/>
        </w:rPr>
        <w:t xml:space="preserve"> </w:t>
      </w:r>
    </w:p>
    <w:p w:rsidR="00643A5B" w:rsidRPr="00275B9F" w:rsidRDefault="00643A5B" w:rsidP="003711AA">
      <w:pPr>
        <w:widowControl w:val="0"/>
        <w:autoSpaceDE w:val="0"/>
        <w:autoSpaceDN w:val="0"/>
        <w:adjustRightInd w:val="0"/>
        <w:ind w:leftChars="236" w:left="425"/>
        <w:rPr>
          <w:rFonts w:asciiTheme="majorHAnsi" w:eastAsiaTheme="majorHAnsi" w:hAnsiTheme="majorHAnsi" w:cs="돋움"/>
          <w:szCs w:val="18"/>
          <w:lang w:val="en-US" w:eastAsia="ko-KR"/>
        </w:rPr>
      </w:pPr>
    </w:p>
    <w:p w:rsidR="00643A5B" w:rsidRPr="00275B9F" w:rsidRDefault="00643A5B" w:rsidP="003711AA">
      <w:pPr>
        <w:widowControl w:val="0"/>
        <w:autoSpaceDE w:val="0"/>
        <w:autoSpaceDN w:val="0"/>
        <w:adjustRightInd w:val="0"/>
        <w:ind w:leftChars="236" w:left="425"/>
        <w:rPr>
          <w:rFonts w:asciiTheme="majorHAnsi" w:eastAsiaTheme="majorHAnsi" w:hAnsiTheme="majorHAnsi" w:cs="돋움"/>
          <w:szCs w:val="18"/>
          <w:lang w:val="en-US" w:eastAsia="ko-KR"/>
        </w:rPr>
      </w:pP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 xml:space="preserve">열린 데이터 광장 </w:t>
      </w:r>
      <w:r w:rsidRPr="00275B9F">
        <w:rPr>
          <w:rFonts w:asciiTheme="majorHAnsi" w:eastAsiaTheme="majorHAnsi" w:hAnsiTheme="majorHAnsi" w:cs="돋움"/>
          <w:szCs w:val="18"/>
          <w:lang w:val="en-US" w:eastAsia="ko-KR"/>
        </w:rPr>
        <w:t xml:space="preserve">API </w:t>
      </w: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>서버는 Return 받은 데이터를 별도의 가공없이, 사용자에게 출력한다.</w:t>
      </w:r>
    </w:p>
    <w:p w:rsidR="00360579" w:rsidRPr="00275B9F" w:rsidRDefault="00360579" w:rsidP="003711AA">
      <w:pPr>
        <w:widowControl w:val="0"/>
        <w:autoSpaceDE w:val="0"/>
        <w:autoSpaceDN w:val="0"/>
        <w:adjustRightInd w:val="0"/>
        <w:ind w:leftChars="236" w:left="425"/>
        <w:rPr>
          <w:rFonts w:asciiTheme="majorHAnsi" w:eastAsiaTheme="majorHAnsi" w:hAnsiTheme="majorHAnsi" w:cs="돋움"/>
          <w:szCs w:val="18"/>
          <w:lang w:val="en-US" w:eastAsia="ko-KR"/>
        </w:rPr>
      </w:pPr>
    </w:p>
    <w:p w:rsidR="00360579" w:rsidRPr="00275B9F" w:rsidRDefault="00360579" w:rsidP="00360579">
      <w:pPr>
        <w:pStyle w:val="Numberedlist22"/>
        <w:tabs>
          <w:tab w:val="clear" w:pos="720"/>
          <w:tab w:val="clear" w:pos="1080"/>
          <w:tab w:val="num" w:pos="0"/>
        </w:tabs>
        <w:ind w:left="426" w:hanging="567"/>
        <w:rPr>
          <w:rFonts w:asciiTheme="majorHAnsi" w:eastAsiaTheme="majorHAnsi" w:hAnsiTheme="majorHAnsi"/>
          <w:lang w:eastAsia="ko-KR"/>
        </w:rPr>
      </w:pPr>
      <w:bookmarkStart w:id="21" w:name="_Toc486333029"/>
      <w:r w:rsidRPr="00275B9F">
        <w:rPr>
          <w:rFonts w:asciiTheme="majorHAnsi" w:eastAsiaTheme="majorHAnsi" w:hAnsiTheme="majorHAnsi" w:hint="eastAsia"/>
          <w:lang w:eastAsia="ko-KR"/>
        </w:rPr>
        <w:t>열린 데이터 광장 API 인증키 신청 및 연계 방안</w:t>
      </w:r>
      <w:bookmarkEnd w:id="21"/>
    </w:p>
    <w:p w:rsidR="00360579" w:rsidRPr="00275B9F" w:rsidRDefault="00360579" w:rsidP="00360579">
      <w:pPr>
        <w:ind w:firstLine="426"/>
        <w:rPr>
          <w:rFonts w:asciiTheme="majorHAnsi" w:eastAsiaTheme="majorHAnsi" w:hAnsiTheme="majorHAnsi" w:cs="돋움"/>
          <w:szCs w:val="18"/>
          <w:lang w:val="en-US" w:eastAsia="ko-KR"/>
        </w:rPr>
      </w:pP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 xml:space="preserve">열린 데이터 광장에서 공공서비스예약 API 인증키는 별도의 신청 페이지를 제공 하며, 신청 페이지는 </w:t>
      </w:r>
    </w:p>
    <w:p w:rsidR="00360579" w:rsidRPr="00275B9F" w:rsidRDefault="00360579" w:rsidP="00360579">
      <w:pPr>
        <w:ind w:firstLine="426"/>
        <w:rPr>
          <w:rFonts w:asciiTheme="majorHAnsi" w:eastAsiaTheme="majorHAnsi" w:hAnsiTheme="majorHAnsi" w:cs="돋움"/>
          <w:szCs w:val="18"/>
          <w:lang w:val="en-US" w:eastAsia="ko-KR"/>
        </w:rPr>
      </w:pP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>공공서비스예약 API 가이드 사이트에서 제공한다.</w:t>
      </w:r>
    </w:p>
    <w:p w:rsidR="00360579" w:rsidRPr="00275B9F" w:rsidRDefault="00360579" w:rsidP="00360579">
      <w:pPr>
        <w:ind w:firstLine="426"/>
        <w:rPr>
          <w:rFonts w:asciiTheme="majorHAnsi" w:eastAsiaTheme="majorHAnsi" w:hAnsiTheme="majorHAnsi" w:cs="돋움"/>
          <w:szCs w:val="18"/>
          <w:lang w:val="en-US" w:eastAsia="ko-KR"/>
        </w:rPr>
      </w:pPr>
    </w:p>
    <w:p w:rsidR="00360579" w:rsidRPr="00275B9F" w:rsidRDefault="00360579" w:rsidP="00360579">
      <w:pPr>
        <w:ind w:firstLine="426"/>
        <w:rPr>
          <w:rFonts w:asciiTheme="majorHAnsi" w:eastAsiaTheme="majorHAnsi" w:hAnsiTheme="majorHAnsi" w:cs="돋움"/>
          <w:szCs w:val="18"/>
          <w:lang w:val="en-US" w:eastAsia="ko-KR"/>
        </w:rPr>
      </w:pP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 xml:space="preserve">인증키 신청 시, 열린 데이터 광장의 </w:t>
      </w:r>
      <w:r w:rsidRPr="00275B9F">
        <w:rPr>
          <w:rFonts w:asciiTheme="majorHAnsi" w:eastAsiaTheme="majorHAnsi" w:hAnsiTheme="majorHAnsi" w:cs="돋움"/>
          <w:szCs w:val="18"/>
          <w:lang w:val="en-US" w:eastAsia="ko-KR"/>
        </w:rPr>
        <w:t xml:space="preserve">API </w:t>
      </w: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>Key 생성 Rule 과 동일하게 Key 를 생성하여 열린 데이터 광장의</w:t>
      </w:r>
    </w:p>
    <w:p w:rsidR="00360579" w:rsidRPr="00275B9F" w:rsidRDefault="00360579" w:rsidP="00360579">
      <w:pPr>
        <w:ind w:firstLine="426"/>
        <w:rPr>
          <w:rFonts w:asciiTheme="majorHAnsi" w:eastAsiaTheme="majorHAnsi" w:hAnsiTheme="majorHAnsi" w:cs="돋움"/>
          <w:szCs w:val="18"/>
          <w:lang w:val="en-US" w:eastAsia="ko-KR"/>
        </w:rPr>
      </w:pP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 xml:space="preserve">인증키 신청 </w:t>
      </w:r>
      <w:r w:rsidRPr="00275B9F">
        <w:rPr>
          <w:rFonts w:asciiTheme="majorHAnsi" w:eastAsiaTheme="majorHAnsi" w:hAnsiTheme="majorHAnsi" w:cs="돋움"/>
          <w:szCs w:val="18"/>
          <w:lang w:val="en-US" w:eastAsia="ko-KR"/>
        </w:rPr>
        <w:t xml:space="preserve">DB </w:t>
      </w: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 xml:space="preserve">와 공공서비스 예약 </w:t>
      </w:r>
      <w:r w:rsidRPr="00275B9F">
        <w:rPr>
          <w:rFonts w:asciiTheme="majorHAnsi" w:eastAsiaTheme="majorHAnsi" w:hAnsiTheme="majorHAnsi" w:cs="돋움"/>
          <w:szCs w:val="18"/>
          <w:lang w:val="en-US" w:eastAsia="ko-KR"/>
        </w:rPr>
        <w:t xml:space="preserve">API </w:t>
      </w: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>DB 에 동시에 데이터를 입력한다.</w:t>
      </w:r>
    </w:p>
    <w:p w:rsidR="00360579" w:rsidRPr="00275B9F" w:rsidRDefault="00360579" w:rsidP="00360579">
      <w:pPr>
        <w:ind w:firstLine="426"/>
        <w:rPr>
          <w:rFonts w:asciiTheme="majorHAnsi" w:eastAsiaTheme="majorHAnsi" w:hAnsiTheme="majorHAnsi" w:cs="돋움"/>
          <w:szCs w:val="18"/>
          <w:lang w:val="en-US" w:eastAsia="ko-KR"/>
        </w:rPr>
      </w:pPr>
    </w:p>
    <w:p w:rsidR="00360579" w:rsidRPr="00275B9F" w:rsidRDefault="00360579" w:rsidP="00360579">
      <w:pPr>
        <w:ind w:firstLine="426"/>
        <w:rPr>
          <w:rFonts w:asciiTheme="majorHAnsi" w:eastAsiaTheme="majorHAnsi" w:hAnsiTheme="majorHAnsi" w:cs="돋움"/>
          <w:szCs w:val="18"/>
          <w:lang w:val="en-US" w:eastAsia="ko-KR"/>
        </w:rPr>
      </w:pP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 xml:space="preserve">공공서비스 예약 </w:t>
      </w:r>
      <w:r w:rsidRPr="00275B9F">
        <w:rPr>
          <w:rFonts w:asciiTheme="majorHAnsi" w:eastAsiaTheme="majorHAnsi" w:hAnsiTheme="majorHAnsi" w:cs="돋움"/>
          <w:szCs w:val="18"/>
          <w:lang w:val="en-US" w:eastAsia="ko-KR"/>
        </w:rPr>
        <w:t xml:space="preserve">API </w:t>
      </w: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>담당자의 승인이 완료될 경우,</w:t>
      </w:r>
      <w:r w:rsidRPr="00275B9F">
        <w:rPr>
          <w:rFonts w:asciiTheme="majorHAnsi" w:eastAsiaTheme="majorHAnsi" w:hAnsiTheme="majorHAnsi" w:cs="돋움"/>
          <w:szCs w:val="18"/>
          <w:lang w:val="en-US" w:eastAsia="ko-KR"/>
        </w:rPr>
        <w:t xml:space="preserve"> </w:t>
      </w: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>열린 데이터 광장의 인증키 신청 상태 코드를</w:t>
      </w:r>
    </w:p>
    <w:p w:rsidR="00360579" w:rsidRPr="00275B9F" w:rsidRDefault="00360579" w:rsidP="00360579">
      <w:pPr>
        <w:ind w:firstLine="426"/>
        <w:rPr>
          <w:rFonts w:asciiTheme="majorHAnsi" w:eastAsiaTheme="majorHAnsi" w:hAnsiTheme="majorHAnsi" w:cs="돋움"/>
          <w:szCs w:val="18"/>
          <w:lang w:val="en-US" w:eastAsia="ko-KR"/>
        </w:rPr>
      </w:pP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>UPDATE 하여 동기화 한다.</w:t>
      </w:r>
    </w:p>
    <w:p w:rsidR="00360579" w:rsidRPr="00275B9F" w:rsidRDefault="00360579" w:rsidP="00360579">
      <w:pPr>
        <w:ind w:firstLine="426"/>
        <w:rPr>
          <w:rFonts w:asciiTheme="majorHAnsi" w:eastAsiaTheme="majorHAnsi" w:hAnsiTheme="majorHAnsi" w:cs="돋움"/>
          <w:szCs w:val="18"/>
          <w:lang w:val="en-US" w:eastAsia="ko-KR"/>
        </w:rPr>
      </w:pPr>
    </w:p>
    <w:p w:rsidR="00360579" w:rsidRPr="00275B9F" w:rsidRDefault="00360579" w:rsidP="00360579">
      <w:pPr>
        <w:ind w:firstLine="426"/>
        <w:rPr>
          <w:rFonts w:asciiTheme="majorHAnsi" w:eastAsiaTheme="majorHAnsi" w:hAnsiTheme="majorHAnsi" w:cs="돋움"/>
          <w:szCs w:val="18"/>
          <w:lang w:val="en-US" w:eastAsia="ko-KR"/>
        </w:rPr>
      </w:pP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>단,</w:t>
      </w:r>
      <w:r w:rsidRPr="00275B9F">
        <w:rPr>
          <w:rFonts w:asciiTheme="majorHAnsi" w:eastAsiaTheme="majorHAnsi" w:hAnsiTheme="majorHAnsi" w:cs="돋움"/>
          <w:szCs w:val="18"/>
          <w:lang w:val="en-US" w:eastAsia="ko-KR"/>
        </w:rPr>
        <w:t xml:space="preserve"> </w:t>
      </w:r>
      <w:r w:rsidRPr="00275B9F">
        <w:rPr>
          <w:rFonts w:asciiTheme="majorHAnsi" w:eastAsiaTheme="majorHAnsi" w:hAnsiTheme="majorHAnsi" w:cs="돋움" w:hint="eastAsia"/>
          <w:szCs w:val="18"/>
          <w:lang w:val="en-US" w:eastAsia="ko-KR"/>
        </w:rPr>
        <w:t>열린 데이터 광장 DB 의 특정 테이블에 접근하여 데이터를 수정할 수 있어야 한다.</w:t>
      </w:r>
    </w:p>
    <w:p w:rsidR="00360579" w:rsidRPr="00275B9F" w:rsidRDefault="00DD1ED8" w:rsidP="00DD1ED8">
      <w:pPr>
        <w:rPr>
          <w:rFonts w:asciiTheme="majorHAnsi" w:eastAsiaTheme="majorHAnsi" w:hAnsiTheme="majorHAnsi" w:cs="돋움"/>
          <w:szCs w:val="18"/>
          <w:lang w:eastAsia="ko-KR"/>
        </w:rPr>
      </w:pPr>
      <w:r>
        <w:rPr>
          <w:rFonts w:asciiTheme="majorHAnsi" w:eastAsiaTheme="majorHAnsi" w:hAnsiTheme="majorHAnsi" w:cs="돋움"/>
          <w:szCs w:val="18"/>
          <w:lang w:eastAsia="ko-KR"/>
        </w:rPr>
        <w:br w:type="page"/>
      </w:r>
    </w:p>
    <w:p w:rsidR="00451EFA" w:rsidRPr="00275B9F" w:rsidRDefault="000E4525" w:rsidP="00451EFA">
      <w:pPr>
        <w:pStyle w:val="Numberedlist22"/>
        <w:tabs>
          <w:tab w:val="clear" w:pos="720"/>
          <w:tab w:val="clear" w:pos="1080"/>
          <w:tab w:val="num" w:pos="0"/>
        </w:tabs>
        <w:ind w:left="426" w:hanging="567"/>
        <w:rPr>
          <w:rFonts w:asciiTheme="majorHAnsi" w:eastAsiaTheme="majorHAnsi" w:hAnsiTheme="majorHAnsi"/>
          <w:lang w:eastAsia="ko-KR"/>
        </w:rPr>
      </w:pPr>
      <w:bookmarkStart w:id="22" w:name="_Toc486333030"/>
      <w:r w:rsidRPr="00275B9F">
        <w:rPr>
          <w:rFonts w:asciiTheme="majorHAnsi" w:eastAsiaTheme="majorHAnsi" w:hAnsiTheme="majorHAnsi"/>
          <w:lang w:eastAsia="ko-KR"/>
        </w:rPr>
        <w:lastRenderedPageBreak/>
        <w:t xml:space="preserve">Open API </w:t>
      </w:r>
      <w:r w:rsidR="00034C8A" w:rsidRPr="00275B9F">
        <w:rPr>
          <w:rFonts w:asciiTheme="majorHAnsi" w:eastAsiaTheme="majorHAnsi" w:hAnsiTheme="majorHAnsi" w:hint="eastAsia"/>
          <w:lang w:eastAsia="ko-KR"/>
        </w:rPr>
        <w:t>인증키 신청</w:t>
      </w:r>
      <w:r w:rsidR="00451EFA" w:rsidRPr="00275B9F">
        <w:rPr>
          <w:rFonts w:asciiTheme="majorHAnsi" w:eastAsiaTheme="majorHAnsi" w:hAnsiTheme="majorHAnsi" w:hint="eastAsia"/>
          <w:lang w:eastAsia="ko-KR"/>
        </w:rPr>
        <w:t xml:space="preserve"> 플로우</w:t>
      </w:r>
      <w:bookmarkEnd w:id="22"/>
    </w:p>
    <w:p w:rsidR="00451EFA" w:rsidRPr="00275B9F" w:rsidRDefault="00451EFA" w:rsidP="00451EFA">
      <w:pPr>
        <w:ind w:left="400"/>
        <w:rPr>
          <w:rFonts w:asciiTheme="majorHAnsi" w:eastAsiaTheme="majorHAnsi" w:hAnsiTheme="majorHAnsi"/>
          <w:lang w:eastAsia="ko-KR"/>
        </w:rPr>
      </w:pPr>
    </w:p>
    <w:p w:rsidR="00451EFA" w:rsidRPr="00275B9F" w:rsidRDefault="00465A3D" w:rsidP="00451EFA">
      <w:pPr>
        <w:ind w:left="400"/>
        <w:rPr>
          <w:rFonts w:asciiTheme="majorHAnsi" w:eastAsiaTheme="majorHAnsi" w:hAnsiTheme="majorHAnsi"/>
          <w:lang w:eastAsia="ko-KR"/>
        </w:rPr>
      </w:pPr>
      <w:r w:rsidRPr="00275B9F">
        <w:rPr>
          <w:rFonts w:asciiTheme="majorHAnsi" w:eastAsiaTheme="majorHAnsi" w:hAnsiTheme="majorHAnsi"/>
          <w:noProof/>
          <w:lang w:val="en-US" w:eastAsia="ko-KR"/>
        </w:rPr>
        <w:drawing>
          <wp:inline distT="0" distB="0" distL="0" distR="0" wp14:anchorId="3ECD4326" wp14:editId="6395E723">
            <wp:extent cx="5504762" cy="287619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91" w:rsidRPr="00275B9F" w:rsidRDefault="00486991" w:rsidP="00735BD6">
      <w:pPr>
        <w:ind w:leftChars="200" w:left="360"/>
        <w:rPr>
          <w:rFonts w:asciiTheme="majorHAnsi" w:eastAsiaTheme="majorHAnsi" w:hAnsiTheme="majorHAnsi" w:cs="돋움"/>
          <w:szCs w:val="18"/>
          <w:lang w:val="en-US" w:eastAsia="ko-KR"/>
        </w:rPr>
      </w:pPr>
    </w:p>
    <w:p w:rsidR="00034C8A" w:rsidRPr="00275B9F" w:rsidRDefault="00034C8A" w:rsidP="00735BD6">
      <w:pPr>
        <w:ind w:leftChars="200" w:left="360"/>
        <w:rPr>
          <w:rFonts w:asciiTheme="majorHAnsi" w:eastAsiaTheme="majorHAnsi" w:hAnsiTheme="majorHAnsi" w:cs="돋움"/>
          <w:szCs w:val="18"/>
          <w:lang w:val="en-US" w:eastAsia="ko-KR"/>
        </w:rPr>
      </w:pPr>
    </w:p>
    <w:p w:rsidR="00034C8A" w:rsidRPr="00275B9F" w:rsidRDefault="00034C8A" w:rsidP="00735BD6">
      <w:pPr>
        <w:ind w:leftChars="200" w:left="360"/>
        <w:rPr>
          <w:rFonts w:asciiTheme="majorHAnsi" w:eastAsiaTheme="majorHAnsi" w:hAnsiTheme="majorHAnsi" w:cs="돋움"/>
          <w:szCs w:val="18"/>
          <w:lang w:val="en-US" w:eastAsia="ko-KR"/>
        </w:rPr>
      </w:pPr>
    </w:p>
    <w:p w:rsidR="00034C8A" w:rsidRPr="00275B9F" w:rsidRDefault="00034C8A" w:rsidP="00034C8A">
      <w:pPr>
        <w:pStyle w:val="Numberedlist22"/>
        <w:tabs>
          <w:tab w:val="clear" w:pos="720"/>
          <w:tab w:val="clear" w:pos="1080"/>
          <w:tab w:val="num" w:pos="0"/>
        </w:tabs>
        <w:ind w:left="426" w:hanging="567"/>
        <w:rPr>
          <w:rFonts w:asciiTheme="majorHAnsi" w:eastAsiaTheme="majorHAnsi" w:hAnsiTheme="majorHAnsi"/>
          <w:lang w:eastAsia="ko-KR"/>
        </w:rPr>
      </w:pPr>
      <w:bookmarkStart w:id="23" w:name="_Toc486333031"/>
      <w:r w:rsidRPr="00275B9F">
        <w:rPr>
          <w:rFonts w:asciiTheme="majorHAnsi" w:eastAsiaTheme="majorHAnsi" w:hAnsiTheme="majorHAnsi"/>
          <w:lang w:eastAsia="ko-KR"/>
        </w:rPr>
        <w:t xml:space="preserve">Open API </w:t>
      </w:r>
      <w:r w:rsidRPr="00275B9F">
        <w:rPr>
          <w:rFonts w:asciiTheme="majorHAnsi" w:eastAsiaTheme="majorHAnsi" w:hAnsiTheme="majorHAnsi" w:hint="eastAsia"/>
          <w:lang w:eastAsia="ko-KR"/>
        </w:rPr>
        <w:t>서비스 플로우</w:t>
      </w:r>
      <w:bookmarkEnd w:id="23"/>
    </w:p>
    <w:p w:rsidR="00034C8A" w:rsidRPr="00275B9F" w:rsidRDefault="00306393" w:rsidP="00735BD6">
      <w:pPr>
        <w:ind w:leftChars="200" w:left="360"/>
        <w:rPr>
          <w:rFonts w:asciiTheme="majorHAnsi" w:eastAsiaTheme="majorHAnsi" w:hAnsiTheme="majorHAnsi" w:cs="돋움"/>
          <w:szCs w:val="18"/>
          <w:lang w:val="en-US" w:eastAsia="ko-KR"/>
        </w:rPr>
      </w:pPr>
      <w:r>
        <w:rPr>
          <w:noProof/>
          <w:lang w:val="en-US" w:eastAsia="ko-KR"/>
        </w:rPr>
        <w:drawing>
          <wp:inline distT="0" distB="0" distL="0" distR="0" wp14:anchorId="08D11DDB" wp14:editId="597322DD">
            <wp:extent cx="5285714" cy="275238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9A" w:rsidRPr="00275B9F" w:rsidRDefault="000E0C9A">
      <w:pPr>
        <w:rPr>
          <w:rFonts w:asciiTheme="majorHAnsi" w:eastAsiaTheme="majorHAnsi" w:hAnsiTheme="majorHAnsi" w:cs="돋움"/>
          <w:szCs w:val="18"/>
          <w:lang w:val="en-US" w:eastAsia="ko-KR"/>
        </w:rPr>
      </w:pPr>
      <w:r w:rsidRPr="00275B9F">
        <w:rPr>
          <w:rFonts w:asciiTheme="majorHAnsi" w:eastAsiaTheme="majorHAnsi" w:hAnsiTheme="majorHAnsi" w:cs="돋움"/>
          <w:szCs w:val="18"/>
          <w:lang w:val="en-US" w:eastAsia="ko-KR"/>
        </w:rPr>
        <w:br w:type="page"/>
      </w:r>
    </w:p>
    <w:p w:rsidR="00C74DBE" w:rsidRDefault="00001984" w:rsidP="00C74DBE">
      <w:pPr>
        <w:pStyle w:val="Numberedlist21"/>
        <w:rPr>
          <w:rFonts w:asciiTheme="majorHAnsi" w:eastAsiaTheme="majorHAnsi" w:hAnsiTheme="majorHAnsi"/>
          <w:lang w:eastAsia="ko-KR"/>
        </w:rPr>
      </w:pPr>
      <w:bookmarkStart w:id="24" w:name="_Toc486333032"/>
      <w:bookmarkStart w:id="25" w:name="OLE_LINK3"/>
      <w:bookmarkStart w:id="26" w:name="OLE_LINK4"/>
      <w:r w:rsidRPr="00275B9F">
        <w:rPr>
          <w:rFonts w:asciiTheme="majorHAnsi" w:eastAsiaTheme="majorHAnsi" w:hAnsiTheme="majorHAnsi" w:hint="eastAsia"/>
          <w:lang w:eastAsia="ko-KR"/>
        </w:rPr>
        <w:lastRenderedPageBreak/>
        <w:t>I/F API</w:t>
      </w:r>
      <w:bookmarkEnd w:id="24"/>
    </w:p>
    <w:p w:rsidR="00C74DBE" w:rsidRPr="00C74DBE" w:rsidRDefault="00C74DBE" w:rsidP="00C74DBE">
      <w:pPr>
        <w:rPr>
          <w:lang w:eastAsia="ko-KR"/>
        </w:rPr>
      </w:pPr>
    </w:p>
    <w:p w:rsidR="00D864D4" w:rsidRDefault="00D864D4" w:rsidP="00D6612A">
      <w:pPr>
        <w:ind w:leftChars="300" w:left="540"/>
        <w:rPr>
          <w:rFonts w:asciiTheme="majorHAnsi" w:eastAsiaTheme="majorHAnsi" w:hAnsiTheme="majorHAnsi"/>
          <w:b/>
          <w:color w:val="000000"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color w:val="000000"/>
          <w:sz w:val="22"/>
          <w:szCs w:val="22"/>
          <w:lang w:eastAsia="ko-KR"/>
        </w:rPr>
        <w:t>1.</w:t>
      </w:r>
      <w:r w:rsidR="00215B14" w:rsidRPr="00275B9F">
        <w:rPr>
          <w:rFonts w:asciiTheme="majorHAnsi" w:eastAsiaTheme="majorHAnsi" w:hAnsiTheme="majorHAnsi" w:hint="eastAsia"/>
          <w:b/>
          <w:color w:val="000000"/>
          <w:sz w:val="22"/>
          <w:szCs w:val="22"/>
          <w:lang w:eastAsia="ko-KR"/>
        </w:rPr>
        <w:t xml:space="preserve"> </w:t>
      </w:r>
      <w:r w:rsidR="00C74DBE">
        <w:rPr>
          <w:rFonts w:asciiTheme="majorHAnsi" w:eastAsiaTheme="majorHAnsi" w:hAnsiTheme="majorHAnsi" w:hint="eastAsia"/>
          <w:b/>
          <w:color w:val="000000"/>
          <w:sz w:val="22"/>
          <w:szCs w:val="22"/>
          <w:lang w:eastAsia="ko-KR"/>
        </w:rPr>
        <w:t>공통사항</w:t>
      </w:r>
    </w:p>
    <w:p w:rsidR="00C74DBE" w:rsidRPr="00ED42E8" w:rsidRDefault="00C74DBE" w:rsidP="00C74DBE">
      <w:pPr>
        <w:pStyle w:val="afc"/>
        <w:numPr>
          <w:ilvl w:val="0"/>
          <w:numId w:val="11"/>
        </w:numPr>
        <w:ind w:leftChars="0" w:left="567" w:firstLine="0"/>
        <w:rPr>
          <w:rFonts w:ascii="맑은 고딕" w:eastAsia="맑은 고딕" w:hAnsi="맑은 고딕"/>
          <w:b/>
          <w:sz w:val="20"/>
          <w:lang w:eastAsia="ko-KR"/>
        </w:rPr>
      </w:pPr>
      <w:r w:rsidRPr="00ED42E8">
        <w:rPr>
          <w:rFonts w:ascii="맑은 고딕" w:eastAsia="맑은 고딕" w:hAnsi="맑은 고딕" w:hint="eastAsia"/>
          <w:b/>
          <w:sz w:val="20"/>
          <w:lang w:eastAsia="ko-KR"/>
        </w:rPr>
        <w:t>접속 URL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6696"/>
      </w:tblGrid>
      <w:tr w:rsidR="00C74DBE" w:rsidRPr="00E14D14" w:rsidTr="0054325B">
        <w:tc>
          <w:tcPr>
            <w:tcW w:w="2105" w:type="dxa"/>
            <w:shd w:val="clear" w:color="auto" w:fill="D9D9D9"/>
          </w:tcPr>
          <w:p w:rsidR="00C74DBE" w:rsidRPr="00E14D14" w:rsidRDefault="00C73840" w:rsidP="00842653">
            <w:pPr>
              <w:jc w:val="center"/>
              <w:rPr>
                <w:rFonts w:ascii="맑은 고딕" w:eastAsia="맑은 고딕" w:hAnsi="맑은 고딕"/>
                <w:szCs w:val="18"/>
                <w:lang w:eastAsia="ko-KR"/>
              </w:rPr>
            </w:pPr>
            <w:r>
              <w:rPr>
                <w:rFonts w:ascii="맑은 고딕" w:eastAsia="맑은 고딕" w:hAnsi="맑은 고딕"/>
                <w:szCs w:val="18"/>
                <w:lang w:eastAsia="ko-KR"/>
              </w:rPr>
              <w:t xml:space="preserve">API </w:t>
            </w:r>
            <w:r>
              <w:rPr>
                <w:rFonts w:ascii="맑은 고딕" w:eastAsia="맑은 고딕" w:hAnsi="맑은 고딕" w:hint="eastAsia"/>
                <w:szCs w:val="18"/>
                <w:lang w:eastAsia="ko-KR"/>
              </w:rPr>
              <w:t>가이드 사이트</w:t>
            </w:r>
          </w:p>
        </w:tc>
        <w:tc>
          <w:tcPr>
            <w:tcW w:w="6696" w:type="dxa"/>
          </w:tcPr>
          <w:p w:rsidR="00C74DBE" w:rsidRPr="009917F9" w:rsidRDefault="0054325B" w:rsidP="00842653">
            <w:pPr>
              <w:rPr>
                <w:rFonts w:ascii="맑은 고딕" w:eastAsia="맑은 고딕" w:hAnsi="맑은 고딕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18"/>
                <w:lang w:eastAsia="ko-KR"/>
              </w:rPr>
              <w:t>http</w:t>
            </w:r>
            <w:r>
              <w:rPr>
                <w:rFonts w:ascii="맑은 고딕" w:eastAsia="맑은 고딕" w:hAnsi="맑은 고딕"/>
                <w:szCs w:val="18"/>
                <w:lang w:eastAsia="ko-KR"/>
              </w:rPr>
              <w:t>s://yeyakapi.seoul.go.kr</w:t>
            </w:r>
          </w:p>
        </w:tc>
      </w:tr>
    </w:tbl>
    <w:p w:rsidR="00C74DBE" w:rsidRDefault="00C74DBE" w:rsidP="00D6612A">
      <w:pPr>
        <w:ind w:leftChars="300" w:left="540"/>
        <w:rPr>
          <w:rFonts w:asciiTheme="majorHAnsi" w:eastAsiaTheme="majorHAnsi" w:hAnsiTheme="majorHAnsi"/>
          <w:lang w:eastAsia="ko-KR"/>
        </w:rPr>
      </w:pPr>
    </w:p>
    <w:p w:rsidR="00EB0392" w:rsidRPr="000E0103" w:rsidRDefault="00C74DBE" w:rsidP="00C74DBE">
      <w:pPr>
        <w:ind w:leftChars="300" w:left="540"/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>
        <w:rPr>
          <w:rFonts w:asciiTheme="majorHAnsi" w:eastAsiaTheme="majorHAnsi" w:hAnsiTheme="majorHAnsi"/>
          <w:b/>
          <w:color w:val="000000"/>
          <w:sz w:val="22"/>
          <w:szCs w:val="22"/>
          <w:lang w:eastAsia="ko-KR"/>
        </w:rPr>
        <w:t>2</w:t>
      </w:r>
      <w:r w:rsidRPr="00275B9F">
        <w:rPr>
          <w:rFonts w:asciiTheme="majorHAnsi" w:eastAsiaTheme="majorHAnsi" w:hAnsiTheme="majorHAnsi" w:hint="eastAsia"/>
          <w:b/>
          <w:color w:val="000000"/>
          <w:sz w:val="22"/>
          <w:szCs w:val="22"/>
          <w:lang w:eastAsia="ko-KR"/>
        </w:rPr>
        <w:t>. U</w:t>
      </w:r>
      <w:r w:rsidRPr="00275B9F">
        <w:rPr>
          <w:rFonts w:asciiTheme="majorHAnsi" w:eastAsiaTheme="majorHAnsi" w:hAnsiTheme="majorHAnsi"/>
          <w:b/>
          <w:color w:val="000000"/>
          <w:sz w:val="22"/>
          <w:szCs w:val="22"/>
          <w:lang w:eastAsia="ko-KR"/>
        </w:rPr>
        <w:t xml:space="preserve">RL </w:t>
      </w:r>
      <w:r w:rsidRPr="00275B9F">
        <w:rPr>
          <w:rFonts w:asciiTheme="majorHAnsi" w:eastAsiaTheme="majorHAnsi" w:hAnsiTheme="majorHAnsi" w:hint="eastAsia"/>
          <w:b/>
          <w:color w:val="000000"/>
          <w:sz w:val="22"/>
          <w:szCs w:val="22"/>
          <w:lang w:eastAsia="ko-KR"/>
        </w:rPr>
        <w:t>기본 형식</w:t>
      </w:r>
    </w:p>
    <w:p w:rsidR="00EB0392" w:rsidRPr="00275B9F" w:rsidRDefault="00EB0392" w:rsidP="00EB0392">
      <w:pPr>
        <w:pStyle w:val="afc"/>
        <w:numPr>
          <w:ilvl w:val="0"/>
          <w:numId w:val="11"/>
        </w:numPr>
        <w:ind w:leftChars="0" w:left="567" w:firstLine="0"/>
        <w:rPr>
          <w:rFonts w:asciiTheme="majorHAnsi" w:eastAsiaTheme="majorHAnsi" w:hAnsiTheme="majorHAnsi"/>
          <w:b/>
          <w:sz w:val="20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0"/>
          <w:lang w:eastAsia="ko-KR"/>
        </w:rPr>
        <w:t>등록/수정/삭제/</w:t>
      </w:r>
      <w:r w:rsidR="000E0103">
        <w:rPr>
          <w:rFonts w:asciiTheme="majorHAnsi" w:eastAsiaTheme="majorHAnsi" w:hAnsiTheme="majorHAnsi" w:hint="eastAsia"/>
          <w:b/>
          <w:sz w:val="20"/>
          <w:lang w:eastAsia="ko-KR"/>
        </w:rPr>
        <w:t>목록/상세</w:t>
      </w:r>
      <w:r w:rsidRPr="00275B9F">
        <w:rPr>
          <w:rFonts w:asciiTheme="majorHAnsi" w:eastAsiaTheme="majorHAnsi" w:hAnsiTheme="majorHAnsi" w:hint="eastAsia"/>
          <w:b/>
          <w:sz w:val="20"/>
          <w:lang w:eastAsia="ko-KR"/>
        </w:rPr>
        <w:t xml:space="preserve">조회 </w:t>
      </w:r>
      <w:r w:rsidRPr="00275B9F">
        <w:rPr>
          <w:rFonts w:asciiTheme="majorHAnsi" w:eastAsiaTheme="majorHAnsi" w:hAnsiTheme="majorHAnsi"/>
          <w:b/>
          <w:sz w:val="20"/>
          <w:lang w:eastAsia="ko-KR"/>
        </w:rPr>
        <w:t>URL</w:t>
      </w:r>
    </w:p>
    <w:p w:rsidR="00EB0392" w:rsidRPr="00275B9F" w:rsidRDefault="001F2467" w:rsidP="00EB0392">
      <w:pPr>
        <w:pStyle w:val="afc"/>
        <w:ind w:leftChars="0" w:left="720"/>
        <w:rPr>
          <w:rFonts w:asciiTheme="majorHAnsi" w:eastAsiaTheme="majorHAnsi" w:hAnsiTheme="majorHAnsi"/>
          <w:b/>
          <w:sz w:val="20"/>
          <w:lang w:eastAsia="ko-KR"/>
        </w:rPr>
      </w:pPr>
      <w:r w:rsidRPr="001F2467">
        <w:rPr>
          <w:rFonts w:asciiTheme="majorHAnsi" w:eastAsiaTheme="majorHAnsi" w:hAnsiTheme="majorHAnsi"/>
          <w:sz w:val="20"/>
          <w:lang w:eastAsia="ko-KR"/>
        </w:rPr>
        <w:t>http</w:t>
      </w:r>
      <w:r w:rsidR="00152514">
        <w:rPr>
          <w:rFonts w:asciiTheme="majorHAnsi" w:eastAsiaTheme="majorHAnsi" w:hAnsiTheme="majorHAnsi" w:hint="eastAsia"/>
          <w:sz w:val="20"/>
          <w:lang w:eastAsia="ko-KR"/>
        </w:rPr>
        <w:t>s</w:t>
      </w:r>
      <w:r w:rsidRPr="001F2467">
        <w:rPr>
          <w:rFonts w:asciiTheme="majorHAnsi" w:eastAsiaTheme="majorHAnsi" w:hAnsiTheme="majorHAnsi"/>
          <w:sz w:val="20"/>
          <w:lang w:eastAsia="ko-KR"/>
        </w:rPr>
        <w:t>://</w:t>
      </w:r>
      <w:r w:rsidRPr="001F2467">
        <w:rPr>
          <w:rFonts w:asciiTheme="majorHAnsi" w:eastAsiaTheme="majorHAnsi" w:hAnsiTheme="majorHAnsi" w:hint="eastAsia"/>
          <w:sz w:val="20"/>
          <w:lang w:eastAsia="ko-KR"/>
        </w:rPr>
        <w:t>yeyakapi.seoul.</w:t>
      </w:r>
      <w:r w:rsidRPr="001F2467">
        <w:rPr>
          <w:rFonts w:asciiTheme="majorHAnsi" w:eastAsiaTheme="majorHAnsi" w:hAnsiTheme="majorHAnsi"/>
          <w:sz w:val="20"/>
          <w:lang w:eastAsia="ko-KR"/>
        </w:rPr>
        <w:t>go.kr/[KEY]/[TYPE]/[SERVICE]/</w:t>
      </w:r>
      <w:r w:rsidR="00B55012">
        <w:rPr>
          <w:rFonts w:asciiTheme="majorHAnsi" w:eastAsiaTheme="majorHAnsi" w:hAnsiTheme="majorHAnsi"/>
          <w:sz w:val="20"/>
          <w:lang w:eastAsia="ko-KR"/>
        </w:rPr>
        <w:t>[SUB_CODE]</w:t>
      </w:r>
    </w:p>
    <w:p w:rsidR="00735BD6" w:rsidRPr="00152514" w:rsidRDefault="00735BD6" w:rsidP="00735BD6">
      <w:pPr>
        <w:ind w:leftChars="300" w:left="540"/>
        <w:rPr>
          <w:rFonts w:asciiTheme="majorHAnsi" w:eastAsiaTheme="majorHAnsi" w:hAnsiTheme="majorHAnsi"/>
          <w:szCs w:val="18"/>
          <w:lang w:eastAsia="ko-KR"/>
        </w:rPr>
      </w:pPr>
    </w:p>
    <w:p w:rsidR="008C2644" w:rsidRPr="00275B9F" w:rsidRDefault="008C2644" w:rsidP="008C2644">
      <w:pPr>
        <w:pStyle w:val="afc"/>
        <w:numPr>
          <w:ilvl w:val="0"/>
          <w:numId w:val="11"/>
        </w:numPr>
        <w:ind w:leftChars="0" w:left="567" w:firstLine="0"/>
        <w:rPr>
          <w:rFonts w:asciiTheme="majorHAnsi" w:eastAsiaTheme="majorHAnsi" w:hAnsiTheme="majorHAnsi"/>
          <w:b/>
          <w:sz w:val="20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0"/>
          <w:lang w:eastAsia="ko-KR"/>
        </w:rPr>
        <w:t xml:space="preserve"> </w:t>
      </w:r>
      <w:r w:rsidR="00CE5536" w:rsidRPr="00275B9F">
        <w:rPr>
          <w:rFonts w:asciiTheme="majorHAnsi" w:eastAsiaTheme="majorHAnsi" w:hAnsiTheme="majorHAnsi" w:hint="eastAsia"/>
          <w:b/>
          <w:sz w:val="20"/>
          <w:lang w:eastAsia="ko-KR"/>
        </w:rPr>
        <w:t xml:space="preserve">페이지별 </w:t>
      </w:r>
      <w:r w:rsidRPr="00275B9F">
        <w:rPr>
          <w:rFonts w:asciiTheme="majorHAnsi" w:eastAsiaTheme="majorHAnsi" w:hAnsiTheme="majorHAnsi" w:hint="eastAsia"/>
          <w:b/>
          <w:sz w:val="20"/>
          <w:lang w:eastAsia="ko-KR"/>
        </w:rPr>
        <w:t xml:space="preserve">조회 </w:t>
      </w:r>
      <w:r w:rsidRPr="00275B9F">
        <w:rPr>
          <w:rFonts w:asciiTheme="majorHAnsi" w:eastAsiaTheme="majorHAnsi" w:hAnsiTheme="majorHAnsi"/>
          <w:b/>
          <w:sz w:val="20"/>
          <w:lang w:eastAsia="ko-KR"/>
        </w:rPr>
        <w:t>URL</w:t>
      </w:r>
    </w:p>
    <w:p w:rsidR="008C2644" w:rsidRPr="00275B9F" w:rsidRDefault="008C2644" w:rsidP="008C2644">
      <w:pPr>
        <w:pStyle w:val="afc"/>
        <w:ind w:leftChars="0" w:left="720"/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275B9F">
        <w:rPr>
          <w:rFonts w:asciiTheme="majorHAnsi" w:eastAsiaTheme="majorHAnsi" w:hAnsiTheme="majorHAnsi"/>
          <w:color w:val="000000" w:themeColor="text1"/>
          <w:sz w:val="20"/>
          <w:lang w:eastAsia="ko-KR"/>
        </w:rPr>
        <w:t>http</w:t>
      </w:r>
      <w:r w:rsidR="00152514">
        <w:rPr>
          <w:rFonts w:asciiTheme="majorHAnsi" w:eastAsiaTheme="majorHAnsi" w:hAnsiTheme="majorHAnsi"/>
          <w:color w:val="000000" w:themeColor="text1"/>
          <w:sz w:val="20"/>
          <w:lang w:eastAsia="ko-KR"/>
        </w:rPr>
        <w:t>s</w:t>
      </w:r>
      <w:r w:rsidRPr="00275B9F">
        <w:rPr>
          <w:rFonts w:asciiTheme="majorHAnsi" w:eastAsiaTheme="majorHAnsi" w:hAnsiTheme="majorHAnsi"/>
          <w:color w:val="000000" w:themeColor="text1"/>
          <w:sz w:val="20"/>
          <w:lang w:eastAsia="ko-KR"/>
        </w:rPr>
        <w:t>://</w:t>
      </w:r>
      <w:r w:rsidR="001F2467">
        <w:rPr>
          <w:rFonts w:asciiTheme="majorHAnsi" w:eastAsiaTheme="majorHAnsi" w:hAnsiTheme="majorHAnsi"/>
          <w:color w:val="000000" w:themeColor="text1"/>
          <w:sz w:val="20"/>
          <w:lang w:eastAsia="ko-KR"/>
        </w:rPr>
        <w:t>yeyakapi.seoul.go.kr</w:t>
      </w:r>
      <w:r w:rsidRPr="00275B9F">
        <w:rPr>
          <w:rFonts w:asciiTheme="majorHAnsi" w:eastAsiaTheme="majorHAnsi" w:hAnsiTheme="majorHAnsi"/>
          <w:color w:val="000000" w:themeColor="text1"/>
          <w:sz w:val="20"/>
          <w:lang w:eastAsia="ko-KR"/>
        </w:rPr>
        <w:t>/[KEY]/[TYPE]/[SERVICE</w:t>
      </w:r>
      <w:bookmarkStart w:id="27" w:name="OLE_LINK12"/>
      <w:bookmarkStart w:id="28" w:name="OLE_LINK13"/>
      <w:r w:rsidRPr="00275B9F">
        <w:rPr>
          <w:rFonts w:asciiTheme="majorHAnsi" w:eastAsiaTheme="majorHAnsi" w:hAnsiTheme="majorHAnsi"/>
          <w:color w:val="000000" w:themeColor="text1"/>
          <w:sz w:val="20"/>
          <w:lang w:eastAsia="ko-KR"/>
        </w:rPr>
        <w:t>]/[START_INDEX]/[END_INDEX]/</w:t>
      </w:r>
      <w:bookmarkEnd w:id="27"/>
      <w:bookmarkEnd w:id="28"/>
      <w:r w:rsidR="00B55012">
        <w:rPr>
          <w:rFonts w:asciiTheme="majorHAnsi" w:eastAsiaTheme="majorHAnsi" w:hAnsiTheme="majorHAnsi"/>
          <w:color w:val="000000" w:themeColor="text1"/>
          <w:sz w:val="20"/>
          <w:lang w:eastAsia="ko-KR"/>
        </w:rPr>
        <w:t>[SUB_CODE]</w:t>
      </w:r>
    </w:p>
    <w:p w:rsidR="004118ED" w:rsidRPr="00275B9F" w:rsidRDefault="004118ED" w:rsidP="00215B14">
      <w:pPr>
        <w:ind w:leftChars="300" w:left="540"/>
        <w:rPr>
          <w:rFonts w:asciiTheme="majorHAnsi" w:eastAsiaTheme="majorHAnsi" w:hAnsiTheme="majorHAnsi"/>
          <w:b/>
          <w:color w:val="000000"/>
          <w:sz w:val="22"/>
          <w:szCs w:val="22"/>
          <w:lang w:eastAsia="ko-KR"/>
        </w:rPr>
      </w:pPr>
    </w:p>
    <w:p w:rsidR="00215B14" w:rsidRPr="00275B9F" w:rsidRDefault="00C74DBE" w:rsidP="008C2644">
      <w:pPr>
        <w:ind w:leftChars="300" w:left="54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b/>
          <w:color w:val="000000"/>
          <w:sz w:val="22"/>
          <w:szCs w:val="22"/>
          <w:lang w:eastAsia="ko-KR"/>
        </w:rPr>
        <w:t>3</w:t>
      </w:r>
      <w:r w:rsidR="00215B14" w:rsidRPr="00275B9F">
        <w:rPr>
          <w:rFonts w:asciiTheme="majorHAnsi" w:eastAsiaTheme="majorHAnsi" w:hAnsiTheme="majorHAnsi" w:hint="eastAsia"/>
          <w:b/>
          <w:color w:val="000000"/>
          <w:sz w:val="22"/>
          <w:szCs w:val="22"/>
          <w:lang w:eastAsia="ko-KR"/>
        </w:rPr>
        <w:t xml:space="preserve">. </w:t>
      </w:r>
      <w:r w:rsidR="008C2644" w:rsidRPr="00275B9F">
        <w:rPr>
          <w:rFonts w:asciiTheme="majorHAnsi" w:eastAsiaTheme="majorHAnsi" w:hAnsiTheme="majorHAnsi" w:hint="eastAsia"/>
          <w:b/>
          <w:color w:val="000000"/>
          <w:sz w:val="22"/>
          <w:szCs w:val="22"/>
          <w:lang w:eastAsia="ko-KR"/>
        </w:rPr>
        <w:t>URL 와일드 카드 설명</w:t>
      </w:r>
    </w:p>
    <w:p w:rsidR="00391D0A" w:rsidRPr="00275B9F" w:rsidRDefault="008C2644" w:rsidP="00391D0A">
      <w:pPr>
        <w:ind w:leftChars="300" w:left="540"/>
        <w:rPr>
          <w:rFonts w:asciiTheme="majorHAnsi" w:eastAsiaTheme="majorHAnsi" w:hAnsiTheme="majorHAnsi"/>
          <w:lang w:eastAsia="ko-KR"/>
        </w:rPr>
      </w:pPr>
      <w:r w:rsidRPr="00275B9F">
        <w:rPr>
          <w:rFonts w:asciiTheme="majorHAnsi" w:eastAsiaTheme="majorHAnsi" w:hAnsiTheme="majorHAnsi"/>
          <w:lang w:eastAsia="ko-KR"/>
        </w:rPr>
        <w:tab/>
      </w:r>
      <w:r w:rsidRPr="00275B9F">
        <w:rPr>
          <w:rFonts w:asciiTheme="majorHAnsi" w:eastAsiaTheme="majorHAnsi" w:hAnsiTheme="majorHAnsi" w:hint="eastAsia"/>
          <w:lang w:eastAsia="ko-KR"/>
        </w:rPr>
        <w:t>[KEY] : 열린데이터 광장에서 발급한 API 인증키</w:t>
      </w:r>
      <w:r w:rsidR="006979EF" w:rsidRPr="00275B9F">
        <w:rPr>
          <w:rFonts w:asciiTheme="majorHAnsi" w:eastAsiaTheme="majorHAnsi" w:hAnsiTheme="majorHAnsi" w:hint="eastAsia"/>
          <w:lang w:eastAsia="ko-KR"/>
        </w:rPr>
        <w:t>.</w:t>
      </w:r>
    </w:p>
    <w:p w:rsidR="008C2644" w:rsidRPr="00275B9F" w:rsidRDefault="006979EF" w:rsidP="00391D0A">
      <w:pPr>
        <w:ind w:leftChars="300" w:left="540" w:firstLineChars="400" w:firstLine="720"/>
        <w:rPr>
          <w:rFonts w:asciiTheme="majorHAnsi" w:eastAsiaTheme="majorHAnsi" w:hAnsiTheme="majorHAnsi"/>
          <w:lang w:eastAsia="ko-KR"/>
        </w:rPr>
      </w:pPr>
      <w:r w:rsidRPr="00275B9F">
        <w:rPr>
          <w:rFonts w:asciiTheme="majorHAnsi" w:eastAsiaTheme="majorHAnsi" w:hAnsiTheme="majorHAnsi"/>
          <w:lang w:eastAsia="ko-KR"/>
        </w:rPr>
        <w:t xml:space="preserve">조회 </w:t>
      </w:r>
      <w:r w:rsidRPr="00275B9F">
        <w:rPr>
          <w:rFonts w:asciiTheme="majorHAnsi" w:eastAsiaTheme="majorHAnsi" w:hAnsiTheme="majorHAnsi" w:hint="eastAsia"/>
          <w:lang w:eastAsia="ko-KR"/>
        </w:rPr>
        <w:t xml:space="preserve">API 의 경우 </w:t>
      </w:r>
      <w:r w:rsidRPr="00275B9F">
        <w:rPr>
          <w:rFonts w:asciiTheme="majorHAnsi" w:eastAsiaTheme="majorHAnsi" w:hAnsiTheme="majorHAnsi"/>
          <w:lang w:eastAsia="ko-KR"/>
        </w:rPr>
        <w:t xml:space="preserve">“sample” </w:t>
      </w:r>
      <w:r w:rsidRPr="00275B9F">
        <w:rPr>
          <w:rFonts w:asciiTheme="majorHAnsi" w:eastAsiaTheme="majorHAnsi" w:hAnsiTheme="majorHAnsi" w:hint="eastAsia"/>
          <w:lang w:eastAsia="ko-KR"/>
        </w:rPr>
        <w:t xml:space="preserve">입력 시 </w:t>
      </w:r>
      <w:r w:rsidRPr="00275B9F">
        <w:rPr>
          <w:rFonts w:asciiTheme="majorHAnsi" w:eastAsiaTheme="majorHAnsi" w:hAnsiTheme="majorHAnsi"/>
          <w:lang w:eastAsia="ko-KR"/>
        </w:rPr>
        <w:t>5</w:t>
      </w:r>
      <w:r w:rsidRPr="00275B9F">
        <w:rPr>
          <w:rFonts w:asciiTheme="majorHAnsi" w:eastAsiaTheme="majorHAnsi" w:hAnsiTheme="majorHAnsi" w:hint="eastAsia"/>
          <w:lang w:eastAsia="ko-KR"/>
        </w:rPr>
        <w:t>건 이하 기본</w:t>
      </w:r>
      <w:r w:rsidR="00B963EA" w:rsidRPr="00275B9F">
        <w:rPr>
          <w:rFonts w:asciiTheme="majorHAnsi" w:eastAsiaTheme="majorHAnsi" w:hAnsiTheme="majorHAnsi" w:hint="eastAsia"/>
          <w:lang w:eastAsia="ko-KR"/>
        </w:rPr>
        <w:t xml:space="preserve"> </w:t>
      </w:r>
      <w:r w:rsidRPr="00275B9F">
        <w:rPr>
          <w:rFonts w:asciiTheme="majorHAnsi" w:eastAsiaTheme="majorHAnsi" w:hAnsiTheme="majorHAnsi" w:hint="eastAsia"/>
          <w:lang w:eastAsia="ko-KR"/>
        </w:rPr>
        <w:t>조회 가능.</w:t>
      </w:r>
    </w:p>
    <w:p w:rsidR="008C2644" w:rsidRPr="00275B9F" w:rsidRDefault="008C2644" w:rsidP="008C2644">
      <w:pPr>
        <w:ind w:leftChars="300" w:left="540" w:firstLine="180"/>
        <w:rPr>
          <w:rFonts w:asciiTheme="majorHAnsi" w:eastAsiaTheme="majorHAnsi" w:hAnsiTheme="majorHAnsi"/>
          <w:lang w:eastAsia="ko-KR"/>
        </w:rPr>
      </w:pPr>
      <w:r w:rsidRPr="00275B9F">
        <w:rPr>
          <w:rFonts w:asciiTheme="majorHAnsi" w:eastAsiaTheme="majorHAnsi" w:hAnsiTheme="majorHAnsi" w:hint="eastAsia"/>
          <w:lang w:eastAsia="ko-KR"/>
        </w:rPr>
        <w:t>[TYPE] : 요청데이터 타입</w:t>
      </w:r>
      <w:r w:rsidR="00B14596" w:rsidRPr="00275B9F">
        <w:rPr>
          <w:rFonts w:asciiTheme="majorHAnsi" w:eastAsiaTheme="majorHAnsi" w:hAnsiTheme="majorHAnsi" w:hint="eastAsia"/>
          <w:lang w:eastAsia="ko-KR"/>
        </w:rPr>
        <w:t xml:space="preserve">. </w:t>
      </w:r>
      <w:r w:rsidR="00B14596" w:rsidRPr="00275B9F">
        <w:rPr>
          <w:rFonts w:asciiTheme="majorHAnsi" w:eastAsiaTheme="majorHAnsi" w:hAnsiTheme="majorHAnsi"/>
          <w:lang w:eastAsia="ko-KR"/>
        </w:rPr>
        <w:t xml:space="preserve">“JSON” </w:t>
      </w:r>
      <w:r w:rsidR="00B14596" w:rsidRPr="00275B9F">
        <w:rPr>
          <w:rFonts w:asciiTheme="majorHAnsi" w:eastAsiaTheme="majorHAnsi" w:hAnsiTheme="majorHAnsi" w:hint="eastAsia"/>
          <w:lang w:eastAsia="ko-KR"/>
        </w:rPr>
        <w:t>고정값.</w:t>
      </w:r>
    </w:p>
    <w:p w:rsidR="008C2644" w:rsidRPr="00275B9F" w:rsidRDefault="008C2644" w:rsidP="008C2644">
      <w:pPr>
        <w:ind w:leftChars="300" w:left="540" w:firstLine="180"/>
        <w:rPr>
          <w:rFonts w:asciiTheme="majorHAnsi" w:eastAsiaTheme="majorHAnsi" w:hAnsiTheme="majorHAnsi"/>
          <w:lang w:eastAsia="ko-KR"/>
        </w:rPr>
      </w:pPr>
      <w:r w:rsidRPr="00275B9F">
        <w:rPr>
          <w:rFonts w:asciiTheme="majorHAnsi" w:eastAsiaTheme="majorHAnsi" w:hAnsiTheme="majorHAnsi" w:hint="eastAsia"/>
          <w:lang w:eastAsia="ko-KR"/>
        </w:rPr>
        <w:t>[SERVICE] : 공공서비스예약 API에서 처리하는 서비스 명</w:t>
      </w:r>
    </w:p>
    <w:p w:rsidR="008C2644" w:rsidRPr="00275B9F" w:rsidRDefault="008C2644" w:rsidP="008C2644">
      <w:pPr>
        <w:ind w:leftChars="300" w:left="540" w:firstLine="180"/>
        <w:rPr>
          <w:rFonts w:asciiTheme="majorHAnsi" w:eastAsiaTheme="majorHAnsi" w:hAnsiTheme="majorHAnsi"/>
          <w:lang w:eastAsia="ko-KR"/>
        </w:rPr>
      </w:pPr>
      <w:r w:rsidRPr="00275B9F">
        <w:rPr>
          <w:rFonts w:asciiTheme="majorHAnsi" w:eastAsiaTheme="majorHAnsi" w:hAnsiTheme="majorHAnsi" w:hint="eastAsia"/>
          <w:lang w:eastAsia="ko-KR"/>
        </w:rPr>
        <w:t>[SUB_CODE] : 공공서비스예약 API 에서 사용되는 파라마터 문자열 (ex : /user_id=test&amp;yeyack_ea=1/)</w:t>
      </w:r>
    </w:p>
    <w:p w:rsidR="008C2644" w:rsidRPr="00275B9F" w:rsidRDefault="008C2644" w:rsidP="008C2644">
      <w:pPr>
        <w:ind w:leftChars="300" w:left="540" w:firstLine="180"/>
        <w:rPr>
          <w:rFonts w:asciiTheme="majorHAnsi" w:eastAsiaTheme="majorHAnsi" w:hAnsiTheme="majorHAnsi"/>
          <w:lang w:eastAsia="ko-KR"/>
        </w:rPr>
      </w:pPr>
      <w:r w:rsidRPr="00275B9F">
        <w:rPr>
          <w:rFonts w:asciiTheme="majorHAnsi" w:eastAsiaTheme="majorHAnsi" w:hAnsiTheme="majorHAnsi" w:hint="eastAsia"/>
          <w:lang w:eastAsia="ko-KR"/>
        </w:rPr>
        <w:t>[START_INDEX] : 요청시작위치(정수만) 데이터 행 시작 번호</w:t>
      </w:r>
    </w:p>
    <w:p w:rsidR="008C2644" w:rsidRPr="00275B9F" w:rsidRDefault="008C2644" w:rsidP="008C2644">
      <w:pPr>
        <w:ind w:leftChars="300" w:left="540" w:firstLine="180"/>
        <w:rPr>
          <w:rFonts w:asciiTheme="majorHAnsi" w:eastAsiaTheme="majorHAnsi" w:hAnsiTheme="majorHAnsi"/>
          <w:lang w:eastAsia="ko-KR"/>
        </w:rPr>
      </w:pPr>
      <w:r w:rsidRPr="00275B9F">
        <w:rPr>
          <w:rFonts w:asciiTheme="majorHAnsi" w:eastAsiaTheme="majorHAnsi" w:hAnsiTheme="majorHAnsi" w:hint="eastAsia"/>
          <w:lang w:eastAsia="ko-KR"/>
        </w:rPr>
        <w:t>[END_INDEX ] : 요청종료위치(정수만) 데이터 행 끝 번호.</w:t>
      </w:r>
    </w:p>
    <w:p w:rsidR="00215B14" w:rsidRPr="00275B9F" w:rsidRDefault="00215B14">
      <w:pPr>
        <w:rPr>
          <w:rFonts w:asciiTheme="majorHAnsi" w:eastAsiaTheme="majorHAnsi" w:hAnsiTheme="majorHAnsi"/>
          <w:szCs w:val="18"/>
          <w:lang w:eastAsia="ko-KR"/>
        </w:rPr>
      </w:pPr>
      <w:r w:rsidRPr="00275B9F">
        <w:rPr>
          <w:rFonts w:asciiTheme="majorHAnsi" w:eastAsiaTheme="majorHAnsi" w:hAnsiTheme="majorHAnsi"/>
          <w:szCs w:val="18"/>
          <w:lang w:eastAsia="ko-KR"/>
        </w:rPr>
        <w:br w:type="page"/>
      </w:r>
    </w:p>
    <w:p w:rsidR="003B494E" w:rsidRPr="00275B9F" w:rsidRDefault="00D81A4F" w:rsidP="005246AA">
      <w:pPr>
        <w:pStyle w:val="Numberedlist22"/>
        <w:tabs>
          <w:tab w:val="clear" w:pos="720"/>
          <w:tab w:val="left" w:pos="567"/>
        </w:tabs>
        <w:ind w:hanging="720"/>
        <w:rPr>
          <w:rFonts w:asciiTheme="majorHAnsi" w:eastAsiaTheme="majorHAnsi" w:hAnsiTheme="majorHAnsi"/>
          <w:lang w:eastAsia="ko-KR"/>
        </w:rPr>
      </w:pPr>
      <w:bookmarkStart w:id="29" w:name="_Toc486333033"/>
      <w:r w:rsidRPr="00275B9F">
        <w:rPr>
          <w:rFonts w:asciiTheme="majorHAnsi" w:eastAsiaTheme="majorHAnsi" w:hAnsiTheme="majorHAnsi" w:hint="eastAsia"/>
          <w:lang w:eastAsia="ko-KR"/>
        </w:rPr>
        <w:lastRenderedPageBreak/>
        <w:t xml:space="preserve">서울시 홈페이지 계정 / 실명인증 토큰 정합성 검토 </w:t>
      </w:r>
      <w:r w:rsidRPr="00275B9F">
        <w:rPr>
          <w:rFonts w:asciiTheme="majorHAnsi" w:eastAsiaTheme="majorHAnsi" w:hAnsiTheme="majorHAnsi"/>
          <w:lang w:eastAsia="ko-KR"/>
        </w:rPr>
        <w:t>API</w:t>
      </w:r>
      <w:bookmarkEnd w:id="29"/>
    </w:p>
    <w:bookmarkEnd w:id="25"/>
    <w:bookmarkEnd w:id="26"/>
    <w:p w:rsidR="00107323" w:rsidRPr="00275B9F" w:rsidRDefault="00001984" w:rsidP="00001984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1. </w:t>
      </w:r>
      <w:r w:rsidR="00107323"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API 기능 설명</w:t>
      </w:r>
    </w:p>
    <w:p w:rsidR="004958C3" w:rsidRPr="00275B9F" w:rsidRDefault="00D81A4F" w:rsidP="004958C3">
      <w:pPr>
        <w:ind w:firstLine="360"/>
        <w:rPr>
          <w:rFonts w:asciiTheme="majorHAnsi" w:eastAsiaTheme="majorHAnsi" w:hAnsiTheme="majorHAnsi"/>
          <w:lang w:val="en-US" w:eastAsia="ko-KR"/>
        </w:rPr>
      </w:pPr>
      <w:r w:rsidRPr="00275B9F">
        <w:rPr>
          <w:rFonts w:asciiTheme="majorHAnsi" w:eastAsiaTheme="majorHAnsi" w:hAnsiTheme="majorHAnsi" w:hint="eastAsia"/>
          <w:lang w:val="en-US" w:eastAsia="ko-KR"/>
        </w:rPr>
        <w:t xml:space="preserve">공공서비스예약 </w:t>
      </w:r>
      <w:r w:rsidRPr="00275B9F">
        <w:rPr>
          <w:rFonts w:asciiTheme="majorHAnsi" w:eastAsiaTheme="majorHAnsi" w:hAnsiTheme="majorHAnsi"/>
          <w:lang w:val="en-US" w:eastAsia="ko-KR"/>
        </w:rPr>
        <w:t>API</w:t>
      </w:r>
      <w:r w:rsidRPr="00275B9F">
        <w:rPr>
          <w:rFonts w:asciiTheme="majorHAnsi" w:eastAsiaTheme="majorHAnsi" w:hAnsiTheme="majorHAnsi" w:hint="eastAsia"/>
          <w:lang w:val="en-US" w:eastAsia="ko-KR"/>
        </w:rPr>
        <w:t>를 사용할 수 있는 서울시 홈페이지 계정 및 실명인증 토큰 값의 정합성 유무를 판단하는</w:t>
      </w:r>
      <w:r w:rsidRPr="00275B9F">
        <w:rPr>
          <w:rFonts w:asciiTheme="majorHAnsi" w:eastAsiaTheme="majorHAnsi" w:hAnsiTheme="majorHAnsi"/>
          <w:lang w:val="en-US" w:eastAsia="ko-KR"/>
        </w:rPr>
        <w:t>API</w:t>
      </w:r>
      <w:r w:rsidR="003A459D" w:rsidRPr="00275B9F">
        <w:rPr>
          <w:rFonts w:asciiTheme="majorHAnsi" w:eastAsiaTheme="majorHAnsi" w:hAnsiTheme="majorHAnsi" w:hint="eastAsia"/>
          <w:lang w:val="en-US" w:eastAsia="ko-KR"/>
        </w:rPr>
        <w:t>.</w:t>
      </w:r>
    </w:p>
    <w:p w:rsidR="00001984" w:rsidRPr="00842653" w:rsidRDefault="00001984" w:rsidP="00001984">
      <w:pPr>
        <w:ind w:firstLine="360"/>
        <w:rPr>
          <w:rFonts w:asciiTheme="majorHAnsi" w:eastAsiaTheme="majorHAnsi" w:hAnsiTheme="majorHAnsi"/>
          <w:lang w:val="en-US" w:eastAsia="ko-KR"/>
        </w:rPr>
      </w:pPr>
    </w:p>
    <w:p w:rsidR="00001984" w:rsidRPr="00275B9F" w:rsidRDefault="00001984" w:rsidP="00001984">
      <w:pPr>
        <w:ind w:firstLine="360"/>
        <w:rPr>
          <w:rFonts w:asciiTheme="majorHAnsi" w:eastAsiaTheme="majorHAnsi" w:hAnsiTheme="majorHAnsi"/>
          <w:b/>
          <w:sz w:val="22"/>
          <w:szCs w:val="22"/>
          <w:lang w:val="en-US"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val="en-US" w:eastAsia="ko-KR"/>
        </w:rPr>
        <w:t>2. 요청 URL</w:t>
      </w:r>
    </w:p>
    <w:tbl>
      <w:tblPr>
        <w:tblW w:w="0" w:type="auto"/>
        <w:tblInd w:w="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8"/>
        <w:gridCol w:w="7780"/>
      </w:tblGrid>
      <w:tr w:rsidR="00842653" w:rsidRPr="00275B9F" w:rsidTr="00842653">
        <w:tc>
          <w:tcPr>
            <w:tcW w:w="1238" w:type="dxa"/>
            <w:shd w:val="clear" w:color="auto" w:fill="D9D9D9"/>
          </w:tcPr>
          <w:p w:rsidR="005A4583" w:rsidRPr="00275B9F" w:rsidRDefault="00A6079A" w:rsidP="0092181C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URL</w:t>
            </w:r>
          </w:p>
        </w:tc>
        <w:tc>
          <w:tcPr>
            <w:tcW w:w="7780" w:type="dxa"/>
          </w:tcPr>
          <w:p w:rsidR="005A4583" w:rsidRPr="00275B9F" w:rsidRDefault="004F41A7" w:rsidP="004F41A7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096517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="00B14596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F97966">
              <w:rPr>
                <w:rFonts w:asciiTheme="majorHAnsi" w:eastAsiaTheme="majorHAnsi" w:hAnsiTheme="majorHAnsi"/>
                <w:szCs w:val="18"/>
                <w:lang w:eastAsia="ko-KR"/>
              </w:rPr>
              <w:t>id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Cert</w:t>
            </w:r>
            <w:r w:rsidR="00B14596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B55012">
              <w:rPr>
                <w:rFonts w:asciiTheme="majorHAnsi" w:eastAsiaTheme="majorHAnsi" w:hAnsiTheme="majorHAnsi"/>
                <w:szCs w:val="18"/>
                <w:lang w:eastAsia="ko-KR"/>
              </w:rPr>
              <w:t>[SUB_CODE]</w:t>
            </w:r>
          </w:p>
        </w:tc>
      </w:tr>
      <w:tr w:rsidR="00842653" w:rsidRPr="00275B9F" w:rsidTr="00842653">
        <w:tc>
          <w:tcPr>
            <w:tcW w:w="1238" w:type="dxa"/>
            <w:shd w:val="clear" w:color="auto" w:fill="D9D9D9"/>
          </w:tcPr>
          <w:p w:rsidR="005A4583" w:rsidRPr="00275B9F" w:rsidRDefault="00A6079A" w:rsidP="0092181C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METHOD</w:t>
            </w:r>
          </w:p>
        </w:tc>
        <w:tc>
          <w:tcPr>
            <w:tcW w:w="7780" w:type="dxa"/>
          </w:tcPr>
          <w:p w:rsidR="005A4583" w:rsidRPr="00275B9F" w:rsidRDefault="004F41A7" w:rsidP="00767742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GET</w:t>
            </w:r>
          </w:p>
        </w:tc>
      </w:tr>
      <w:tr w:rsidR="00842653" w:rsidRPr="00275B9F" w:rsidTr="00842653">
        <w:tc>
          <w:tcPr>
            <w:tcW w:w="1238" w:type="dxa"/>
            <w:shd w:val="clear" w:color="auto" w:fill="D9D9D9"/>
            <w:vAlign w:val="center"/>
          </w:tcPr>
          <w:p w:rsidR="00842653" w:rsidRPr="00275B9F" w:rsidRDefault="00842653" w:rsidP="00842653">
            <w:pPr>
              <w:pStyle w:val="Default"/>
              <w:jc w:val="center"/>
              <w:rPr>
                <w:rFonts w:asciiTheme="majorHAnsi" w:eastAsiaTheme="majorHAnsi" w:hAnsiTheme="majorHAnsi"/>
                <w:szCs w:val="18"/>
              </w:rPr>
            </w:pPr>
            <w:r w:rsidRPr="00842653">
              <w:rPr>
                <w:rFonts w:asciiTheme="majorHAnsi" w:eastAsiaTheme="majorHAnsi" w:hAnsiTheme="majorHAnsi" w:hint="eastAsia"/>
                <w:sz w:val="18"/>
                <w:szCs w:val="18"/>
              </w:rPr>
              <w:t>예시</w:t>
            </w:r>
          </w:p>
        </w:tc>
        <w:tc>
          <w:tcPr>
            <w:tcW w:w="7780" w:type="dxa"/>
          </w:tcPr>
          <w:p w:rsidR="00842653" w:rsidRPr="00275B9F" w:rsidRDefault="00842653" w:rsidP="00767742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https://yeyakapi.seoul.go.kr/[KEY]/</w:t>
            </w:r>
            <w:r w:rsidR="007C37EC">
              <w:rPr>
                <w:rFonts w:asciiTheme="majorHAnsi" w:eastAsiaTheme="majorHAnsi" w:hAnsiTheme="majorHAnsi" w:hint="eastAsia"/>
                <w:szCs w:val="18"/>
                <w:lang w:eastAsia="ko-KR"/>
              </w:rPr>
              <w:t>j</w:t>
            </w:r>
            <w:r w:rsidR="00096517">
              <w:rPr>
                <w:rFonts w:asciiTheme="majorHAnsi" w:eastAsiaTheme="majorHAnsi" w:hAnsiTheme="majorHAnsi" w:hint="eastAsia"/>
                <w:szCs w:val="18"/>
                <w:lang w:eastAsia="ko-KR"/>
              </w:rPr>
              <w:t>son</w:t>
            </w:r>
            <w:r w:rsidR="00F97966">
              <w:rPr>
                <w:rFonts w:asciiTheme="majorHAnsi" w:eastAsiaTheme="majorHAnsi" w:hAnsiTheme="majorHAnsi" w:hint="eastAsia"/>
                <w:szCs w:val="18"/>
                <w:lang w:eastAsia="ko-KR"/>
              </w:rPr>
              <w:t>/idCert/cert_type=i</w:t>
            </w: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d&amp;seoul_id=seoulTest&amp;seoul_pw=nowonApp1234</w:t>
            </w:r>
          </w:p>
        </w:tc>
      </w:tr>
    </w:tbl>
    <w:p w:rsidR="00001984" w:rsidRPr="00275B9F" w:rsidRDefault="00001984" w:rsidP="00C702C3">
      <w:pPr>
        <w:ind w:firstLine="360"/>
        <w:rPr>
          <w:rFonts w:asciiTheme="majorHAnsi" w:eastAsiaTheme="majorHAnsi" w:hAnsiTheme="majorHAnsi"/>
          <w:sz w:val="22"/>
          <w:szCs w:val="22"/>
          <w:lang w:eastAsia="ko-KR"/>
        </w:rPr>
      </w:pPr>
    </w:p>
    <w:p w:rsidR="00001984" w:rsidRPr="00275B9F" w:rsidRDefault="00001984" w:rsidP="00C702C3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3. </w:t>
      </w:r>
      <w:r w:rsidR="004F41A7" w:rsidRPr="00275B9F">
        <w:rPr>
          <w:rFonts w:asciiTheme="majorHAnsi" w:eastAsiaTheme="majorHAnsi" w:hAnsiTheme="majorHAnsi"/>
          <w:b/>
          <w:sz w:val="22"/>
          <w:szCs w:val="22"/>
          <w:lang w:eastAsia="ko-KR"/>
        </w:rPr>
        <w:t>SUB_CODE</w:t>
      </w: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 파라미터</w:t>
      </w:r>
    </w:p>
    <w:tbl>
      <w:tblPr>
        <w:tblpPr w:leftFromText="142" w:rightFromText="142" w:vertAnchor="text" w:horzAnchor="margin" w:tblpX="472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268"/>
        <w:gridCol w:w="1080"/>
        <w:gridCol w:w="1134"/>
        <w:gridCol w:w="3030"/>
      </w:tblGrid>
      <w:tr w:rsidR="007E61A3" w:rsidRPr="00275B9F" w:rsidTr="0064160D">
        <w:trPr>
          <w:trHeight w:val="424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61A3" w:rsidRPr="00275B9F" w:rsidRDefault="007E61A3" w:rsidP="00C702C3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61A3" w:rsidRPr="00275B9F" w:rsidRDefault="007E61A3" w:rsidP="00C702C3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61A3" w:rsidRPr="00275B9F" w:rsidRDefault="007E61A3" w:rsidP="00C702C3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최대길이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7E61A3" w:rsidRPr="00275B9F" w:rsidRDefault="007E61A3" w:rsidP="00E05927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E61A3" w:rsidRPr="00275B9F" w:rsidRDefault="007E61A3" w:rsidP="00C702C3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샘플</w:t>
            </w:r>
          </w:p>
        </w:tc>
      </w:tr>
      <w:tr w:rsidR="007E61A3" w:rsidRPr="00275B9F" w:rsidTr="0064160D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E61A3" w:rsidRPr="00275B9F" w:rsidRDefault="0064160D" w:rsidP="00E84872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cert_type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E61A3" w:rsidRPr="00275B9F" w:rsidRDefault="0064160D" w:rsidP="007E61A3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인증 유형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E61A3" w:rsidRPr="00275B9F" w:rsidRDefault="00E03E52" w:rsidP="00E84872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E61A3" w:rsidRPr="00275B9F" w:rsidRDefault="007E61A3" w:rsidP="004958C3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필</w:t>
            </w:r>
            <w:r w:rsidR="00E64B3A"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E61A3" w:rsidRPr="00275B9F" w:rsidRDefault="00F97966" w:rsidP="00606CE4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>
              <w:rPr>
                <w:rFonts w:asciiTheme="majorHAnsi" w:eastAsiaTheme="majorHAnsi" w:hAnsiTheme="majorHAnsi" w:cs="돋움"/>
                <w:sz w:val="18"/>
                <w:szCs w:val="18"/>
              </w:rPr>
              <w:t>id</w:t>
            </w:r>
            <w:r w:rsidR="00BA251D"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: </w:t>
            </w:r>
            <w:r w:rsidR="00BA251D">
              <w:rPr>
                <w:rFonts w:asciiTheme="majorHAnsi" w:eastAsiaTheme="majorHAnsi" w:hAnsiTheme="majorHAnsi" w:cs="돋움" w:hint="eastAsia"/>
                <w:sz w:val="18"/>
                <w:szCs w:val="18"/>
              </w:rPr>
              <w:t xml:space="preserve">서울시 홈페이지 </w:t>
            </w:r>
            <w:r w:rsidR="00BA251D"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아이디,</w:t>
            </w:r>
            <w:r w:rsidR="00BA251D"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</w:t>
            </w:r>
            <w:r w:rsidR="00BA251D"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 xml:space="preserve">token : </w:t>
            </w:r>
            <w:r w:rsidR="00BA251D">
              <w:rPr>
                <w:rFonts w:asciiTheme="majorHAnsi" w:eastAsiaTheme="majorHAnsi" w:hAnsiTheme="majorHAnsi" w:cs="돋움" w:hint="eastAsia"/>
                <w:sz w:val="18"/>
                <w:szCs w:val="18"/>
              </w:rPr>
              <w:t xml:space="preserve">실명인증 </w:t>
            </w:r>
            <w:r w:rsidR="00BA251D"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토큰</w:t>
            </w:r>
          </w:p>
        </w:tc>
      </w:tr>
      <w:tr w:rsidR="007E61A3" w:rsidRPr="00275B9F" w:rsidTr="0064160D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E61A3" w:rsidRPr="00275B9F" w:rsidRDefault="0064160D" w:rsidP="00E84872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seoul_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E61A3" w:rsidRPr="00275B9F" w:rsidRDefault="0064160D" w:rsidP="00E84872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서울시홈페이지 아이디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E61A3" w:rsidRPr="00275B9F" w:rsidRDefault="007E61A3" w:rsidP="00E84872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NONE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E61A3" w:rsidRPr="00275B9F" w:rsidRDefault="00E64B3A" w:rsidP="004958C3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E61A3" w:rsidRPr="00275B9F" w:rsidRDefault="0064160D" w:rsidP="00606CE4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seoulTest</w:t>
            </w:r>
          </w:p>
        </w:tc>
      </w:tr>
      <w:tr w:rsidR="007E61A3" w:rsidRPr="00275B9F" w:rsidTr="0064160D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E61A3" w:rsidRPr="00275B9F" w:rsidRDefault="0064160D" w:rsidP="0064160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seoul_pw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E61A3" w:rsidRPr="00275B9F" w:rsidRDefault="0064160D" w:rsidP="00E84872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서울시홈페이지 비밀번호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E61A3" w:rsidRPr="00275B9F" w:rsidRDefault="007E61A3" w:rsidP="00E84872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NONE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E61A3" w:rsidRPr="00275B9F" w:rsidRDefault="00E64B3A" w:rsidP="004958C3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E61A3" w:rsidRPr="00275B9F" w:rsidRDefault="00777EEC" w:rsidP="00606CE4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>nowonApp1234</w:t>
            </w:r>
          </w:p>
        </w:tc>
      </w:tr>
      <w:tr w:rsidR="0064160D" w:rsidRPr="00275B9F" w:rsidTr="0064160D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4160D" w:rsidRPr="00275B9F" w:rsidRDefault="0064160D" w:rsidP="00E84872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token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4160D" w:rsidRPr="00275B9F" w:rsidRDefault="0064160D" w:rsidP="00E84872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실명인증 토큰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4160D" w:rsidRPr="00275B9F" w:rsidRDefault="00833904" w:rsidP="00E84872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NONE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4958C3" w:rsidRPr="00275B9F" w:rsidRDefault="004958C3" w:rsidP="004958C3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64160D" w:rsidRPr="00275B9F" w:rsidRDefault="00E64B3A" w:rsidP="004958C3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4160D" w:rsidRPr="00275B9F" w:rsidRDefault="00A634D3" w:rsidP="00606CE4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>MC0GCCqGSIb3DQIJAyEA32GDiN4m88rtCUewxzZEIlG3Ny6M2y1SFoCQ4hqVpm5=</w:t>
            </w:r>
          </w:p>
        </w:tc>
      </w:tr>
    </w:tbl>
    <w:p w:rsidR="00001984" w:rsidRPr="00275B9F" w:rsidRDefault="004958C3" w:rsidP="004958C3">
      <w:pPr>
        <w:pStyle w:val="afc"/>
        <w:numPr>
          <w:ilvl w:val="0"/>
          <w:numId w:val="18"/>
        </w:numPr>
        <w:ind w:leftChars="0"/>
        <w:rPr>
          <w:rFonts w:asciiTheme="majorHAnsi" w:eastAsiaTheme="majorHAnsi" w:hAnsiTheme="majorHAnsi"/>
          <w:lang w:eastAsia="ko-KR"/>
        </w:rPr>
      </w:pPr>
      <w:r w:rsidRPr="00275B9F">
        <w:rPr>
          <w:rFonts w:asciiTheme="majorHAnsi" w:eastAsiaTheme="majorHAnsi" w:hAnsiTheme="majorHAnsi" w:hint="eastAsia"/>
          <w:lang w:eastAsia="ko-KR"/>
        </w:rPr>
        <w:t>cert_</w:t>
      </w:r>
      <w:r w:rsidRPr="00275B9F">
        <w:rPr>
          <w:rFonts w:asciiTheme="majorHAnsi" w:eastAsiaTheme="majorHAnsi" w:hAnsiTheme="majorHAnsi"/>
          <w:lang w:eastAsia="ko-KR"/>
        </w:rPr>
        <w:t xml:space="preserve">type </w:t>
      </w:r>
      <w:r w:rsidRPr="00275B9F">
        <w:rPr>
          <w:rFonts w:asciiTheme="majorHAnsi" w:eastAsiaTheme="majorHAnsi" w:hAnsiTheme="majorHAnsi" w:hint="eastAsia"/>
          <w:lang w:eastAsia="ko-KR"/>
        </w:rPr>
        <w:t xml:space="preserve">이 </w:t>
      </w:r>
      <w:r w:rsidRPr="00275B9F">
        <w:rPr>
          <w:rFonts w:asciiTheme="majorHAnsi" w:eastAsiaTheme="majorHAnsi" w:hAnsiTheme="majorHAnsi"/>
          <w:lang w:eastAsia="ko-KR"/>
        </w:rPr>
        <w:t>“</w:t>
      </w:r>
      <w:r w:rsidRPr="00275B9F">
        <w:rPr>
          <w:rFonts w:asciiTheme="majorHAnsi" w:eastAsiaTheme="majorHAnsi" w:hAnsiTheme="majorHAnsi" w:hint="eastAsia"/>
          <w:lang w:eastAsia="ko-KR"/>
        </w:rPr>
        <w:t>id</w:t>
      </w:r>
      <w:r w:rsidRPr="00275B9F">
        <w:rPr>
          <w:rFonts w:asciiTheme="majorHAnsi" w:eastAsiaTheme="majorHAnsi" w:hAnsiTheme="majorHAnsi"/>
          <w:lang w:eastAsia="ko-KR"/>
        </w:rPr>
        <w:t xml:space="preserve">” </w:t>
      </w:r>
      <w:r w:rsidRPr="00275B9F">
        <w:rPr>
          <w:rFonts w:asciiTheme="majorHAnsi" w:eastAsiaTheme="majorHAnsi" w:hAnsiTheme="majorHAnsi" w:hint="eastAsia"/>
          <w:lang w:eastAsia="ko-KR"/>
        </w:rPr>
        <w:t xml:space="preserve">일 경우 </w:t>
      </w:r>
      <w:r w:rsidRPr="00275B9F">
        <w:rPr>
          <w:rFonts w:asciiTheme="majorHAnsi" w:eastAsiaTheme="majorHAnsi" w:hAnsiTheme="majorHAnsi"/>
          <w:szCs w:val="18"/>
        </w:rPr>
        <w:t>seoul_</w:t>
      </w:r>
      <w:r w:rsidRPr="00275B9F">
        <w:rPr>
          <w:rFonts w:asciiTheme="majorHAnsi" w:eastAsiaTheme="majorHAnsi" w:hAnsiTheme="majorHAnsi" w:hint="eastAsia"/>
          <w:szCs w:val="18"/>
        </w:rPr>
        <w:t>id</w:t>
      </w:r>
      <w:r w:rsidRPr="00275B9F">
        <w:rPr>
          <w:rFonts w:asciiTheme="majorHAnsi" w:eastAsiaTheme="majorHAnsi" w:hAnsiTheme="majorHAnsi"/>
          <w:szCs w:val="18"/>
        </w:rPr>
        <w:t xml:space="preserve">/ seoul_pw </w:t>
      </w:r>
      <w:r w:rsidRPr="00275B9F">
        <w:rPr>
          <w:rFonts w:asciiTheme="majorHAnsi" w:eastAsiaTheme="majorHAnsi" w:hAnsiTheme="majorHAnsi" w:hint="eastAsia"/>
          <w:szCs w:val="18"/>
          <w:lang w:eastAsia="ko-KR"/>
        </w:rPr>
        <w:t>필수,</w:t>
      </w:r>
      <w:r w:rsidRPr="00275B9F">
        <w:rPr>
          <w:rFonts w:asciiTheme="majorHAnsi" w:eastAsiaTheme="majorHAnsi" w:hAnsiTheme="majorHAnsi"/>
          <w:szCs w:val="18"/>
          <w:lang w:eastAsia="ko-KR"/>
        </w:rPr>
        <w:t xml:space="preserve"> “</w:t>
      </w:r>
      <w:r w:rsidRPr="00275B9F">
        <w:rPr>
          <w:rFonts w:asciiTheme="majorHAnsi" w:eastAsiaTheme="majorHAnsi" w:hAnsiTheme="majorHAnsi" w:hint="eastAsia"/>
          <w:szCs w:val="18"/>
          <w:lang w:eastAsia="ko-KR"/>
        </w:rPr>
        <w:t>token</w:t>
      </w:r>
      <w:r w:rsidRPr="00275B9F">
        <w:rPr>
          <w:rFonts w:asciiTheme="majorHAnsi" w:eastAsiaTheme="majorHAnsi" w:hAnsiTheme="majorHAnsi"/>
          <w:szCs w:val="18"/>
          <w:lang w:eastAsia="ko-KR"/>
        </w:rPr>
        <w:t xml:space="preserve">” </w:t>
      </w:r>
      <w:r w:rsidRPr="00275B9F">
        <w:rPr>
          <w:rFonts w:asciiTheme="majorHAnsi" w:eastAsiaTheme="majorHAnsi" w:hAnsiTheme="majorHAnsi" w:hint="eastAsia"/>
          <w:szCs w:val="18"/>
          <w:lang w:eastAsia="ko-KR"/>
        </w:rPr>
        <w:t xml:space="preserve">일 경우 </w:t>
      </w:r>
      <w:r w:rsidRPr="00275B9F">
        <w:rPr>
          <w:rFonts w:asciiTheme="majorHAnsi" w:eastAsiaTheme="majorHAnsi" w:hAnsiTheme="majorHAnsi" w:hint="eastAsia"/>
          <w:szCs w:val="18"/>
        </w:rPr>
        <w:t>token</w:t>
      </w:r>
      <w:r w:rsidRPr="00275B9F">
        <w:rPr>
          <w:rFonts w:asciiTheme="majorHAnsi" w:eastAsiaTheme="majorHAnsi" w:hAnsiTheme="majorHAnsi"/>
          <w:szCs w:val="18"/>
        </w:rPr>
        <w:t xml:space="preserve"> </w:t>
      </w:r>
      <w:r w:rsidRPr="00275B9F">
        <w:rPr>
          <w:rFonts w:asciiTheme="majorHAnsi" w:eastAsiaTheme="majorHAnsi" w:hAnsiTheme="majorHAnsi" w:hint="eastAsia"/>
          <w:szCs w:val="18"/>
          <w:lang w:eastAsia="ko-KR"/>
        </w:rPr>
        <w:t>필수</w:t>
      </w:r>
    </w:p>
    <w:p w:rsidR="004958C3" w:rsidRPr="00275B9F" w:rsidRDefault="004958C3" w:rsidP="00001984">
      <w:pPr>
        <w:ind w:firstLine="360"/>
        <w:jc w:val="center"/>
        <w:rPr>
          <w:rFonts w:asciiTheme="majorHAnsi" w:eastAsiaTheme="majorHAnsi" w:hAnsiTheme="majorHAnsi"/>
          <w:lang w:eastAsia="ko-KR"/>
        </w:rPr>
      </w:pPr>
    </w:p>
    <w:p w:rsidR="00001984" w:rsidRPr="00275B9F" w:rsidRDefault="00001984" w:rsidP="00001984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4. 반환값</w:t>
      </w:r>
    </w:p>
    <w:tbl>
      <w:tblPr>
        <w:tblpPr w:leftFromText="142" w:rightFromText="142" w:vertAnchor="text" w:horzAnchor="margin" w:tblpX="486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32"/>
        <w:gridCol w:w="2002"/>
        <w:gridCol w:w="1274"/>
        <w:gridCol w:w="4115"/>
      </w:tblGrid>
      <w:tr w:rsidR="00EC1465" w:rsidRPr="00275B9F" w:rsidTr="008B1E88">
        <w:trPr>
          <w:trHeight w:val="424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1465" w:rsidRPr="00275B9F" w:rsidRDefault="00EC1465" w:rsidP="00001984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1465" w:rsidRPr="00275B9F" w:rsidRDefault="00EC1465" w:rsidP="00001984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1465" w:rsidRPr="00275B9F" w:rsidRDefault="00EC1465" w:rsidP="00001984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C1465" w:rsidRPr="00275B9F" w:rsidRDefault="00EC1465" w:rsidP="00001984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비고</w:t>
            </w:r>
          </w:p>
        </w:tc>
      </w:tr>
      <w:tr w:rsidR="00EC1465" w:rsidRPr="00275B9F" w:rsidTr="008B1E88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B86D25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</w:t>
            </w:r>
            <w:r w:rsidR="00EC1465"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Code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B86D25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에러 </w:t>
            </w:r>
            <w:r w:rsidR="00EC1465"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EC1465" w:rsidP="00FE02CD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EC1465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EC1465" w:rsidRPr="00275B9F" w:rsidTr="008B1E88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B86D25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</w:t>
            </w:r>
            <w:r w:rsidR="00EC1465"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Msg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B86D25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에러 </w:t>
            </w:r>
            <w:r w:rsidR="00EC1465"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메시지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EC1465" w:rsidP="00FE02CD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EC1465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EC1465" w:rsidRPr="00275B9F" w:rsidTr="008B1E88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B86D25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return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Data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B86D25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반환 데이터 그룹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EC1465" w:rsidP="00FE02CD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EC1465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C1465" w:rsidRPr="00275B9F" w:rsidTr="008B1E88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B86D25" w:rsidP="00B86D25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="002A7993" w:rsidRPr="00275B9F">
              <w:rPr>
                <w:rFonts w:asciiTheme="majorHAnsi" w:eastAsiaTheme="majorHAnsi" w:hAnsiTheme="majorHAnsi"/>
                <w:sz w:val="18"/>
                <w:szCs w:val="18"/>
              </w:rPr>
              <w:t>CERTYN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B86D25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인증 여부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EC1465" w:rsidP="00FE02CD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B86D25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Y/N</w:t>
            </w:r>
          </w:p>
        </w:tc>
      </w:tr>
      <w:tr w:rsidR="00EC1465" w:rsidRPr="00275B9F" w:rsidTr="008B1E88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B86D25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="002A7993" w:rsidRPr="00275B9F">
              <w:rPr>
                <w:rFonts w:asciiTheme="majorHAnsi" w:eastAsiaTheme="majorHAnsi" w:hAnsiTheme="majorHAnsi"/>
                <w:sz w:val="18"/>
                <w:szCs w:val="18"/>
              </w:rPr>
              <w:t>MMBNM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B86D25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회원 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EC1465" w:rsidP="00FE02CD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B86D25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회원명</w:t>
            </w:r>
          </w:p>
        </w:tc>
      </w:tr>
      <w:tr w:rsidR="00EC1465" w:rsidRPr="00275B9F" w:rsidTr="008B1E88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2A7993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RSVMMBSN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2A7993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예약 회원 순번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EC1465" w:rsidP="00FE02CD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C1465" w:rsidRPr="00275B9F" w:rsidRDefault="00851B5E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403</w:t>
            </w:r>
          </w:p>
        </w:tc>
      </w:tr>
      <w:tr w:rsidR="00851B5E" w:rsidRPr="00275B9F" w:rsidTr="008B1E88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ZIPCODE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우편번호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156-766</w:t>
            </w:r>
          </w:p>
        </w:tc>
      </w:tr>
      <w:tr w:rsidR="00851B5E" w:rsidRPr="00275B9F" w:rsidTr="008B1E88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ADRES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주소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서울 중랑구 면목3.8동60222</w:t>
            </w:r>
          </w:p>
        </w:tc>
      </w:tr>
      <w:tr w:rsidR="00851B5E" w:rsidRPr="00275B9F" w:rsidTr="008B1E88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TELNO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전화번호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010-5189-****</w:t>
            </w:r>
          </w:p>
        </w:tc>
      </w:tr>
      <w:tr w:rsidR="00851B5E" w:rsidRPr="00275B9F" w:rsidTr="008B1E88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HPNO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휴대폰번호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010-3305-****</w:t>
            </w:r>
          </w:p>
        </w:tc>
      </w:tr>
      <w:tr w:rsidR="00851B5E" w:rsidRPr="00275B9F" w:rsidTr="008B1E88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EMAIL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이메일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51B5E" w:rsidRPr="00275B9F" w:rsidRDefault="00851B5E" w:rsidP="00FE02C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test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1228@hanmail.net</w:t>
            </w:r>
          </w:p>
        </w:tc>
      </w:tr>
    </w:tbl>
    <w:p w:rsidR="00B86D25" w:rsidRPr="00275B9F" w:rsidRDefault="00B86D25" w:rsidP="00001984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851B5E" w:rsidRPr="00275B9F" w:rsidRDefault="00851B5E" w:rsidP="00001984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851B5E" w:rsidRPr="00275B9F" w:rsidRDefault="00851B5E" w:rsidP="00001984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851B5E" w:rsidRPr="00275B9F" w:rsidRDefault="00851B5E" w:rsidP="00001984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851B5E" w:rsidRPr="00275B9F" w:rsidRDefault="00851B5E" w:rsidP="00001984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:rsidR="00455954" w:rsidRPr="00275B9F" w:rsidRDefault="00B86D25" w:rsidP="00455954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5. </w:t>
      </w:r>
      <w:r w:rsidR="00455954"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응답 JSON 예제</w:t>
      </w: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455954" w:rsidRPr="00275B9F" w:rsidTr="008B1E88">
        <w:trPr>
          <w:trHeight w:val="2418"/>
        </w:trPr>
        <w:tc>
          <w:tcPr>
            <w:tcW w:w="9127" w:type="dxa"/>
            <w:vAlign w:val="center"/>
          </w:tcPr>
          <w:p w:rsidR="00455954" w:rsidRPr="00275B9F" w:rsidRDefault="000D2A6E" w:rsidP="000246BF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eastAsia="ko-KR"/>
              </w:rPr>
            </w:pPr>
            <w:r w:rsidRPr="00CD7CB2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{"errorCode":"INFO-000","errorMsg":"정상 처리되었습니다.","returnData":{"ZIPCODE":"08211","TELNO":"","MMBNM":"</w:t>
            </w:r>
            <w:r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테스트","MMBID":"</w:t>
            </w:r>
            <w:r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test</w:t>
            </w:r>
            <w:r w:rsidRPr="00CD7CB2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","CERTYN":"Y","EMAIL":"</w:t>
            </w:r>
            <w:r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test</w:t>
            </w:r>
            <w:r w:rsidRPr="00CD7CB2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@kor</w:t>
            </w:r>
            <w:r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ea.com","ADRES":"","HPNO":"010-9</w:t>
            </w:r>
            <w:r w:rsidRPr="00CD7CB2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731-****"}}</w:t>
            </w:r>
          </w:p>
        </w:tc>
      </w:tr>
    </w:tbl>
    <w:p w:rsidR="00455954" w:rsidRPr="00275B9F" w:rsidRDefault="00455954">
      <w:pPr>
        <w:rPr>
          <w:rFonts w:asciiTheme="majorHAnsi" w:eastAsiaTheme="majorHAnsi" w:hAnsiTheme="majorHAnsi"/>
          <w:lang w:eastAsia="ko-KR"/>
        </w:rPr>
      </w:pPr>
    </w:p>
    <w:p w:rsidR="00341365" w:rsidRPr="00275B9F" w:rsidRDefault="00341365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68640C" w:rsidRPr="00275B9F" w:rsidRDefault="0068640C">
      <w:pPr>
        <w:rPr>
          <w:rFonts w:asciiTheme="majorHAnsi" w:eastAsiaTheme="majorHAnsi" w:hAnsiTheme="majorHAnsi"/>
          <w:lang w:eastAsia="ko-KR"/>
        </w:rPr>
      </w:pPr>
    </w:p>
    <w:p w:rsidR="009579B2" w:rsidRPr="00275B9F" w:rsidRDefault="009579B2" w:rsidP="00A94300">
      <w:pPr>
        <w:pStyle w:val="Numberedlist22"/>
        <w:tabs>
          <w:tab w:val="clear" w:pos="720"/>
          <w:tab w:val="left" w:pos="567"/>
        </w:tabs>
        <w:ind w:hanging="720"/>
        <w:rPr>
          <w:rFonts w:asciiTheme="majorHAnsi" w:eastAsiaTheme="majorHAnsi" w:hAnsiTheme="majorHAnsi"/>
          <w:lang w:eastAsia="ko-KR"/>
        </w:rPr>
      </w:pPr>
      <w:bookmarkStart w:id="30" w:name="_Toc486333034"/>
      <w:r w:rsidRPr="00275B9F">
        <w:rPr>
          <w:rFonts w:asciiTheme="majorHAnsi" w:eastAsiaTheme="majorHAnsi" w:hAnsiTheme="majorHAnsi" w:hint="eastAsia"/>
          <w:lang w:eastAsia="ko-KR"/>
        </w:rPr>
        <w:lastRenderedPageBreak/>
        <w:t>분류 우선 검색</w:t>
      </w:r>
      <w:r w:rsidR="00357156" w:rsidRPr="00275B9F">
        <w:rPr>
          <w:rFonts w:asciiTheme="majorHAnsi" w:eastAsiaTheme="majorHAnsi" w:hAnsiTheme="majorHAnsi" w:hint="eastAsia"/>
          <w:lang w:eastAsia="ko-KR"/>
        </w:rPr>
        <w:t xml:space="preserve"> (1/3</w:t>
      </w:r>
      <w:r w:rsidR="00E52B0A" w:rsidRPr="00275B9F">
        <w:rPr>
          <w:rFonts w:asciiTheme="majorHAnsi" w:eastAsiaTheme="majorHAnsi" w:hAnsiTheme="majorHAnsi" w:hint="eastAsia"/>
          <w:lang w:eastAsia="ko-KR"/>
        </w:rPr>
        <w:t>)</w:t>
      </w:r>
      <w:bookmarkEnd w:id="30"/>
    </w:p>
    <w:p w:rsidR="009579B2" w:rsidRPr="00275B9F" w:rsidRDefault="009579B2" w:rsidP="009579B2">
      <w:pPr>
        <w:ind w:left="360"/>
        <w:rPr>
          <w:rFonts w:asciiTheme="majorHAnsi" w:eastAsiaTheme="majorHAnsi" w:hAnsiTheme="majorHAnsi"/>
          <w:lang w:eastAsia="ko-KR"/>
        </w:rPr>
      </w:pPr>
    </w:p>
    <w:p w:rsidR="00F13A41" w:rsidRPr="00275B9F" w:rsidRDefault="00F13A41" w:rsidP="00F13A41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1. API 기능 설명</w:t>
      </w:r>
    </w:p>
    <w:p w:rsidR="00F13A41" w:rsidRPr="00275B9F" w:rsidRDefault="00CE5536" w:rsidP="00F13A41">
      <w:pPr>
        <w:ind w:firstLine="360"/>
        <w:rPr>
          <w:rFonts w:asciiTheme="majorHAnsi" w:eastAsiaTheme="majorHAnsi" w:hAnsiTheme="majorHAnsi"/>
          <w:lang w:val="en-US" w:eastAsia="ko-KR"/>
        </w:rPr>
      </w:pPr>
      <w:r w:rsidRPr="00275B9F">
        <w:rPr>
          <w:rFonts w:asciiTheme="majorHAnsi" w:eastAsiaTheme="majorHAnsi" w:hAnsiTheme="majorHAnsi" w:hint="eastAsia"/>
          <w:lang w:val="en-US" w:eastAsia="ko-KR"/>
        </w:rPr>
        <w:t xml:space="preserve">예약이 가능한 공공서비스가 존재하는 분류체계 </w:t>
      </w:r>
      <w:r w:rsidRPr="00275B9F">
        <w:rPr>
          <w:rFonts w:asciiTheme="majorHAnsi" w:eastAsiaTheme="majorHAnsi" w:hAnsiTheme="majorHAnsi"/>
          <w:lang w:val="en-US" w:eastAsia="ko-KR"/>
        </w:rPr>
        <w:t>1</w:t>
      </w:r>
      <w:r w:rsidRPr="00275B9F">
        <w:rPr>
          <w:rFonts w:asciiTheme="majorHAnsi" w:eastAsiaTheme="majorHAnsi" w:hAnsiTheme="majorHAnsi" w:hint="eastAsia"/>
          <w:lang w:val="en-US" w:eastAsia="ko-KR"/>
        </w:rPr>
        <w:t>차</w:t>
      </w:r>
      <w:r w:rsidR="000A3A54" w:rsidRPr="00275B9F">
        <w:rPr>
          <w:rFonts w:asciiTheme="majorHAnsi" w:eastAsiaTheme="majorHAnsi" w:hAnsiTheme="majorHAnsi" w:hint="eastAsia"/>
          <w:lang w:val="en-US" w:eastAsia="ko-KR"/>
        </w:rPr>
        <w:t xml:space="preserve"> 코드</w:t>
      </w:r>
      <w:r w:rsidRPr="00275B9F">
        <w:rPr>
          <w:rFonts w:asciiTheme="majorHAnsi" w:eastAsiaTheme="majorHAnsi" w:hAnsiTheme="majorHAnsi" w:hint="eastAsia"/>
          <w:lang w:val="en-US" w:eastAsia="ko-KR"/>
        </w:rPr>
        <w:t xml:space="preserve"> 목록</w:t>
      </w:r>
    </w:p>
    <w:p w:rsidR="00F13A41" w:rsidRPr="00275B9F" w:rsidRDefault="00F13A41" w:rsidP="00F13A41">
      <w:pPr>
        <w:ind w:firstLine="360"/>
        <w:rPr>
          <w:rFonts w:asciiTheme="majorHAnsi" w:eastAsiaTheme="majorHAnsi" w:hAnsiTheme="majorHAnsi"/>
          <w:lang w:val="en-US" w:eastAsia="ko-KR"/>
        </w:rPr>
      </w:pPr>
    </w:p>
    <w:p w:rsidR="00F13A41" w:rsidRPr="00275B9F" w:rsidRDefault="00F13A41" w:rsidP="00F13A41">
      <w:pPr>
        <w:ind w:firstLine="360"/>
        <w:rPr>
          <w:rFonts w:asciiTheme="majorHAnsi" w:eastAsiaTheme="majorHAnsi" w:hAnsiTheme="majorHAnsi"/>
          <w:b/>
          <w:sz w:val="22"/>
          <w:szCs w:val="22"/>
          <w:lang w:val="en-US"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val="en-US" w:eastAsia="ko-KR"/>
        </w:rPr>
        <w:t>2. 요청 URL</w:t>
      </w:r>
    </w:p>
    <w:tbl>
      <w:tblPr>
        <w:tblW w:w="0" w:type="auto"/>
        <w:tblInd w:w="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4"/>
        <w:gridCol w:w="7304"/>
      </w:tblGrid>
      <w:tr w:rsidR="00F13A41" w:rsidRPr="00275B9F" w:rsidTr="00A94300">
        <w:tc>
          <w:tcPr>
            <w:tcW w:w="1750" w:type="dxa"/>
            <w:shd w:val="clear" w:color="auto" w:fill="D9D9D9"/>
          </w:tcPr>
          <w:p w:rsidR="00F13A41" w:rsidRPr="00275B9F" w:rsidRDefault="00F13A41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URL</w:t>
            </w:r>
          </w:p>
        </w:tc>
        <w:tc>
          <w:tcPr>
            <w:tcW w:w="7391" w:type="dxa"/>
          </w:tcPr>
          <w:p w:rsidR="00F13A41" w:rsidRPr="00275B9F" w:rsidRDefault="00F13A41" w:rsidP="00A94300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096517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C31D2F"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classSearch</w:t>
            </w:r>
            <w:r w:rsidR="00F23D24" w:rsidRPr="00275B9F">
              <w:rPr>
                <w:rFonts w:asciiTheme="majorHAnsi" w:eastAsiaTheme="majorHAnsi" w:hAnsiTheme="majorHAnsi"/>
                <w:szCs w:val="18"/>
                <w:lang w:eastAsia="ko-KR"/>
              </w:rPr>
              <w:t>1</w:t>
            </w:r>
            <w:r w:rsidR="00D1160F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/[SUB_CODE]</w:t>
            </w:r>
          </w:p>
        </w:tc>
      </w:tr>
      <w:tr w:rsidR="00F13A41" w:rsidRPr="00275B9F" w:rsidTr="00A94300">
        <w:tc>
          <w:tcPr>
            <w:tcW w:w="1750" w:type="dxa"/>
            <w:shd w:val="clear" w:color="auto" w:fill="D9D9D9"/>
          </w:tcPr>
          <w:p w:rsidR="00F13A41" w:rsidRPr="00275B9F" w:rsidRDefault="00F13A41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METHOD</w:t>
            </w:r>
          </w:p>
        </w:tc>
        <w:tc>
          <w:tcPr>
            <w:tcW w:w="7391" w:type="dxa"/>
          </w:tcPr>
          <w:p w:rsidR="00F13A41" w:rsidRPr="00275B9F" w:rsidRDefault="00F13A41" w:rsidP="00A94300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GET</w:t>
            </w:r>
          </w:p>
        </w:tc>
      </w:tr>
      <w:tr w:rsidR="00842653" w:rsidRPr="00275B9F" w:rsidTr="00A94300">
        <w:tc>
          <w:tcPr>
            <w:tcW w:w="1750" w:type="dxa"/>
            <w:shd w:val="clear" w:color="auto" w:fill="D9D9D9"/>
          </w:tcPr>
          <w:p w:rsidR="00842653" w:rsidRPr="00275B9F" w:rsidRDefault="00842653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예시</w:t>
            </w:r>
          </w:p>
        </w:tc>
        <w:tc>
          <w:tcPr>
            <w:tcW w:w="7391" w:type="dxa"/>
          </w:tcPr>
          <w:p w:rsidR="00842653" w:rsidRPr="00275B9F" w:rsidRDefault="00842653" w:rsidP="00A94300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https://yeyakapi.seoul.go.kr/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[KEY]/</w:t>
            </w:r>
            <w:r w:rsidR="00096517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classSearch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1/</w:t>
            </w:r>
            <w:r>
              <w:rPr>
                <w:rFonts w:asciiTheme="majorHAnsi" w:eastAsiaTheme="majorHAnsi" w:hAnsiTheme="majorHAnsi"/>
                <w:szCs w:val="18"/>
                <w:lang w:eastAsia="ko-KR"/>
              </w:rPr>
              <w:t>lang_code=1</w:t>
            </w:r>
          </w:p>
        </w:tc>
      </w:tr>
    </w:tbl>
    <w:p w:rsidR="00F13A41" w:rsidRPr="00842653" w:rsidRDefault="00F13A41" w:rsidP="00F13A41">
      <w:pPr>
        <w:ind w:firstLine="360"/>
        <w:rPr>
          <w:rFonts w:asciiTheme="majorHAnsi" w:eastAsiaTheme="majorHAnsi" w:hAnsiTheme="majorHAnsi"/>
          <w:sz w:val="22"/>
          <w:szCs w:val="22"/>
          <w:lang w:eastAsia="ko-KR"/>
        </w:rPr>
      </w:pPr>
    </w:p>
    <w:p w:rsidR="00F13A41" w:rsidRPr="00275B9F" w:rsidRDefault="00F13A41" w:rsidP="00F13A41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3. </w:t>
      </w:r>
      <w:r w:rsidRPr="00275B9F">
        <w:rPr>
          <w:rFonts w:asciiTheme="majorHAnsi" w:eastAsiaTheme="majorHAnsi" w:hAnsiTheme="majorHAnsi"/>
          <w:b/>
          <w:sz w:val="22"/>
          <w:szCs w:val="22"/>
          <w:lang w:eastAsia="ko-KR"/>
        </w:rPr>
        <w:t>SUB_CODE</w:t>
      </w: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 파라미터</w:t>
      </w:r>
    </w:p>
    <w:tbl>
      <w:tblPr>
        <w:tblpPr w:leftFromText="142" w:rightFromText="142" w:vertAnchor="text" w:horzAnchor="margin" w:tblpX="472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268"/>
        <w:gridCol w:w="1080"/>
        <w:gridCol w:w="1134"/>
        <w:gridCol w:w="3030"/>
      </w:tblGrid>
      <w:tr w:rsidR="00F13A41" w:rsidRPr="00275B9F" w:rsidTr="00A94300">
        <w:trPr>
          <w:trHeight w:val="424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13A41" w:rsidRPr="00275B9F" w:rsidRDefault="00F13A41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13A41" w:rsidRPr="00275B9F" w:rsidRDefault="00F13A41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13A41" w:rsidRPr="00275B9F" w:rsidRDefault="00F13A41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최대길이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F13A41" w:rsidRPr="00275B9F" w:rsidRDefault="00F13A41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13A41" w:rsidRPr="00275B9F" w:rsidRDefault="00F13A41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샘플</w:t>
            </w:r>
          </w:p>
        </w:tc>
      </w:tr>
      <w:tr w:rsidR="00F13A41" w:rsidRPr="00275B9F" w:rsidTr="00A94300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D1160F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lang_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D1160F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다국어코드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D1160F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13A41" w:rsidRPr="00275B9F" w:rsidRDefault="00D63BEA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4D1865" w:rsidP="005C15E9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1:국문</w:t>
            </w:r>
            <w:r w:rsidR="005C15E9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(default)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,</w:t>
            </w: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2: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영문</w:t>
            </w:r>
          </w:p>
        </w:tc>
      </w:tr>
    </w:tbl>
    <w:p w:rsidR="00F13A41" w:rsidRPr="00275B9F" w:rsidRDefault="00F13A41" w:rsidP="00F13A41">
      <w:pPr>
        <w:ind w:firstLine="360"/>
        <w:jc w:val="center"/>
        <w:rPr>
          <w:rFonts w:asciiTheme="majorHAnsi" w:eastAsiaTheme="majorHAnsi" w:hAnsiTheme="majorHAnsi"/>
          <w:lang w:eastAsia="ko-KR"/>
        </w:rPr>
      </w:pPr>
    </w:p>
    <w:p w:rsidR="00F13A41" w:rsidRPr="00275B9F" w:rsidRDefault="00F13A41" w:rsidP="00F13A41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4. 반환값</w:t>
      </w:r>
    </w:p>
    <w:tbl>
      <w:tblPr>
        <w:tblpPr w:leftFromText="142" w:rightFromText="142" w:vertAnchor="text" w:horzAnchor="margin" w:tblpX="486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32"/>
        <w:gridCol w:w="2002"/>
        <w:gridCol w:w="1274"/>
        <w:gridCol w:w="4115"/>
      </w:tblGrid>
      <w:tr w:rsidR="00F13A41" w:rsidRPr="00275B9F" w:rsidTr="00A94300">
        <w:trPr>
          <w:trHeight w:val="424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13A41" w:rsidRPr="00275B9F" w:rsidRDefault="00F13A41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13A41" w:rsidRPr="00275B9F" w:rsidRDefault="00F13A41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13A41" w:rsidRPr="00275B9F" w:rsidRDefault="00F13A41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13A41" w:rsidRPr="00275B9F" w:rsidRDefault="00F13A41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비고</w:t>
            </w:r>
          </w:p>
        </w:tc>
      </w:tr>
      <w:tr w:rsidR="00F13A41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F13A41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errorCode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F13A41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F13A41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F13A41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F13A41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F13A41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errorMsg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F13A41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메시지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F13A41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F13A41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F13A41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F13A41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return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Data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F13A41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반환 데이터 그룹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F13A41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F13A41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F13A41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F13A41" w:rsidP="0039033B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="0039033B" w:rsidRPr="00275B9F">
              <w:rPr>
                <w:rFonts w:asciiTheme="majorHAnsi" w:eastAsiaTheme="majorHAnsi" w:hAnsiTheme="majorHAnsi"/>
                <w:sz w:val="18"/>
                <w:szCs w:val="18"/>
              </w:rPr>
              <w:t>CODENM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39033B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분류 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F13A41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39033B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교육</w:t>
            </w:r>
          </w:p>
        </w:tc>
      </w:tr>
      <w:tr w:rsidR="00F13A41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F13A41" w:rsidP="0039033B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="0039033B"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39033B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분류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F13A41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39033B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T000</w:t>
            </w:r>
          </w:p>
        </w:tc>
      </w:tr>
      <w:tr w:rsidR="00F13A41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39033B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SORTSN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39033B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정렬 순서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F13A41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13A41" w:rsidRPr="00275B9F" w:rsidRDefault="0039033B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</w:tbl>
    <w:p w:rsidR="00F13A41" w:rsidRPr="00275B9F" w:rsidRDefault="00F13A41" w:rsidP="00F13A41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F13A41" w:rsidRPr="00275B9F" w:rsidRDefault="00F13A41" w:rsidP="00F13A41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5. 응답 JSON 예제</w:t>
      </w: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F13A41" w:rsidRPr="00275B9F" w:rsidTr="00A94300">
        <w:trPr>
          <w:trHeight w:val="2418"/>
        </w:trPr>
        <w:tc>
          <w:tcPr>
            <w:tcW w:w="9127" w:type="dxa"/>
            <w:vAlign w:val="center"/>
          </w:tcPr>
          <w:p w:rsidR="00F13A41" w:rsidRPr="00275B9F" w:rsidRDefault="005601AC" w:rsidP="00A943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{"returnMap":{"errorCode":"INFO-000","returnData":[{"CODENM":"교육","SORTSN":"1","CODE":"T000"},{"CODENM":"체육시설","SORTSN":"2","CODE":"T100"},{"CODENM":"문화행사","SORTSN":"3","CODE":"T200"}],"errorMsg":"정상 처리되었습니다."}}</w:t>
            </w:r>
          </w:p>
        </w:tc>
      </w:tr>
    </w:tbl>
    <w:p w:rsidR="00F13A41" w:rsidRPr="00275B9F" w:rsidRDefault="00F13A41" w:rsidP="00F13A41">
      <w:pPr>
        <w:rPr>
          <w:rFonts w:asciiTheme="majorHAnsi" w:eastAsiaTheme="majorHAnsi" w:hAnsiTheme="majorHAnsi"/>
          <w:lang w:eastAsia="ko-KR"/>
        </w:rPr>
      </w:pPr>
    </w:p>
    <w:p w:rsidR="00341365" w:rsidRPr="00275B9F" w:rsidRDefault="00341365">
      <w:pPr>
        <w:rPr>
          <w:rFonts w:asciiTheme="majorHAnsi" w:eastAsiaTheme="majorHAnsi" w:hAnsiTheme="majorHAnsi"/>
          <w:lang w:eastAsia="ko-KR"/>
        </w:rPr>
      </w:pPr>
    </w:p>
    <w:p w:rsidR="006C5A8B" w:rsidRPr="00275B9F" w:rsidRDefault="006C5A8B">
      <w:pPr>
        <w:rPr>
          <w:rFonts w:asciiTheme="majorHAnsi" w:eastAsiaTheme="majorHAnsi" w:hAnsiTheme="majorHAnsi"/>
          <w:lang w:eastAsia="ko-KR"/>
        </w:rPr>
      </w:pPr>
    </w:p>
    <w:p w:rsidR="006C5A8B" w:rsidRPr="00275B9F" w:rsidRDefault="006C5A8B">
      <w:pPr>
        <w:rPr>
          <w:rFonts w:asciiTheme="majorHAnsi" w:eastAsiaTheme="majorHAnsi" w:hAnsiTheme="majorHAnsi"/>
          <w:lang w:eastAsia="ko-KR"/>
        </w:rPr>
      </w:pPr>
    </w:p>
    <w:p w:rsidR="006C5A8B" w:rsidRPr="00275B9F" w:rsidRDefault="006C5A8B">
      <w:pPr>
        <w:rPr>
          <w:rFonts w:asciiTheme="majorHAnsi" w:eastAsiaTheme="majorHAnsi" w:hAnsiTheme="majorHAnsi"/>
          <w:lang w:eastAsia="ko-KR"/>
        </w:rPr>
      </w:pPr>
    </w:p>
    <w:p w:rsidR="000A4F36" w:rsidRPr="00275B9F" w:rsidRDefault="006C5A8B" w:rsidP="000A4F36">
      <w:pPr>
        <w:pStyle w:val="Numberedlist22"/>
        <w:tabs>
          <w:tab w:val="clear" w:pos="720"/>
          <w:tab w:val="left" w:pos="567"/>
        </w:tabs>
        <w:ind w:hanging="720"/>
        <w:rPr>
          <w:rFonts w:asciiTheme="majorHAnsi" w:eastAsiaTheme="majorHAnsi" w:hAnsiTheme="majorHAnsi"/>
          <w:lang w:eastAsia="ko-KR"/>
        </w:rPr>
      </w:pPr>
      <w:bookmarkStart w:id="31" w:name="_Toc486333035"/>
      <w:r w:rsidRPr="00275B9F">
        <w:rPr>
          <w:rFonts w:asciiTheme="majorHAnsi" w:eastAsiaTheme="majorHAnsi" w:hAnsiTheme="majorHAnsi" w:hint="eastAsia"/>
          <w:lang w:eastAsia="ko-KR"/>
        </w:rPr>
        <w:lastRenderedPageBreak/>
        <w:t>분류 우선 검색 (2</w:t>
      </w:r>
      <w:r w:rsidR="000E30FE" w:rsidRPr="00275B9F">
        <w:rPr>
          <w:rFonts w:asciiTheme="majorHAnsi" w:eastAsiaTheme="majorHAnsi" w:hAnsiTheme="majorHAnsi" w:hint="eastAsia"/>
          <w:lang w:eastAsia="ko-KR"/>
        </w:rPr>
        <w:t>/</w:t>
      </w:r>
      <w:r w:rsidR="00357156" w:rsidRPr="00275B9F">
        <w:rPr>
          <w:rFonts w:asciiTheme="majorHAnsi" w:eastAsiaTheme="majorHAnsi" w:hAnsiTheme="majorHAnsi"/>
          <w:lang w:eastAsia="ko-KR"/>
        </w:rPr>
        <w:t>3</w:t>
      </w:r>
      <w:r w:rsidRPr="00275B9F">
        <w:rPr>
          <w:rFonts w:asciiTheme="majorHAnsi" w:eastAsiaTheme="majorHAnsi" w:hAnsiTheme="majorHAnsi"/>
          <w:lang w:eastAsia="ko-KR"/>
        </w:rPr>
        <w:t>)</w:t>
      </w:r>
      <w:bookmarkEnd w:id="31"/>
    </w:p>
    <w:p w:rsidR="000A4F36" w:rsidRPr="00275B9F" w:rsidRDefault="000A4F36" w:rsidP="000A4F3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1. API 기능 설명</w:t>
      </w:r>
    </w:p>
    <w:p w:rsidR="000A4F36" w:rsidRPr="00275B9F" w:rsidRDefault="008418CC" w:rsidP="000A4F36">
      <w:pPr>
        <w:ind w:firstLine="360"/>
        <w:rPr>
          <w:rFonts w:asciiTheme="majorHAnsi" w:eastAsiaTheme="majorHAnsi" w:hAnsiTheme="majorHAnsi"/>
          <w:lang w:val="en-US" w:eastAsia="ko-KR"/>
        </w:rPr>
      </w:pPr>
      <w:r w:rsidRPr="00275B9F">
        <w:rPr>
          <w:rFonts w:asciiTheme="majorHAnsi" w:eastAsiaTheme="majorHAnsi" w:hAnsiTheme="majorHAnsi" w:hint="eastAsia"/>
          <w:lang w:val="en-US" w:eastAsia="ko-KR"/>
        </w:rPr>
        <w:t xml:space="preserve">1차 </w:t>
      </w:r>
      <w:r w:rsidR="000A3A54" w:rsidRPr="00275B9F">
        <w:rPr>
          <w:rFonts w:asciiTheme="majorHAnsi" w:eastAsiaTheme="majorHAnsi" w:hAnsiTheme="majorHAnsi" w:hint="eastAsia"/>
          <w:lang w:val="en-US" w:eastAsia="ko-KR"/>
        </w:rPr>
        <w:t>분류</w:t>
      </w:r>
      <w:r w:rsidR="001B20E9" w:rsidRPr="00275B9F">
        <w:rPr>
          <w:rFonts w:asciiTheme="majorHAnsi" w:eastAsiaTheme="majorHAnsi" w:hAnsiTheme="majorHAnsi" w:hint="eastAsia"/>
          <w:lang w:val="en-US" w:eastAsia="ko-KR"/>
        </w:rPr>
        <w:t xml:space="preserve"> </w:t>
      </w:r>
      <w:r w:rsidRPr="00275B9F">
        <w:rPr>
          <w:rFonts w:asciiTheme="majorHAnsi" w:eastAsiaTheme="majorHAnsi" w:hAnsiTheme="majorHAnsi" w:hint="eastAsia"/>
          <w:lang w:val="en-US" w:eastAsia="ko-KR"/>
        </w:rPr>
        <w:t xml:space="preserve">코드를 기준으로 </w:t>
      </w:r>
      <w:r w:rsidR="00955FC6" w:rsidRPr="00275B9F">
        <w:rPr>
          <w:rFonts w:asciiTheme="majorHAnsi" w:eastAsiaTheme="majorHAnsi" w:hAnsiTheme="majorHAnsi" w:hint="eastAsia"/>
          <w:lang w:val="en-US" w:eastAsia="ko-KR"/>
        </w:rPr>
        <w:t xml:space="preserve">예약이 가능한 공공서비스가 존재하는 분류체계 </w:t>
      </w:r>
      <w:r w:rsidR="00955FC6" w:rsidRPr="00275B9F">
        <w:rPr>
          <w:rFonts w:asciiTheme="majorHAnsi" w:eastAsiaTheme="majorHAnsi" w:hAnsiTheme="majorHAnsi"/>
          <w:lang w:val="en-US" w:eastAsia="ko-KR"/>
        </w:rPr>
        <w:t>2</w:t>
      </w:r>
      <w:r w:rsidR="00955FC6" w:rsidRPr="00275B9F">
        <w:rPr>
          <w:rFonts w:asciiTheme="majorHAnsi" w:eastAsiaTheme="majorHAnsi" w:hAnsiTheme="majorHAnsi" w:hint="eastAsia"/>
          <w:lang w:val="en-US" w:eastAsia="ko-KR"/>
        </w:rPr>
        <w:t xml:space="preserve">차 </w:t>
      </w:r>
      <w:r w:rsidR="000A3A54" w:rsidRPr="00275B9F">
        <w:rPr>
          <w:rFonts w:asciiTheme="majorHAnsi" w:eastAsiaTheme="majorHAnsi" w:hAnsiTheme="majorHAnsi" w:hint="eastAsia"/>
          <w:lang w:val="en-US" w:eastAsia="ko-KR"/>
        </w:rPr>
        <w:t>분류코드</w:t>
      </w:r>
      <w:r w:rsidR="00955FC6" w:rsidRPr="00275B9F">
        <w:rPr>
          <w:rFonts w:asciiTheme="majorHAnsi" w:eastAsiaTheme="majorHAnsi" w:hAnsiTheme="majorHAnsi" w:hint="eastAsia"/>
          <w:lang w:val="en-US" w:eastAsia="ko-KR"/>
        </w:rPr>
        <w:t xml:space="preserve"> 목록</w:t>
      </w:r>
    </w:p>
    <w:p w:rsidR="000A4F36" w:rsidRPr="00275B9F" w:rsidRDefault="000A4F36" w:rsidP="000A4F36">
      <w:pPr>
        <w:ind w:firstLine="360"/>
        <w:rPr>
          <w:rFonts w:asciiTheme="majorHAnsi" w:eastAsiaTheme="majorHAnsi" w:hAnsiTheme="majorHAnsi"/>
          <w:lang w:val="en-US" w:eastAsia="ko-KR"/>
        </w:rPr>
      </w:pPr>
    </w:p>
    <w:p w:rsidR="000A4F36" w:rsidRPr="00275B9F" w:rsidRDefault="000A4F36" w:rsidP="000A4F36">
      <w:pPr>
        <w:ind w:firstLine="360"/>
        <w:rPr>
          <w:rFonts w:asciiTheme="majorHAnsi" w:eastAsiaTheme="majorHAnsi" w:hAnsiTheme="majorHAnsi"/>
          <w:b/>
          <w:sz w:val="22"/>
          <w:szCs w:val="22"/>
          <w:lang w:val="en-US"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val="en-US" w:eastAsia="ko-KR"/>
        </w:rPr>
        <w:t>2. 요청 URL</w:t>
      </w:r>
    </w:p>
    <w:tbl>
      <w:tblPr>
        <w:tblW w:w="0" w:type="auto"/>
        <w:tblInd w:w="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7354"/>
      </w:tblGrid>
      <w:tr w:rsidR="000A4F36" w:rsidRPr="00275B9F" w:rsidTr="00A94300">
        <w:tc>
          <w:tcPr>
            <w:tcW w:w="1750" w:type="dxa"/>
            <w:shd w:val="clear" w:color="auto" w:fill="D9D9D9"/>
          </w:tcPr>
          <w:p w:rsidR="000A4F36" w:rsidRPr="00275B9F" w:rsidRDefault="000A4F36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URL</w:t>
            </w:r>
          </w:p>
        </w:tc>
        <w:tc>
          <w:tcPr>
            <w:tcW w:w="7391" w:type="dxa"/>
          </w:tcPr>
          <w:p w:rsidR="000A4F36" w:rsidRPr="00275B9F" w:rsidRDefault="000A4F36" w:rsidP="00A94300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096517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0625C0"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classSearch</w:t>
            </w:r>
            <w:r w:rsidR="00F23D24" w:rsidRPr="00275B9F">
              <w:rPr>
                <w:rFonts w:asciiTheme="majorHAnsi" w:eastAsiaTheme="majorHAnsi" w:hAnsiTheme="majorHAnsi"/>
                <w:szCs w:val="18"/>
                <w:lang w:eastAsia="ko-KR"/>
              </w:rPr>
              <w:t>2</w:t>
            </w:r>
            <w:r w:rsidR="00B55012">
              <w:rPr>
                <w:rFonts w:asciiTheme="majorHAnsi" w:eastAsiaTheme="majorHAnsi" w:hAnsiTheme="majorHAnsi"/>
                <w:szCs w:val="18"/>
                <w:lang w:eastAsia="ko-KR"/>
              </w:rPr>
              <w:t>/[SUB_CODE]</w:t>
            </w:r>
          </w:p>
        </w:tc>
      </w:tr>
      <w:tr w:rsidR="000A4F36" w:rsidRPr="00275B9F" w:rsidTr="00A94300">
        <w:tc>
          <w:tcPr>
            <w:tcW w:w="1750" w:type="dxa"/>
            <w:shd w:val="clear" w:color="auto" w:fill="D9D9D9"/>
          </w:tcPr>
          <w:p w:rsidR="000A4F36" w:rsidRPr="00275B9F" w:rsidRDefault="000A4F36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METHOD</w:t>
            </w:r>
          </w:p>
        </w:tc>
        <w:tc>
          <w:tcPr>
            <w:tcW w:w="7391" w:type="dxa"/>
          </w:tcPr>
          <w:p w:rsidR="000A4F36" w:rsidRPr="00275B9F" w:rsidRDefault="000A4F36" w:rsidP="00A94300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GET</w:t>
            </w:r>
          </w:p>
        </w:tc>
      </w:tr>
      <w:tr w:rsidR="00842653" w:rsidRPr="00275B9F" w:rsidTr="00A94300">
        <w:tc>
          <w:tcPr>
            <w:tcW w:w="1750" w:type="dxa"/>
            <w:shd w:val="clear" w:color="auto" w:fill="D9D9D9"/>
          </w:tcPr>
          <w:p w:rsidR="00842653" w:rsidRPr="00275B9F" w:rsidRDefault="00842653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예시</w:t>
            </w:r>
          </w:p>
        </w:tc>
        <w:tc>
          <w:tcPr>
            <w:tcW w:w="7391" w:type="dxa"/>
          </w:tcPr>
          <w:p w:rsidR="00842653" w:rsidRPr="00275B9F" w:rsidRDefault="00842653" w:rsidP="00A94300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https://yeyakapi.seoul.go.kr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096517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classSearch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2</w:t>
            </w:r>
            <w:r>
              <w:rPr>
                <w:rFonts w:asciiTheme="majorHAnsi" w:eastAsiaTheme="majorHAnsi" w:hAnsiTheme="majorHAnsi"/>
                <w:szCs w:val="18"/>
                <w:lang w:eastAsia="ko-KR"/>
              </w:rPr>
              <w:t>/lang_code=1&amp;class_code=T000</w:t>
            </w:r>
          </w:p>
        </w:tc>
      </w:tr>
    </w:tbl>
    <w:p w:rsidR="000A4F36" w:rsidRPr="00275B9F" w:rsidRDefault="000A4F36" w:rsidP="000A4F36">
      <w:pPr>
        <w:ind w:firstLine="360"/>
        <w:rPr>
          <w:rFonts w:asciiTheme="majorHAnsi" w:eastAsiaTheme="majorHAnsi" w:hAnsiTheme="majorHAnsi"/>
          <w:sz w:val="22"/>
          <w:szCs w:val="22"/>
          <w:lang w:eastAsia="ko-KR"/>
        </w:rPr>
      </w:pPr>
    </w:p>
    <w:p w:rsidR="000A4F36" w:rsidRPr="00275B9F" w:rsidRDefault="000A4F36" w:rsidP="000A4F3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3. </w:t>
      </w:r>
      <w:r w:rsidRPr="00275B9F">
        <w:rPr>
          <w:rFonts w:asciiTheme="majorHAnsi" w:eastAsiaTheme="majorHAnsi" w:hAnsiTheme="majorHAnsi"/>
          <w:b/>
          <w:sz w:val="22"/>
          <w:szCs w:val="22"/>
          <w:lang w:eastAsia="ko-KR"/>
        </w:rPr>
        <w:t>SUB_CODE</w:t>
      </w: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 파라미터</w:t>
      </w:r>
    </w:p>
    <w:tbl>
      <w:tblPr>
        <w:tblpPr w:leftFromText="142" w:rightFromText="142" w:vertAnchor="text" w:horzAnchor="margin" w:tblpX="472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268"/>
        <w:gridCol w:w="1080"/>
        <w:gridCol w:w="1134"/>
        <w:gridCol w:w="3030"/>
      </w:tblGrid>
      <w:tr w:rsidR="000A4F36" w:rsidRPr="00275B9F" w:rsidTr="00A94300">
        <w:trPr>
          <w:trHeight w:val="424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4F36" w:rsidRPr="00275B9F" w:rsidRDefault="000A4F3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4F36" w:rsidRPr="00275B9F" w:rsidRDefault="000A4F3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4F36" w:rsidRPr="00275B9F" w:rsidRDefault="000A4F3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최대길이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0A4F36" w:rsidRPr="00275B9F" w:rsidRDefault="000A4F3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4F36" w:rsidRPr="00275B9F" w:rsidRDefault="000A4F3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샘플</w:t>
            </w:r>
          </w:p>
        </w:tc>
      </w:tr>
      <w:tr w:rsidR="007160A1" w:rsidRPr="00275B9F" w:rsidTr="00A94300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60A1" w:rsidRPr="00275B9F" w:rsidRDefault="007160A1" w:rsidP="007160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lang_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60A1" w:rsidRPr="00275B9F" w:rsidRDefault="007160A1" w:rsidP="007160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다국어코드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60A1" w:rsidRPr="00275B9F" w:rsidRDefault="007160A1" w:rsidP="007160A1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160A1" w:rsidRPr="00275B9F" w:rsidRDefault="00A6069F" w:rsidP="007160A1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60A1" w:rsidRPr="00275B9F" w:rsidRDefault="00A6069F" w:rsidP="007160A1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1:국문</w:t>
            </w: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(default)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,</w:t>
            </w: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2: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영문</w:t>
            </w:r>
          </w:p>
        </w:tc>
      </w:tr>
      <w:tr w:rsidR="007160A1" w:rsidRPr="00275B9F" w:rsidTr="00A94300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60A1" w:rsidRPr="00275B9F" w:rsidRDefault="007160A1" w:rsidP="007160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class_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60A1" w:rsidRPr="00275B9F" w:rsidRDefault="007160A1" w:rsidP="007160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1차 분류코드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60A1" w:rsidRPr="00275B9F" w:rsidRDefault="005B4E93" w:rsidP="007160A1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160A1" w:rsidRPr="00275B9F" w:rsidRDefault="007160A1" w:rsidP="007160A1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60A1" w:rsidRPr="00275B9F" w:rsidRDefault="007160A1" w:rsidP="007160A1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T000</w:t>
            </w:r>
          </w:p>
        </w:tc>
      </w:tr>
    </w:tbl>
    <w:p w:rsidR="000A4F36" w:rsidRPr="00275B9F" w:rsidRDefault="000A4F36" w:rsidP="000A4F36">
      <w:pPr>
        <w:ind w:firstLine="360"/>
        <w:jc w:val="center"/>
        <w:rPr>
          <w:rFonts w:asciiTheme="majorHAnsi" w:eastAsiaTheme="majorHAnsi" w:hAnsiTheme="majorHAnsi"/>
          <w:lang w:eastAsia="ko-KR"/>
        </w:rPr>
      </w:pPr>
    </w:p>
    <w:p w:rsidR="000A4F36" w:rsidRPr="00275B9F" w:rsidRDefault="000A4F36" w:rsidP="000A4F3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4. 반환값</w:t>
      </w:r>
    </w:p>
    <w:tbl>
      <w:tblPr>
        <w:tblpPr w:leftFromText="142" w:rightFromText="142" w:vertAnchor="text" w:horzAnchor="margin" w:tblpX="486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32"/>
        <w:gridCol w:w="2002"/>
        <w:gridCol w:w="1274"/>
        <w:gridCol w:w="4115"/>
      </w:tblGrid>
      <w:tr w:rsidR="000A4F36" w:rsidRPr="00275B9F" w:rsidTr="00A94300">
        <w:trPr>
          <w:trHeight w:val="424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4F36" w:rsidRPr="00275B9F" w:rsidRDefault="000A4F3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4F36" w:rsidRPr="00275B9F" w:rsidRDefault="000A4F3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4F36" w:rsidRPr="00275B9F" w:rsidRDefault="000A4F3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4F36" w:rsidRPr="00275B9F" w:rsidRDefault="000A4F3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비고</w:t>
            </w:r>
          </w:p>
        </w:tc>
      </w:tr>
      <w:tr w:rsidR="000A4F36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A4F36" w:rsidRPr="00275B9F" w:rsidRDefault="000A4F3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errorCode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A4F36" w:rsidRPr="00275B9F" w:rsidRDefault="000A4F3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A4F36" w:rsidRPr="00275B9F" w:rsidRDefault="000A4F36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A4F36" w:rsidRPr="00275B9F" w:rsidRDefault="000A4F3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0A4F36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A4F36" w:rsidRPr="00275B9F" w:rsidRDefault="000A4F3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errorMsg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A4F36" w:rsidRPr="00275B9F" w:rsidRDefault="000A4F3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메시지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A4F36" w:rsidRPr="00275B9F" w:rsidRDefault="000A4F36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A4F36" w:rsidRPr="00275B9F" w:rsidRDefault="000A4F3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0A4F36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A4F36" w:rsidRPr="00275B9F" w:rsidRDefault="000A4F3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return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Data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A4F36" w:rsidRPr="00275B9F" w:rsidRDefault="000A4F3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반환 데이터 그룹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A4F36" w:rsidRPr="00275B9F" w:rsidRDefault="000A4F36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A4F36" w:rsidRPr="00275B9F" w:rsidRDefault="000A4F3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83AB6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83AB6" w:rsidRPr="00275B9F" w:rsidRDefault="00D83AB6" w:rsidP="00D83AB6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CODENM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83AB6" w:rsidRPr="00275B9F" w:rsidRDefault="00D83AB6" w:rsidP="00D83AB6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분류 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83AB6" w:rsidRPr="00275B9F" w:rsidRDefault="00D83AB6" w:rsidP="00D83AB6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83AB6" w:rsidRPr="00275B9F" w:rsidRDefault="00D83AB6" w:rsidP="00D83AB6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역사</w:t>
            </w:r>
          </w:p>
        </w:tc>
      </w:tr>
      <w:tr w:rsidR="00D83AB6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83AB6" w:rsidRPr="00275B9F" w:rsidRDefault="00D83AB6" w:rsidP="00D83AB6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83AB6" w:rsidRPr="00275B9F" w:rsidRDefault="00D83AB6" w:rsidP="00D83AB6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분류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83AB6" w:rsidRPr="00275B9F" w:rsidRDefault="00D83AB6" w:rsidP="00D83AB6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83AB6" w:rsidRPr="00275B9F" w:rsidRDefault="00D83AB6" w:rsidP="00D83AB6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T019</w:t>
            </w:r>
          </w:p>
        </w:tc>
      </w:tr>
      <w:tr w:rsidR="00D83AB6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83AB6" w:rsidRPr="00275B9F" w:rsidRDefault="00D83AB6" w:rsidP="00D83AB6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SORTSN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83AB6" w:rsidRPr="00275B9F" w:rsidRDefault="00D83AB6" w:rsidP="00D83AB6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정렬 순서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83AB6" w:rsidRPr="00275B9F" w:rsidRDefault="00D83AB6" w:rsidP="00D83AB6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83AB6" w:rsidRPr="00275B9F" w:rsidRDefault="00D83AB6" w:rsidP="00D83AB6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6</w:t>
            </w:r>
          </w:p>
        </w:tc>
      </w:tr>
    </w:tbl>
    <w:p w:rsidR="000A4F36" w:rsidRPr="00275B9F" w:rsidRDefault="000A4F36" w:rsidP="000A4F3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0A4F36" w:rsidRPr="00275B9F" w:rsidRDefault="000A4F36" w:rsidP="000A4F3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5. 응답 JSON 예제</w:t>
      </w: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0A4F36" w:rsidRPr="00275B9F" w:rsidTr="00A94300">
        <w:trPr>
          <w:trHeight w:val="2418"/>
        </w:trPr>
        <w:tc>
          <w:tcPr>
            <w:tcW w:w="9127" w:type="dxa"/>
            <w:vAlign w:val="center"/>
          </w:tcPr>
          <w:p w:rsidR="000A4F36" w:rsidRPr="00275B9F" w:rsidRDefault="00230B22" w:rsidP="00A943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eastAsia="ko-KR"/>
              </w:rPr>
            </w:pPr>
            <w:r w:rsidRPr="0003268A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{"errorCode":"INFO-000","errorMsg":"정상 처리되었습니다.","returnData":[{"CODENM":"역사","SORTSN":6,"CODE":"T019"}]}</w:t>
            </w:r>
          </w:p>
        </w:tc>
      </w:tr>
    </w:tbl>
    <w:p w:rsidR="000A4F36" w:rsidRPr="00275B9F" w:rsidRDefault="000A4F36" w:rsidP="000A4F36">
      <w:pPr>
        <w:rPr>
          <w:rFonts w:asciiTheme="majorHAnsi" w:eastAsiaTheme="majorHAnsi" w:hAnsiTheme="majorHAnsi"/>
          <w:lang w:eastAsia="ko-KR"/>
        </w:rPr>
      </w:pPr>
    </w:p>
    <w:p w:rsidR="00341365" w:rsidRPr="00275B9F" w:rsidRDefault="00341365">
      <w:pPr>
        <w:rPr>
          <w:rFonts w:asciiTheme="majorHAnsi" w:eastAsiaTheme="majorHAnsi" w:hAnsiTheme="majorHAnsi"/>
          <w:lang w:eastAsia="ko-KR"/>
        </w:rPr>
      </w:pPr>
    </w:p>
    <w:p w:rsidR="00C656B5" w:rsidRPr="00275B9F" w:rsidRDefault="00C656B5">
      <w:pPr>
        <w:rPr>
          <w:rFonts w:asciiTheme="majorHAnsi" w:eastAsiaTheme="majorHAnsi" w:hAnsiTheme="majorHAnsi"/>
          <w:lang w:eastAsia="ko-KR"/>
        </w:rPr>
      </w:pPr>
    </w:p>
    <w:p w:rsidR="00C656B5" w:rsidRPr="00275B9F" w:rsidRDefault="00C656B5">
      <w:pPr>
        <w:rPr>
          <w:rFonts w:asciiTheme="majorHAnsi" w:eastAsiaTheme="majorHAnsi" w:hAnsiTheme="majorHAnsi"/>
          <w:lang w:eastAsia="ko-KR"/>
        </w:rPr>
      </w:pPr>
    </w:p>
    <w:p w:rsidR="00C656B5" w:rsidRPr="00275B9F" w:rsidRDefault="00C656B5">
      <w:pPr>
        <w:rPr>
          <w:rFonts w:asciiTheme="majorHAnsi" w:eastAsiaTheme="majorHAnsi" w:hAnsiTheme="majorHAnsi"/>
          <w:lang w:eastAsia="ko-KR"/>
        </w:rPr>
      </w:pPr>
    </w:p>
    <w:p w:rsidR="0023416A" w:rsidRPr="00275B9F" w:rsidRDefault="00C223D6" w:rsidP="0023416A">
      <w:pPr>
        <w:pStyle w:val="Numberedlist22"/>
        <w:tabs>
          <w:tab w:val="clear" w:pos="720"/>
          <w:tab w:val="left" w:pos="567"/>
        </w:tabs>
        <w:ind w:hanging="720"/>
        <w:rPr>
          <w:rFonts w:asciiTheme="majorHAnsi" w:eastAsiaTheme="majorHAnsi" w:hAnsiTheme="majorHAnsi"/>
          <w:lang w:eastAsia="ko-KR"/>
        </w:rPr>
      </w:pPr>
      <w:bookmarkStart w:id="32" w:name="_Toc486333036"/>
      <w:r w:rsidRPr="00275B9F">
        <w:rPr>
          <w:rFonts w:asciiTheme="majorHAnsi" w:eastAsiaTheme="majorHAnsi" w:hAnsiTheme="majorHAnsi" w:hint="eastAsia"/>
          <w:lang w:eastAsia="ko-KR"/>
        </w:rPr>
        <w:lastRenderedPageBreak/>
        <w:t>분류 우선 검색 (3/</w:t>
      </w:r>
      <w:r w:rsidR="00357156" w:rsidRPr="00275B9F">
        <w:rPr>
          <w:rFonts w:asciiTheme="majorHAnsi" w:eastAsiaTheme="majorHAnsi" w:hAnsiTheme="majorHAnsi"/>
          <w:lang w:eastAsia="ko-KR"/>
        </w:rPr>
        <w:t>3</w:t>
      </w:r>
      <w:r w:rsidRPr="00275B9F">
        <w:rPr>
          <w:rFonts w:asciiTheme="majorHAnsi" w:eastAsiaTheme="majorHAnsi" w:hAnsiTheme="majorHAnsi"/>
          <w:lang w:eastAsia="ko-KR"/>
        </w:rPr>
        <w:t>)</w:t>
      </w:r>
      <w:bookmarkEnd w:id="32"/>
    </w:p>
    <w:p w:rsidR="0023416A" w:rsidRPr="00275B9F" w:rsidRDefault="0023416A" w:rsidP="0023416A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1. API 기능 설명</w:t>
      </w:r>
    </w:p>
    <w:p w:rsidR="002C742F" w:rsidRPr="00275B9F" w:rsidRDefault="002A769A" w:rsidP="0023416A">
      <w:pPr>
        <w:ind w:firstLine="360"/>
        <w:rPr>
          <w:rFonts w:asciiTheme="majorHAnsi" w:eastAsiaTheme="majorHAnsi" w:hAnsiTheme="majorHAnsi"/>
          <w:lang w:val="en-US" w:eastAsia="ko-KR"/>
        </w:rPr>
      </w:pPr>
      <w:r w:rsidRPr="00275B9F">
        <w:rPr>
          <w:rFonts w:asciiTheme="majorHAnsi" w:eastAsiaTheme="majorHAnsi" w:hAnsiTheme="majorHAnsi" w:hint="eastAsia"/>
          <w:lang w:val="en-US" w:eastAsia="ko-KR"/>
        </w:rPr>
        <w:t>2차 분류</w:t>
      </w:r>
      <w:r w:rsidR="001B20E9" w:rsidRPr="00275B9F">
        <w:rPr>
          <w:rFonts w:asciiTheme="majorHAnsi" w:eastAsiaTheme="majorHAnsi" w:hAnsiTheme="majorHAnsi" w:hint="eastAsia"/>
          <w:lang w:val="en-US" w:eastAsia="ko-KR"/>
        </w:rPr>
        <w:t xml:space="preserve"> </w:t>
      </w:r>
      <w:r w:rsidRPr="00275B9F">
        <w:rPr>
          <w:rFonts w:asciiTheme="majorHAnsi" w:eastAsiaTheme="majorHAnsi" w:hAnsiTheme="majorHAnsi" w:hint="eastAsia"/>
          <w:lang w:val="en-US" w:eastAsia="ko-KR"/>
        </w:rPr>
        <w:t xml:space="preserve">코드를 기준으로 예약이 가능한 공공서비스가 존재하는 </w:t>
      </w:r>
      <w:r w:rsidR="00440AC8" w:rsidRPr="00275B9F">
        <w:rPr>
          <w:rFonts w:asciiTheme="majorHAnsi" w:eastAsiaTheme="majorHAnsi" w:hAnsiTheme="majorHAnsi" w:hint="eastAsia"/>
          <w:lang w:val="en-US" w:eastAsia="ko-KR"/>
        </w:rPr>
        <w:t>자치구</w:t>
      </w:r>
      <w:r w:rsidR="002E0403" w:rsidRPr="00275B9F">
        <w:rPr>
          <w:rFonts w:asciiTheme="majorHAnsi" w:eastAsiaTheme="majorHAnsi" w:hAnsiTheme="majorHAnsi" w:hint="eastAsia"/>
          <w:lang w:val="en-US" w:eastAsia="ko-KR"/>
        </w:rPr>
        <w:t xml:space="preserve"> </w:t>
      </w:r>
      <w:r w:rsidRPr="00275B9F">
        <w:rPr>
          <w:rFonts w:asciiTheme="majorHAnsi" w:eastAsiaTheme="majorHAnsi" w:hAnsiTheme="majorHAnsi" w:hint="eastAsia"/>
          <w:lang w:val="en-US" w:eastAsia="ko-KR"/>
        </w:rPr>
        <w:t>코드 목록</w:t>
      </w:r>
    </w:p>
    <w:p w:rsidR="002A769A" w:rsidRPr="00275B9F" w:rsidRDefault="002A769A" w:rsidP="0023416A">
      <w:pPr>
        <w:ind w:firstLine="360"/>
        <w:rPr>
          <w:rFonts w:asciiTheme="majorHAnsi" w:eastAsiaTheme="majorHAnsi" w:hAnsiTheme="majorHAnsi"/>
          <w:lang w:val="en-US" w:eastAsia="ko-KR"/>
        </w:rPr>
      </w:pPr>
    </w:p>
    <w:p w:rsidR="0023416A" w:rsidRPr="00275B9F" w:rsidRDefault="0023416A" w:rsidP="0023416A">
      <w:pPr>
        <w:ind w:firstLine="360"/>
        <w:rPr>
          <w:rFonts w:asciiTheme="majorHAnsi" w:eastAsiaTheme="majorHAnsi" w:hAnsiTheme="majorHAnsi"/>
          <w:b/>
          <w:sz w:val="22"/>
          <w:szCs w:val="22"/>
          <w:lang w:val="en-US"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val="en-US" w:eastAsia="ko-KR"/>
        </w:rPr>
        <w:t>2. 요청 URL</w:t>
      </w:r>
    </w:p>
    <w:tbl>
      <w:tblPr>
        <w:tblW w:w="0" w:type="auto"/>
        <w:tblInd w:w="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7354"/>
      </w:tblGrid>
      <w:tr w:rsidR="0023416A" w:rsidRPr="00275B9F" w:rsidTr="00A94300">
        <w:tc>
          <w:tcPr>
            <w:tcW w:w="1750" w:type="dxa"/>
            <w:shd w:val="clear" w:color="auto" w:fill="D9D9D9"/>
          </w:tcPr>
          <w:p w:rsidR="0023416A" w:rsidRPr="00275B9F" w:rsidRDefault="0023416A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URL</w:t>
            </w:r>
          </w:p>
        </w:tc>
        <w:tc>
          <w:tcPr>
            <w:tcW w:w="7391" w:type="dxa"/>
          </w:tcPr>
          <w:p w:rsidR="0023416A" w:rsidRPr="00275B9F" w:rsidRDefault="0023416A" w:rsidP="00A94300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096517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C42D52"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classSearch</w:t>
            </w:r>
            <w:r w:rsidR="00C42D52" w:rsidRPr="00275B9F">
              <w:rPr>
                <w:rFonts w:asciiTheme="majorHAnsi" w:eastAsiaTheme="majorHAnsi" w:hAnsiTheme="majorHAnsi"/>
                <w:szCs w:val="18"/>
                <w:lang w:eastAsia="ko-KR"/>
              </w:rPr>
              <w:t>3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B55012">
              <w:rPr>
                <w:rFonts w:asciiTheme="majorHAnsi" w:eastAsiaTheme="majorHAnsi" w:hAnsiTheme="majorHAnsi"/>
                <w:szCs w:val="18"/>
                <w:lang w:eastAsia="ko-KR"/>
              </w:rPr>
              <w:t>[SUB_CODE]</w:t>
            </w:r>
          </w:p>
        </w:tc>
      </w:tr>
      <w:tr w:rsidR="0023416A" w:rsidRPr="00275B9F" w:rsidTr="00A94300">
        <w:tc>
          <w:tcPr>
            <w:tcW w:w="1750" w:type="dxa"/>
            <w:shd w:val="clear" w:color="auto" w:fill="D9D9D9"/>
          </w:tcPr>
          <w:p w:rsidR="0023416A" w:rsidRPr="00275B9F" w:rsidRDefault="0023416A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METHOD</w:t>
            </w:r>
          </w:p>
        </w:tc>
        <w:tc>
          <w:tcPr>
            <w:tcW w:w="7391" w:type="dxa"/>
          </w:tcPr>
          <w:p w:rsidR="0023416A" w:rsidRPr="00275B9F" w:rsidRDefault="0023416A" w:rsidP="00A94300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GET</w:t>
            </w:r>
          </w:p>
        </w:tc>
      </w:tr>
      <w:tr w:rsidR="00842653" w:rsidRPr="00275B9F" w:rsidTr="00A94300">
        <w:tc>
          <w:tcPr>
            <w:tcW w:w="1750" w:type="dxa"/>
            <w:shd w:val="clear" w:color="auto" w:fill="D9D9D9"/>
          </w:tcPr>
          <w:p w:rsidR="00842653" w:rsidRPr="00275B9F" w:rsidRDefault="00842653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예시</w:t>
            </w:r>
          </w:p>
        </w:tc>
        <w:tc>
          <w:tcPr>
            <w:tcW w:w="7391" w:type="dxa"/>
          </w:tcPr>
          <w:p w:rsidR="00842653" w:rsidRPr="00275B9F" w:rsidRDefault="00842653" w:rsidP="00842653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https://yeyakapi.seoul.go.kr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096517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classSearch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3/</w:t>
            </w: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lang_code=1&amp;class_code=T019</w:t>
            </w:r>
          </w:p>
        </w:tc>
      </w:tr>
    </w:tbl>
    <w:p w:rsidR="0023416A" w:rsidRPr="00842653" w:rsidRDefault="0023416A" w:rsidP="0023416A">
      <w:pPr>
        <w:ind w:firstLine="360"/>
        <w:rPr>
          <w:rFonts w:asciiTheme="majorHAnsi" w:eastAsiaTheme="majorHAnsi" w:hAnsiTheme="majorHAnsi"/>
          <w:sz w:val="22"/>
          <w:szCs w:val="22"/>
          <w:lang w:eastAsia="ko-KR"/>
        </w:rPr>
      </w:pPr>
    </w:p>
    <w:p w:rsidR="0023416A" w:rsidRPr="00275B9F" w:rsidRDefault="0023416A" w:rsidP="0023416A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3. </w:t>
      </w:r>
      <w:r w:rsidRPr="00275B9F">
        <w:rPr>
          <w:rFonts w:asciiTheme="majorHAnsi" w:eastAsiaTheme="majorHAnsi" w:hAnsiTheme="majorHAnsi"/>
          <w:b/>
          <w:sz w:val="22"/>
          <w:szCs w:val="22"/>
          <w:lang w:eastAsia="ko-KR"/>
        </w:rPr>
        <w:t>SUB_CODE</w:t>
      </w: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 파라미터</w:t>
      </w:r>
    </w:p>
    <w:tbl>
      <w:tblPr>
        <w:tblpPr w:leftFromText="142" w:rightFromText="142" w:vertAnchor="text" w:horzAnchor="margin" w:tblpX="472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268"/>
        <w:gridCol w:w="1080"/>
        <w:gridCol w:w="1134"/>
        <w:gridCol w:w="3030"/>
      </w:tblGrid>
      <w:tr w:rsidR="0023416A" w:rsidRPr="00275B9F" w:rsidTr="00A94300">
        <w:trPr>
          <w:trHeight w:val="424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416A" w:rsidRPr="00275B9F" w:rsidRDefault="0023416A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416A" w:rsidRPr="00275B9F" w:rsidRDefault="0023416A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416A" w:rsidRPr="00275B9F" w:rsidRDefault="0023416A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최대길이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23416A" w:rsidRPr="00275B9F" w:rsidRDefault="0023416A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416A" w:rsidRPr="00275B9F" w:rsidRDefault="0023416A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샘플</w:t>
            </w:r>
          </w:p>
        </w:tc>
      </w:tr>
      <w:tr w:rsidR="007160A1" w:rsidRPr="00275B9F" w:rsidTr="00A94300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60A1" w:rsidRPr="00275B9F" w:rsidRDefault="007160A1" w:rsidP="007160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lang_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60A1" w:rsidRPr="00275B9F" w:rsidRDefault="007160A1" w:rsidP="007160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다국어코드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60A1" w:rsidRPr="00275B9F" w:rsidRDefault="007160A1" w:rsidP="007160A1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160A1" w:rsidRPr="00275B9F" w:rsidRDefault="00A6069F" w:rsidP="007160A1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60A1" w:rsidRPr="00275B9F" w:rsidRDefault="00A6069F" w:rsidP="007160A1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1:국문</w:t>
            </w: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(default)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,</w:t>
            </w: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2: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영문</w:t>
            </w:r>
          </w:p>
        </w:tc>
      </w:tr>
      <w:tr w:rsidR="007160A1" w:rsidRPr="00275B9F" w:rsidTr="00A94300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60A1" w:rsidRPr="00275B9F" w:rsidRDefault="007160A1" w:rsidP="007160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class_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60A1" w:rsidRPr="00275B9F" w:rsidRDefault="007160A1" w:rsidP="007160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차 분류코드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60A1" w:rsidRPr="00275B9F" w:rsidRDefault="005B4E93" w:rsidP="007160A1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160A1" w:rsidRPr="00275B9F" w:rsidRDefault="007160A1" w:rsidP="007160A1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60A1" w:rsidRPr="00275B9F" w:rsidRDefault="007160A1" w:rsidP="007160A1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T019</w:t>
            </w:r>
          </w:p>
        </w:tc>
      </w:tr>
    </w:tbl>
    <w:p w:rsidR="0023416A" w:rsidRPr="00275B9F" w:rsidRDefault="0023416A" w:rsidP="0023416A">
      <w:pPr>
        <w:ind w:firstLine="360"/>
        <w:jc w:val="center"/>
        <w:rPr>
          <w:rFonts w:asciiTheme="majorHAnsi" w:eastAsiaTheme="majorHAnsi" w:hAnsiTheme="majorHAnsi"/>
          <w:lang w:eastAsia="ko-KR"/>
        </w:rPr>
      </w:pPr>
    </w:p>
    <w:p w:rsidR="0023416A" w:rsidRPr="00275B9F" w:rsidRDefault="0023416A" w:rsidP="0023416A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4. 반환값</w:t>
      </w:r>
    </w:p>
    <w:tbl>
      <w:tblPr>
        <w:tblpPr w:leftFromText="142" w:rightFromText="142" w:vertAnchor="text" w:horzAnchor="margin" w:tblpX="486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32"/>
        <w:gridCol w:w="2002"/>
        <w:gridCol w:w="1274"/>
        <w:gridCol w:w="4115"/>
      </w:tblGrid>
      <w:tr w:rsidR="0023416A" w:rsidRPr="00275B9F" w:rsidTr="00A94300">
        <w:trPr>
          <w:trHeight w:val="424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416A" w:rsidRPr="00275B9F" w:rsidRDefault="0023416A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416A" w:rsidRPr="00275B9F" w:rsidRDefault="0023416A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416A" w:rsidRPr="00275B9F" w:rsidRDefault="0023416A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416A" w:rsidRPr="00275B9F" w:rsidRDefault="0023416A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비고</w:t>
            </w:r>
          </w:p>
        </w:tc>
      </w:tr>
      <w:tr w:rsidR="00013D0C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errorCode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013D0C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errorMsg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메시지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013D0C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return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Data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반환 데이터 그룹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013D0C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CODENM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분류 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종로구</w:t>
            </w:r>
          </w:p>
        </w:tc>
      </w:tr>
      <w:tr w:rsidR="00013D0C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분류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SE23</w:t>
            </w:r>
          </w:p>
        </w:tc>
      </w:tr>
      <w:tr w:rsidR="00013D0C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SORTSN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정렬 순서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13D0C" w:rsidRPr="00275B9F" w:rsidRDefault="00013D0C" w:rsidP="00013D0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23</w:t>
            </w:r>
          </w:p>
        </w:tc>
      </w:tr>
    </w:tbl>
    <w:p w:rsidR="0023416A" w:rsidRPr="00275B9F" w:rsidRDefault="0023416A" w:rsidP="0023416A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23416A" w:rsidRPr="00275B9F" w:rsidRDefault="0023416A" w:rsidP="0023416A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5. 응답 JSON 예제</w:t>
      </w: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23416A" w:rsidRPr="00275B9F" w:rsidTr="00A94300">
        <w:trPr>
          <w:trHeight w:val="2418"/>
        </w:trPr>
        <w:tc>
          <w:tcPr>
            <w:tcW w:w="9127" w:type="dxa"/>
            <w:vAlign w:val="center"/>
          </w:tcPr>
          <w:p w:rsidR="0023416A" w:rsidRPr="00275B9F" w:rsidRDefault="007F1073" w:rsidP="00A943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{"returnMap":{"errorCode":"INFO-000","returnData":[{"CODENM":"종로구","SORTSN":"26","CODE":"SE23"},{"CODENM":"중구","SORTSN":"27","CODE":"SE24"}],"errorMsg":"정상 처리되었습니다."}}</w:t>
            </w:r>
          </w:p>
        </w:tc>
      </w:tr>
    </w:tbl>
    <w:p w:rsidR="0023416A" w:rsidRPr="00275B9F" w:rsidRDefault="0023416A" w:rsidP="0023416A">
      <w:pPr>
        <w:rPr>
          <w:rFonts w:asciiTheme="majorHAnsi" w:eastAsiaTheme="majorHAnsi" w:hAnsiTheme="majorHAnsi"/>
          <w:lang w:eastAsia="ko-KR"/>
        </w:rPr>
      </w:pPr>
    </w:p>
    <w:p w:rsidR="00341365" w:rsidRPr="00275B9F" w:rsidRDefault="00341365">
      <w:pPr>
        <w:rPr>
          <w:rFonts w:asciiTheme="majorHAnsi" w:eastAsiaTheme="majorHAnsi" w:hAnsiTheme="majorHAnsi"/>
          <w:lang w:eastAsia="ko-KR"/>
        </w:rPr>
      </w:pPr>
    </w:p>
    <w:p w:rsidR="007F1073" w:rsidRPr="00275B9F" w:rsidRDefault="007F1073">
      <w:pPr>
        <w:rPr>
          <w:rFonts w:asciiTheme="majorHAnsi" w:eastAsiaTheme="majorHAnsi" w:hAnsiTheme="majorHAnsi"/>
          <w:lang w:eastAsia="ko-KR"/>
        </w:rPr>
      </w:pPr>
    </w:p>
    <w:p w:rsidR="007F1073" w:rsidRPr="00275B9F" w:rsidRDefault="007F1073">
      <w:pPr>
        <w:rPr>
          <w:rFonts w:asciiTheme="majorHAnsi" w:eastAsiaTheme="majorHAnsi" w:hAnsiTheme="majorHAnsi"/>
          <w:lang w:eastAsia="ko-KR"/>
        </w:rPr>
      </w:pPr>
    </w:p>
    <w:p w:rsidR="0023416A" w:rsidRPr="00275B9F" w:rsidRDefault="0023416A" w:rsidP="0023416A">
      <w:pPr>
        <w:rPr>
          <w:rFonts w:asciiTheme="majorHAnsi" w:eastAsiaTheme="majorHAnsi" w:hAnsiTheme="majorHAnsi"/>
          <w:lang w:eastAsia="ko-KR"/>
        </w:rPr>
      </w:pPr>
    </w:p>
    <w:p w:rsidR="002474BE" w:rsidRPr="00275B9F" w:rsidRDefault="002474BE">
      <w:pPr>
        <w:rPr>
          <w:rFonts w:asciiTheme="majorHAnsi" w:eastAsiaTheme="majorHAnsi" w:hAnsiTheme="majorHAnsi"/>
          <w:lang w:eastAsia="ko-KR"/>
        </w:rPr>
      </w:pPr>
    </w:p>
    <w:p w:rsidR="003013F2" w:rsidRPr="00275B9F" w:rsidRDefault="003013F2" w:rsidP="003013F2">
      <w:pPr>
        <w:pStyle w:val="Numberedlist22"/>
        <w:tabs>
          <w:tab w:val="clear" w:pos="720"/>
          <w:tab w:val="left" w:pos="567"/>
        </w:tabs>
        <w:ind w:hanging="720"/>
        <w:rPr>
          <w:rFonts w:asciiTheme="majorHAnsi" w:eastAsiaTheme="majorHAnsi" w:hAnsiTheme="majorHAnsi"/>
          <w:lang w:eastAsia="ko-KR"/>
        </w:rPr>
      </w:pPr>
      <w:bookmarkStart w:id="33" w:name="_Toc486333037"/>
      <w:r w:rsidRPr="00275B9F">
        <w:rPr>
          <w:rFonts w:asciiTheme="majorHAnsi" w:eastAsiaTheme="majorHAnsi" w:hAnsiTheme="majorHAnsi" w:hint="eastAsia"/>
          <w:lang w:eastAsia="ko-KR"/>
        </w:rPr>
        <w:lastRenderedPageBreak/>
        <w:t>지역 우선 검색 (1/</w:t>
      </w:r>
      <w:r w:rsidR="008E0B26" w:rsidRPr="00275B9F">
        <w:rPr>
          <w:rFonts w:asciiTheme="majorHAnsi" w:eastAsiaTheme="majorHAnsi" w:hAnsiTheme="majorHAnsi"/>
          <w:lang w:eastAsia="ko-KR"/>
        </w:rPr>
        <w:t>3</w:t>
      </w:r>
      <w:r w:rsidRPr="00275B9F">
        <w:rPr>
          <w:rFonts w:asciiTheme="majorHAnsi" w:eastAsiaTheme="majorHAnsi" w:hAnsiTheme="majorHAnsi"/>
          <w:lang w:eastAsia="ko-KR"/>
        </w:rPr>
        <w:t>)</w:t>
      </w:r>
      <w:bookmarkEnd w:id="33"/>
    </w:p>
    <w:p w:rsidR="003013F2" w:rsidRPr="00275B9F" w:rsidRDefault="003013F2" w:rsidP="003013F2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1. API 기능 설명</w:t>
      </w:r>
    </w:p>
    <w:p w:rsidR="003013F2" w:rsidRPr="00275B9F" w:rsidRDefault="003013F2" w:rsidP="003013F2">
      <w:pPr>
        <w:ind w:firstLine="360"/>
        <w:rPr>
          <w:rFonts w:asciiTheme="majorHAnsi" w:eastAsiaTheme="majorHAnsi" w:hAnsiTheme="majorHAnsi"/>
          <w:lang w:val="en-US" w:eastAsia="ko-KR"/>
        </w:rPr>
      </w:pPr>
      <w:r w:rsidRPr="00275B9F">
        <w:rPr>
          <w:rFonts w:asciiTheme="majorHAnsi" w:eastAsiaTheme="majorHAnsi" w:hAnsiTheme="majorHAnsi" w:hint="eastAsia"/>
          <w:lang w:val="en-US" w:eastAsia="ko-KR"/>
        </w:rPr>
        <w:t>예약이 가능한 공공서비스가 존재하는 자치구 코드 목록</w:t>
      </w:r>
    </w:p>
    <w:p w:rsidR="003013F2" w:rsidRPr="00275B9F" w:rsidRDefault="003013F2" w:rsidP="003013F2">
      <w:pPr>
        <w:ind w:firstLine="360"/>
        <w:rPr>
          <w:rFonts w:asciiTheme="majorHAnsi" w:eastAsiaTheme="majorHAnsi" w:hAnsiTheme="majorHAnsi"/>
          <w:lang w:val="en-US" w:eastAsia="ko-KR"/>
        </w:rPr>
      </w:pPr>
    </w:p>
    <w:p w:rsidR="003013F2" w:rsidRPr="00275B9F" w:rsidRDefault="003013F2" w:rsidP="003013F2">
      <w:pPr>
        <w:ind w:firstLine="360"/>
        <w:rPr>
          <w:rFonts w:asciiTheme="majorHAnsi" w:eastAsiaTheme="majorHAnsi" w:hAnsiTheme="majorHAnsi"/>
          <w:b/>
          <w:sz w:val="22"/>
          <w:szCs w:val="22"/>
          <w:lang w:val="en-US"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val="en-US" w:eastAsia="ko-KR"/>
        </w:rPr>
        <w:t>2. 요청 URL</w:t>
      </w:r>
    </w:p>
    <w:tbl>
      <w:tblPr>
        <w:tblW w:w="0" w:type="auto"/>
        <w:tblInd w:w="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4"/>
        <w:gridCol w:w="7304"/>
      </w:tblGrid>
      <w:tr w:rsidR="003013F2" w:rsidRPr="00275B9F" w:rsidTr="00A94300">
        <w:tc>
          <w:tcPr>
            <w:tcW w:w="1750" w:type="dxa"/>
            <w:shd w:val="clear" w:color="auto" w:fill="D9D9D9"/>
          </w:tcPr>
          <w:p w:rsidR="003013F2" w:rsidRPr="00275B9F" w:rsidRDefault="003013F2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URL</w:t>
            </w:r>
          </w:p>
        </w:tc>
        <w:tc>
          <w:tcPr>
            <w:tcW w:w="7391" w:type="dxa"/>
          </w:tcPr>
          <w:p w:rsidR="003013F2" w:rsidRPr="00275B9F" w:rsidRDefault="003013F2" w:rsidP="00A94300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096517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E872FB"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area</w:t>
            </w: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Search</w:t>
            </w:r>
            <w:r w:rsidR="00E872FB" w:rsidRPr="00275B9F">
              <w:rPr>
                <w:rFonts w:asciiTheme="majorHAnsi" w:eastAsiaTheme="majorHAnsi" w:hAnsiTheme="majorHAnsi"/>
                <w:szCs w:val="18"/>
                <w:lang w:eastAsia="ko-KR"/>
              </w:rPr>
              <w:t>1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B55012">
              <w:rPr>
                <w:rFonts w:asciiTheme="majorHAnsi" w:eastAsiaTheme="majorHAnsi" w:hAnsiTheme="majorHAnsi"/>
                <w:szCs w:val="18"/>
                <w:lang w:eastAsia="ko-KR"/>
              </w:rPr>
              <w:t>[SUB_CODE]</w:t>
            </w:r>
          </w:p>
        </w:tc>
      </w:tr>
      <w:tr w:rsidR="003013F2" w:rsidRPr="00275B9F" w:rsidTr="00A94300">
        <w:tc>
          <w:tcPr>
            <w:tcW w:w="1750" w:type="dxa"/>
            <w:shd w:val="clear" w:color="auto" w:fill="D9D9D9"/>
          </w:tcPr>
          <w:p w:rsidR="003013F2" w:rsidRPr="00275B9F" w:rsidRDefault="003013F2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METHOD</w:t>
            </w:r>
          </w:p>
        </w:tc>
        <w:tc>
          <w:tcPr>
            <w:tcW w:w="7391" w:type="dxa"/>
          </w:tcPr>
          <w:p w:rsidR="003013F2" w:rsidRPr="00275B9F" w:rsidRDefault="003013F2" w:rsidP="00A94300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GET</w:t>
            </w:r>
          </w:p>
        </w:tc>
      </w:tr>
      <w:tr w:rsidR="00B55012" w:rsidRPr="00275B9F" w:rsidTr="00A94300">
        <w:tc>
          <w:tcPr>
            <w:tcW w:w="1750" w:type="dxa"/>
            <w:shd w:val="clear" w:color="auto" w:fill="D9D9D9"/>
          </w:tcPr>
          <w:p w:rsidR="00B55012" w:rsidRPr="00275B9F" w:rsidRDefault="00B55012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예시</w:t>
            </w:r>
          </w:p>
        </w:tc>
        <w:tc>
          <w:tcPr>
            <w:tcW w:w="7391" w:type="dxa"/>
          </w:tcPr>
          <w:p w:rsidR="00B55012" w:rsidRPr="00275B9F" w:rsidRDefault="00D07D5D" w:rsidP="00B55012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/>
                <w:szCs w:val="18"/>
                <w:lang w:eastAsia="ko-KR"/>
              </w:rPr>
              <w:t>https://y</w:t>
            </w:r>
            <w:r w:rsidR="00B55012" w:rsidRPr="00B55012">
              <w:rPr>
                <w:rFonts w:asciiTheme="majorHAnsi" w:eastAsiaTheme="majorHAnsi" w:hAnsiTheme="majorHAnsi"/>
                <w:szCs w:val="18"/>
                <w:lang w:eastAsia="ko-KR"/>
              </w:rPr>
              <w:t>eyakapi.seoul.go.kr</w:t>
            </w:r>
            <w:r w:rsidR="00B55012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B55012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="00B55012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B55012"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areaSearch</w:t>
            </w:r>
            <w:r w:rsidR="00B55012" w:rsidRPr="00275B9F">
              <w:rPr>
                <w:rFonts w:asciiTheme="majorHAnsi" w:eastAsiaTheme="majorHAnsi" w:hAnsiTheme="majorHAnsi"/>
                <w:szCs w:val="18"/>
                <w:lang w:eastAsia="ko-KR"/>
              </w:rPr>
              <w:t>1/</w:t>
            </w:r>
            <w:r w:rsidR="00B55012">
              <w:rPr>
                <w:rFonts w:asciiTheme="majorHAnsi" w:eastAsiaTheme="majorHAnsi" w:hAnsiTheme="majorHAnsi" w:hint="eastAsia"/>
                <w:szCs w:val="18"/>
                <w:lang w:eastAsia="ko-KR"/>
              </w:rPr>
              <w:t>lang_code=1</w:t>
            </w:r>
          </w:p>
        </w:tc>
      </w:tr>
    </w:tbl>
    <w:p w:rsidR="003013F2" w:rsidRPr="00275B9F" w:rsidRDefault="003013F2" w:rsidP="003013F2">
      <w:pPr>
        <w:ind w:firstLine="360"/>
        <w:rPr>
          <w:rFonts w:asciiTheme="majorHAnsi" w:eastAsiaTheme="majorHAnsi" w:hAnsiTheme="majorHAnsi"/>
          <w:sz w:val="22"/>
          <w:szCs w:val="22"/>
          <w:lang w:eastAsia="ko-KR"/>
        </w:rPr>
      </w:pPr>
    </w:p>
    <w:p w:rsidR="003013F2" w:rsidRPr="00275B9F" w:rsidRDefault="003013F2" w:rsidP="003013F2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3. </w:t>
      </w:r>
      <w:r w:rsidRPr="00275B9F">
        <w:rPr>
          <w:rFonts w:asciiTheme="majorHAnsi" w:eastAsiaTheme="majorHAnsi" w:hAnsiTheme="majorHAnsi"/>
          <w:b/>
          <w:sz w:val="22"/>
          <w:szCs w:val="22"/>
          <w:lang w:eastAsia="ko-KR"/>
        </w:rPr>
        <w:t>SUB_CODE</w:t>
      </w: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 파라미터</w:t>
      </w:r>
    </w:p>
    <w:tbl>
      <w:tblPr>
        <w:tblpPr w:leftFromText="142" w:rightFromText="142" w:vertAnchor="text" w:horzAnchor="margin" w:tblpX="472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268"/>
        <w:gridCol w:w="1080"/>
        <w:gridCol w:w="1134"/>
        <w:gridCol w:w="3030"/>
      </w:tblGrid>
      <w:tr w:rsidR="003013F2" w:rsidRPr="00275B9F" w:rsidTr="00A94300">
        <w:trPr>
          <w:trHeight w:val="424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13F2" w:rsidRPr="00275B9F" w:rsidRDefault="003013F2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13F2" w:rsidRPr="00275B9F" w:rsidRDefault="003013F2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13F2" w:rsidRPr="00275B9F" w:rsidRDefault="003013F2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최대길이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3013F2" w:rsidRPr="00275B9F" w:rsidRDefault="003013F2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13F2" w:rsidRPr="00275B9F" w:rsidRDefault="003013F2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샘플</w:t>
            </w:r>
          </w:p>
        </w:tc>
      </w:tr>
      <w:tr w:rsidR="003013F2" w:rsidRPr="00275B9F" w:rsidTr="00A94300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lang_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다국어코드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013F2" w:rsidRPr="00275B9F" w:rsidRDefault="00A6069F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A6069F" w:rsidP="00A9430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1:국문</w:t>
            </w: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(default)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,</w:t>
            </w: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2: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영문</w:t>
            </w:r>
          </w:p>
        </w:tc>
      </w:tr>
    </w:tbl>
    <w:p w:rsidR="003013F2" w:rsidRPr="00275B9F" w:rsidRDefault="003013F2" w:rsidP="003013F2">
      <w:pPr>
        <w:ind w:firstLine="360"/>
        <w:jc w:val="center"/>
        <w:rPr>
          <w:rFonts w:asciiTheme="majorHAnsi" w:eastAsiaTheme="majorHAnsi" w:hAnsiTheme="majorHAnsi"/>
          <w:lang w:eastAsia="ko-KR"/>
        </w:rPr>
      </w:pPr>
    </w:p>
    <w:p w:rsidR="003013F2" w:rsidRPr="00275B9F" w:rsidRDefault="003013F2" w:rsidP="003013F2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4. 반환값</w:t>
      </w:r>
    </w:p>
    <w:tbl>
      <w:tblPr>
        <w:tblpPr w:leftFromText="142" w:rightFromText="142" w:vertAnchor="text" w:horzAnchor="margin" w:tblpX="486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32"/>
        <w:gridCol w:w="2002"/>
        <w:gridCol w:w="1274"/>
        <w:gridCol w:w="4115"/>
      </w:tblGrid>
      <w:tr w:rsidR="003013F2" w:rsidRPr="00275B9F" w:rsidTr="00A94300">
        <w:trPr>
          <w:trHeight w:val="424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13F2" w:rsidRPr="00275B9F" w:rsidRDefault="003013F2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13F2" w:rsidRPr="00275B9F" w:rsidRDefault="003013F2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13F2" w:rsidRPr="00275B9F" w:rsidRDefault="003013F2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13F2" w:rsidRPr="00275B9F" w:rsidRDefault="003013F2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비고</w:t>
            </w:r>
          </w:p>
        </w:tc>
      </w:tr>
      <w:tr w:rsidR="003013F2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errorCode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3013F2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errorMsg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메시지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3013F2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return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Data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반환 데이터 그룹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3013F2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CODENM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분류 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종로구</w:t>
            </w:r>
          </w:p>
        </w:tc>
      </w:tr>
      <w:tr w:rsidR="003013F2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분류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SE23</w:t>
            </w:r>
          </w:p>
        </w:tc>
      </w:tr>
      <w:tr w:rsidR="003013F2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SORTSN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정렬 순서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013F2" w:rsidRPr="00275B9F" w:rsidRDefault="003013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23</w:t>
            </w:r>
          </w:p>
        </w:tc>
      </w:tr>
    </w:tbl>
    <w:p w:rsidR="003013F2" w:rsidRPr="00275B9F" w:rsidRDefault="003013F2" w:rsidP="003013F2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3013F2" w:rsidRPr="00275B9F" w:rsidRDefault="003013F2" w:rsidP="003013F2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5. 응답 JSON 예제</w:t>
      </w: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3013F2" w:rsidRPr="00275B9F" w:rsidTr="00A94300">
        <w:trPr>
          <w:trHeight w:val="2418"/>
        </w:trPr>
        <w:tc>
          <w:tcPr>
            <w:tcW w:w="9127" w:type="dxa"/>
            <w:vAlign w:val="center"/>
          </w:tcPr>
          <w:p w:rsidR="003013F2" w:rsidRPr="00275B9F" w:rsidRDefault="003013F2" w:rsidP="00A943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{"returnMap":{"errorCode":"INFO-000","returnData":[{"CODENM":"종로구","SORTSN":"26","CODE":"SE23"},{"CODENM":"중구","SORTSN":"27","CODE":"SE24"}],"errorMsg":"정상 처리되었습니다."}}</w:t>
            </w:r>
          </w:p>
        </w:tc>
      </w:tr>
    </w:tbl>
    <w:p w:rsidR="003013F2" w:rsidRPr="00275B9F" w:rsidRDefault="003013F2" w:rsidP="003013F2">
      <w:pPr>
        <w:rPr>
          <w:rFonts w:asciiTheme="majorHAnsi" w:eastAsiaTheme="majorHAnsi" w:hAnsiTheme="majorHAnsi"/>
          <w:lang w:eastAsia="ko-KR"/>
        </w:rPr>
      </w:pPr>
    </w:p>
    <w:p w:rsidR="002474BE" w:rsidRPr="00275B9F" w:rsidRDefault="002474BE">
      <w:pPr>
        <w:rPr>
          <w:rFonts w:asciiTheme="majorHAnsi" w:eastAsiaTheme="majorHAnsi" w:hAnsiTheme="majorHAnsi"/>
          <w:lang w:eastAsia="ko-KR"/>
        </w:rPr>
      </w:pPr>
      <w:r w:rsidRPr="00275B9F">
        <w:rPr>
          <w:rFonts w:asciiTheme="majorHAnsi" w:eastAsiaTheme="majorHAnsi" w:hAnsiTheme="majorHAnsi"/>
          <w:lang w:eastAsia="ko-KR"/>
        </w:rPr>
        <w:br w:type="page"/>
      </w:r>
    </w:p>
    <w:p w:rsidR="006D1E50" w:rsidRPr="00275B9F" w:rsidRDefault="006D1E50" w:rsidP="006D1E50">
      <w:pPr>
        <w:pStyle w:val="Numberedlist22"/>
        <w:tabs>
          <w:tab w:val="clear" w:pos="720"/>
          <w:tab w:val="left" w:pos="567"/>
        </w:tabs>
        <w:ind w:hanging="720"/>
        <w:rPr>
          <w:rFonts w:asciiTheme="majorHAnsi" w:eastAsiaTheme="majorHAnsi" w:hAnsiTheme="majorHAnsi"/>
          <w:lang w:eastAsia="ko-KR"/>
        </w:rPr>
      </w:pPr>
      <w:bookmarkStart w:id="34" w:name="_Toc486333038"/>
      <w:r w:rsidRPr="00275B9F">
        <w:rPr>
          <w:rFonts w:asciiTheme="majorHAnsi" w:eastAsiaTheme="majorHAnsi" w:hAnsiTheme="majorHAnsi" w:hint="eastAsia"/>
          <w:lang w:eastAsia="ko-KR"/>
        </w:rPr>
        <w:lastRenderedPageBreak/>
        <w:t>지역 우선 검색 (2</w:t>
      </w:r>
      <w:r w:rsidR="008E0B26" w:rsidRPr="00275B9F">
        <w:rPr>
          <w:rFonts w:asciiTheme="majorHAnsi" w:eastAsiaTheme="majorHAnsi" w:hAnsiTheme="majorHAnsi" w:hint="eastAsia"/>
          <w:lang w:eastAsia="ko-KR"/>
        </w:rPr>
        <w:t>/3</w:t>
      </w:r>
      <w:r w:rsidRPr="00275B9F">
        <w:rPr>
          <w:rFonts w:asciiTheme="majorHAnsi" w:eastAsiaTheme="majorHAnsi" w:hAnsiTheme="majorHAnsi" w:hint="eastAsia"/>
          <w:lang w:eastAsia="ko-KR"/>
        </w:rPr>
        <w:t>)</w:t>
      </w:r>
      <w:bookmarkEnd w:id="34"/>
    </w:p>
    <w:p w:rsidR="006D1E50" w:rsidRPr="00275B9F" w:rsidRDefault="006D1E50" w:rsidP="006D1E50">
      <w:pPr>
        <w:ind w:left="360"/>
        <w:rPr>
          <w:rFonts w:asciiTheme="majorHAnsi" w:eastAsiaTheme="majorHAnsi" w:hAnsiTheme="majorHAnsi"/>
          <w:lang w:eastAsia="ko-KR"/>
        </w:rPr>
      </w:pPr>
    </w:p>
    <w:p w:rsidR="006D1E50" w:rsidRPr="00275B9F" w:rsidRDefault="006D1E50" w:rsidP="006D1E50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1. API 기능 설명</w:t>
      </w:r>
    </w:p>
    <w:p w:rsidR="006D1E50" w:rsidRPr="00275B9F" w:rsidRDefault="00D375A8" w:rsidP="006D1E50">
      <w:pPr>
        <w:ind w:firstLine="360"/>
        <w:rPr>
          <w:rFonts w:asciiTheme="majorHAnsi" w:eastAsiaTheme="majorHAnsi" w:hAnsiTheme="majorHAnsi"/>
          <w:lang w:val="en-US" w:eastAsia="ko-KR"/>
        </w:rPr>
      </w:pPr>
      <w:r w:rsidRPr="00275B9F">
        <w:rPr>
          <w:rFonts w:asciiTheme="majorHAnsi" w:eastAsiaTheme="majorHAnsi" w:hAnsiTheme="majorHAnsi" w:hint="eastAsia"/>
          <w:lang w:eastAsia="ko-KR"/>
        </w:rPr>
        <w:t xml:space="preserve">자치구 코드를 기준으로 </w:t>
      </w:r>
      <w:r w:rsidR="006D1E50" w:rsidRPr="00275B9F">
        <w:rPr>
          <w:rFonts w:asciiTheme="majorHAnsi" w:eastAsiaTheme="majorHAnsi" w:hAnsiTheme="majorHAnsi" w:hint="eastAsia"/>
          <w:lang w:val="en-US" w:eastAsia="ko-KR"/>
        </w:rPr>
        <w:t xml:space="preserve">예약이 가능한 공공서비스가 존재하는 분류체계 </w:t>
      </w:r>
      <w:r w:rsidR="006D1E50" w:rsidRPr="00275B9F">
        <w:rPr>
          <w:rFonts w:asciiTheme="majorHAnsi" w:eastAsiaTheme="majorHAnsi" w:hAnsiTheme="majorHAnsi"/>
          <w:lang w:val="en-US" w:eastAsia="ko-KR"/>
        </w:rPr>
        <w:t>1</w:t>
      </w:r>
      <w:r w:rsidR="006D1E50" w:rsidRPr="00275B9F">
        <w:rPr>
          <w:rFonts w:asciiTheme="majorHAnsi" w:eastAsiaTheme="majorHAnsi" w:hAnsiTheme="majorHAnsi" w:hint="eastAsia"/>
          <w:lang w:val="en-US" w:eastAsia="ko-KR"/>
        </w:rPr>
        <w:t>차 코드 목록</w:t>
      </w:r>
    </w:p>
    <w:p w:rsidR="006D1E50" w:rsidRPr="00275B9F" w:rsidRDefault="006D1E50" w:rsidP="006D1E50">
      <w:pPr>
        <w:ind w:firstLine="360"/>
        <w:rPr>
          <w:rFonts w:asciiTheme="majorHAnsi" w:eastAsiaTheme="majorHAnsi" w:hAnsiTheme="majorHAnsi"/>
          <w:lang w:val="en-US" w:eastAsia="ko-KR"/>
        </w:rPr>
      </w:pPr>
    </w:p>
    <w:p w:rsidR="006D1E50" w:rsidRPr="00275B9F" w:rsidRDefault="006D1E50" w:rsidP="006D1E50">
      <w:pPr>
        <w:ind w:firstLine="360"/>
        <w:rPr>
          <w:rFonts w:asciiTheme="majorHAnsi" w:eastAsiaTheme="majorHAnsi" w:hAnsiTheme="majorHAnsi"/>
          <w:b/>
          <w:sz w:val="22"/>
          <w:szCs w:val="22"/>
          <w:lang w:val="en-US"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val="en-US" w:eastAsia="ko-KR"/>
        </w:rPr>
        <w:t>2. 요청 URL</w:t>
      </w:r>
    </w:p>
    <w:tbl>
      <w:tblPr>
        <w:tblW w:w="0" w:type="auto"/>
        <w:tblInd w:w="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7349"/>
      </w:tblGrid>
      <w:tr w:rsidR="006D1E50" w:rsidRPr="00275B9F" w:rsidTr="00A94300">
        <w:tc>
          <w:tcPr>
            <w:tcW w:w="1750" w:type="dxa"/>
            <w:shd w:val="clear" w:color="auto" w:fill="D9D9D9"/>
          </w:tcPr>
          <w:p w:rsidR="006D1E50" w:rsidRPr="00275B9F" w:rsidRDefault="006D1E50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URL</w:t>
            </w:r>
          </w:p>
        </w:tc>
        <w:tc>
          <w:tcPr>
            <w:tcW w:w="7391" w:type="dxa"/>
          </w:tcPr>
          <w:p w:rsidR="006D1E50" w:rsidRPr="00275B9F" w:rsidRDefault="006D1E50" w:rsidP="00A94300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096517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253C3B"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area</w:t>
            </w: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Search</w:t>
            </w:r>
            <w:r w:rsidR="00253C3B" w:rsidRPr="00275B9F">
              <w:rPr>
                <w:rFonts w:asciiTheme="majorHAnsi" w:eastAsiaTheme="majorHAnsi" w:hAnsiTheme="majorHAnsi"/>
                <w:szCs w:val="18"/>
                <w:lang w:eastAsia="ko-KR"/>
              </w:rPr>
              <w:t>2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B55012">
              <w:rPr>
                <w:rFonts w:asciiTheme="majorHAnsi" w:eastAsiaTheme="majorHAnsi" w:hAnsiTheme="majorHAnsi"/>
                <w:szCs w:val="18"/>
                <w:lang w:eastAsia="ko-KR"/>
              </w:rPr>
              <w:t>[SUB_CODE]</w:t>
            </w:r>
          </w:p>
        </w:tc>
      </w:tr>
      <w:tr w:rsidR="006D1E50" w:rsidRPr="00275B9F" w:rsidTr="00A94300">
        <w:tc>
          <w:tcPr>
            <w:tcW w:w="1750" w:type="dxa"/>
            <w:shd w:val="clear" w:color="auto" w:fill="D9D9D9"/>
          </w:tcPr>
          <w:p w:rsidR="006D1E50" w:rsidRPr="00275B9F" w:rsidRDefault="006D1E50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METHOD</w:t>
            </w:r>
          </w:p>
        </w:tc>
        <w:tc>
          <w:tcPr>
            <w:tcW w:w="7391" w:type="dxa"/>
          </w:tcPr>
          <w:p w:rsidR="006D1E50" w:rsidRPr="00275B9F" w:rsidRDefault="006D1E50" w:rsidP="00A94300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GET</w:t>
            </w:r>
          </w:p>
        </w:tc>
      </w:tr>
      <w:tr w:rsidR="00747592" w:rsidRPr="00275B9F" w:rsidTr="00A94300">
        <w:tc>
          <w:tcPr>
            <w:tcW w:w="1750" w:type="dxa"/>
            <w:shd w:val="clear" w:color="auto" w:fill="D9D9D9"/>
          </w:tcPr>
          <w:p w:rsidR="00747592" w:rsidRPr="00275B9F" w:rsidRDefault="00747592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예시</w:t>
            </w:r>
          </w:p>
        </w:tc>
        <w:tc>
          <w:tcPr>
            <w:tcW w:w="7391" w:type="dxa"/>
          </w:tcPr>
          <w:p w:rsidR="00747592" w:rsidRPr="00275B9F" w:rsidRDefault="00D07D5D" w:rsidP="00747592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/>
                <w:szCs w:val="18"/>
                <w:lang w:eastAsia="ko-KR"/>
              </w:rPr>
              <w:t>https://y</w:t>
            </w:r>
            <w:r w:rsidR="00747592" w:rsidRPr="00747592">
              <w:rPr>
                <w:rFonts w:asciiTheme="majorHAnsi" w:eastAsiaTheme="majorHAnsi" w:hAnsiTheme="majorHAnsi"/>
                <w:szCs w:val="18"/>
                <w:lang w:eastAsia="ko-KR"/>
              </w:rPr>
              <w:t>eyakapi.seoul.go.kr</w:t>
            </w:r>
            <w:r w:rsidR="00747592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747592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="00747592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747592"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areaSearch</w:t>
            </w:r>
            <w:r w:rsidR="00747592" w:rsidRPr="00275B9F">
              <w:rPr>
                <w:rFonts w:asciiTheme="majorHAnsi" w:eastAsiaTheme="majorHAnsi" w:hAnsiTheme="majorHAnsi"/>
                <w:szCs w:val="18"/>
                <w:lang w:eastAsia="ko-KR"/>
              </w:rPr>
              <w:t>2/</w:t>
            </w:r>
            <w:r w:rsidR="00747592">
              <w:rPr>
                <w:rFonts w:asciiTheme="majorHAnsi" w:eastAsiaTheme="majorHAnsi" w:hAnsiTheme="majorHAnsi" w:hint="eastAsia"/>
                <w:szCs w:val="18"/>
                <w:lang w:eastAsia="ko-KR"/>
              </w:rPr>
              <w:t>lang_code=1&amp;area_code=SE23</w:t>
            </w:r>
          </w:p>
        </w:tc>
      </w:tr>
    </w:tbl>
    <w:p w:rsidR="006D1E50" w:rsidRPr="00275B9F" w:rsidRDefault="006D1E50" w:rsidP="006D1E50">
      <w:pPr>
        <w:ind w:firstLine="360"/>
        <w:rPr>
          <w:rFonts w:asciiTheme="majorHAnsi" w:eastAsiaTheme="majorHAnsi" w:hAnsiTheme="majorHAnsi"/>
          <w:sz w:val="22"/>
          <w:szCs w:val="22"/>
          <w:lang w:eastAsia="ko-KR"/>
        </w:rPr>
      </w:pPr>
    </w:p>
    <w:p w:rsidR="006D1E50" w:rsidRPr="00275B9F" w:rsidRDefault="006D1E50" w:rsidP="006D1E50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3. </w:t>
      </w:r>
      <w:r w:rsidRPr="00275B9F">
        <w:rPr>
          <w:rFonts w:asciiTheme="majorHAnsi" w:eastAsiaTheme="majorHAnsi" w:hAnsiTheme="majorHAnsi"/>
          <w:b/>
          <w:sz w:val="22"/>
          <w:szCs w:val="22"/>
          <w:lang w:eastAsia="ko-KR"/>
        </w:rPr>
        <w:t>SUB_CODE</w:t>
      </w: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 파라미터</w:t>
      </w:r>
    </w:p>
    <w:tbl>
      <w:tblPr>
        <w:tblpPr w:leftFromText="142" w:rightFromText="142" w:vertAnchor="text" w:horzAnchor="margin" w:tblpX="472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268"/>
        <w:gridCol w:w="1080"/>
        <w:gridCol w:w="1134"/>
        <w:gridCol w:w="3030"/>
      </w:tblGrid>
      <w:tr w:rsidR="006D1E50" w:rsidRPr="00275B9F" w:rsidTr="00A94300">
        <w:trPr>
          <w:trHeight w:val="424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D1E50" w:rsidRPr="00275B9F" w:rsidRDefault="006D1E50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D1E50" w:rsidRPr="00275B9F" w:rsidRDefault="006D1E50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D1E50" w:rsidRPr="00275B9F" w:rsidRDefault="006D1E50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최대길이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6D1E50" w:rsidRPr="00275B9F" w:rsidRDefault="006D1E50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D1E50" w:rsidRPr="00275B9F" w:rsidRDefault="006D1E50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샘플</w:t>
            </w:r>
          </w:p>
        </w:tc>
      </w:tr>
      <w:tr w:rsidR="006D1E50" w:rsidRPr="00275B9F" w:rsidTr="00A94300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lang_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다국어코드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D1E50" w:rsidRPr="00275B9F" w:rsidRDefault="00A6069F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A6069F" w:rsidP="00A9430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1:국문</w:t>
            </w: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(default)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,</w:t>
            </w: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2: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영문</w:t>
            </w:r>
          </w:p>
        </w:tc>
      </w:tr>
      <w:tr w:rsidR="007F0652" w:rsidRPr="00275B9F" w:rsidTr="00A94300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F0652" w:rsidRPr="00275B9F" w:rsidRDefault="007F0652" w:rsidP="007F0652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area_code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F0652" w:rsidRPr="00275B9F" w:rsidRDefault="007F0652" w:rsidP="007F0652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자치구 코드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F0652" w:rsidRPr="00275B9F" w:rsidRDefault="007F0652" w:rsidP="007F0652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F0652" w:rsidRPr="00275B9F" w:rsidRDefault="007F0652" w:rsidP="007F0652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F0652" w:rsidRPr="00275B9F" w:rsidRDefault="007F0652" w:rsidP="007F0652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SE23</w:t>
            </w:r>
          </w:p>
        </w:tc>
      </w:tr>
    </w:tbl>
    <w:p w:rsidR="006D1E50" w:rsidRPr="00275B9F" w:rsidRDefault="006D1E50" w:rsidP="006D1E50">
      <w:pPr>
        <w:ind w:firstLine="360"/>
        <w:jc w:val="center"/>
        <w:rPr>
          <w:rFonts w:asciiTheme="majorHAnsi" w:eastAsiaTheme="majorHAnsi" w:hAnsiTheme="majorHAnsi"/>
          <w:lang w:eastAsia="ko-KR"/>
        </w:rPr>
      </w:pPr>
    </w:p>
    <w:p w:rsidR="006D1E50" w:rsidRPr="00275B9F" w:rsidRDefault="006D1E50" w:rsidP="006D1E50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4. 반환값</w:t>
      </w:r>
    </w:p>
    <w:tbl>
      <w:tblPr>
        <w:tblpPr w:leftFromText="142" w:rightFromText="142" w:vertAnchor="text" w:horzAnchor="margin" w:tblpX="486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32"/>
        <w:gridCol w:w="2002"/>
        <w:gridCol w:w="1274"/>
        <w:gridCol w:w="4115"/>
      </w:tblGrid>
      <w:tr w:rsidR="006D1E50" w:rsidRPr="00275B9F" w:rsidTr="00A94300">
        <w:trPr>
          <w:trHeight w:val="424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D1E50" w:rsidRPr="00275B9F" w:rsidRDefault="006D1E50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D1E50" w:rsidRPr="00275B9F" w:rsidRDefault="006D1E50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D1E50" w:rsidRPr="00275B9F" w:rsidRDefault="006D1E50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D1E50" w:rsidRPr="00275B9F" w:rsidRDefault="006D1E50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비고</w:t>
            </w:r>
          </w:p>
        </w:tc>
      </w:tr>
      <w:tr w:rsidR="006D1E50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errorCode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6D1E50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errorMsg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메시지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6D1E50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return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Data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반환 데이터 그룹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6D1E50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CODENM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분류 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교육</w:t>
            </w:r>
          </w:p>
        </w:tc>
      </w:tr>
      <w:tr w:rsidR="006D1E50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분류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T000</w:t>
            </w:r>
          </w:p>
        </w:tc>
      </w:tr>
      <w:tr w:rsidR="006D1E50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SORTSN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정렬 순서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D1E50" w:rsidRPr="00275B9F" w:rsidRDefault="006D1E50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</w:tbl>
    <w:p w:rsidR="006D1E50" w:rsidRPr="00275B9F" w:rsidRDefault="006D1E50" w:rsidP="006D1E50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6D1E50" w:rsidRPr="00275B9F" w:rsidRDefault="006D1E50" w:rsidP="006D1E50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5. 응답 JSON 예제</w:t>
      </w: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6D1E50" w:rsidRPr="00275B9F" w:rsidTr="00A94300">
        <w:trPr>
          <w:trHeight w:val="2418"/>
        </w:trPr>
        <w:tc>
          <w:tcPr>
            <w:tcW w:w="9127" w:type="dxa"/>
            <w:vAlign w:val="center"/>
          </w:tcPr>
          <w:p w:rsidR="006D1E50" w:rsidRPr="00275B9F" w:rsidRDefault="006D1E50" w:rsidP="00A943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{"returnMap":{"errorCode":"INFO-000","returnData":[{"CODENM":"교육","SORTSN":"1","CODE":"T000"},{"CODENM":"체육시설","SORTSN":"2","CODE":"T100"},{"CODENM":"문화행사","SORTSN":"3","CODE":"T200"}],"errorMsg":"정상 처리되었습니다."}}</w:t>
            </w:r>
          </w:p>
        </w:tc>
      </w:tr>
    </w:tbl>
    <w:p w:rsidR="006D1E50" w:rsidRPr="00275B9F" w:rsidRDefault="006D1E50">
      <w:pPr>
        <w:rPr>
          <w:rFonts w:asciiTheme="majorHAnsi" w:eastAsiaTheme="majorHAnsi" w:hAnsiTheme="majorHAnsi"/>
          <w:lang w:eastAsia="ko-KR"/>
        </w:rPr>
      </w:pPr>
    </w:p>
    <w:p w:rsidR="006D1E50" w:rsidRPr="00275B9F" w:rsidRDefault="002474BE">
      <w:pPr>
        <w:rPr>
          <w:rFonts w:asciiTheme="majorHAnsi" w:eastAsiaTheme="majorHAnsi" w:hAnsiTheme="majorHAnsi"/>
          <w:lang w:eastAsia="ko-KR"/>
        </w:rPr>
      </w:pPr>
      <w:r w:rsidRPr="00275B9F">
        <w:rPr>
          <w:rFonts w:asciiTheme="majorHAnsi" w:eastAsiaTheme="majorHAnsi" w:hAnsiTheme="majorHAnsi"/>
          <w:lang w:eastAsia="ko-KR"/>
        </w:rPr>
        <w:br w:type="page"/>
      </w:r>
    </w:p>
    <w:p w:rsidR="00F06A05" w:rsidRPr="00275B9F" w:rsidRDefault="00F06A05" w:rsidP="00F06A05">
      <w:pPr>
        <w:pStyle w:val="Numberedlist22"/>
        <w:tabs>
          <w:tab w:val="clear" w:pos="720"/>
          <w:tab w:val="left" w:pos="567"/>
        </w:tabs>
        <w:ind w:hanging="720"/>
        <w:rPr>
          <w:rFonts w:asciiTheme="majorHAnsi" w:eastAsiaTheme="majorHAnsi" w:hAnsiTheme="majorHAnsi"/>
          <w:lang w:eastAsia="ko-KR"/>
        </w:rPr>
      </w:pPr>
      <w:bookmarkStart w:id="35" w:name="_Toc486333039"/>
      <w:r w:rsidRPr="00275B9F">
        <w:rPr>
          <w:rFonts w:asciiTheme="majorHAnsi" w:eastAsiaTheme="majorHAnsi" w:hAnsiTheme="majorHAnsi" w:hint="eastAsia"/>
          <w:lang w:eastAsia="ko-KR"/>
        </w:rPr>
        <w:lastRenderedPageBreak/>
        <w:t>지역 우선 검색 (3</w:t>
      </w:r>
      <w:r w:rsidR="008E0B26" w:rsidRPr="00275B9F">
        <w:rPr>
          <w:rFonts w:asciiTheme="majorHAnsi" w:eastAsiaTheme="majorHAnsi" w:hAnsiTheme="majorHAnsi" w:hint="eastAsia"/>
          <w:lang w:eastAsia="ko-KR"/>
        </w:rPr>
        <w:t>/3</w:t>
      </w:r>
      <w:r w:rsidRPr="00275B9F">
        <w:rPr>
          <w:rFonts w:asciiTheme="majorHAnsi" w:eastAsiaTheme="majorHAnsi" w:hAnsiTheme="majorHAnsi"/>
          <w:lang w:eastAsia="ko-KR"/>
        </w:rPr>
        <w:t>)</w:t>
      </w:r>
      <w:bookmarkEnd w:id="35"/>
    </w:p>
    <w:p w:rsidR="00F06A05" w:rsidRPr="00275B9F" w:rsidRDefault="00F06A05" w:rsidP="00F06A05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1. API 기능 설명</w:t>
      </w:r>
    </w:p>
    <w:p w:rsidR="00F06A05" w:rsidRPr="00275B9F" w:rsidRDefault="00F06A05" w:rsidP="00F06A05">
      <w:pPr>
        <w:ind w:firstLine="360"/>
        <w:rPr>
          <w:rFonts w:asciiTheme="majorHAnsi" w:eastAsiaTheme="majorHAnsi" w:hAnsiTheme="majorHAnsi"/>
          <w:lang w:val="en-US" w:eastAsia="ko-KR"/>
        </w:rPr>
      </w:pPr>
      <w:r w:rsidRPr="00275B9F">
        <w:rPr>
          <w:rFonts w:asciiTheme="majorHAnsi" w:eastAsiaTheme="majorHAnsi" w:hAnsiTheme="majorHAnsi" w:hint="eastAsia"/>
          <w:lang w:val="en-US" w:eastAsia="ko-KR"/>
        </w:rPr>
        <w:t xml:space="preserve">1차 분류 코드를 기준으로 예약이 가능한 공공서비스가 존재하는 분류체계 </w:t>
      </w:r>
      <w:r w:rsidRPr="00275B9F">
        <w:rPr>
          <w:rFonts w:asciiTheme="majorHAnsi" w:eastAsiaTheme="majorHAnsi" w:hAnsiTheme="majorHAnsi"/>
          <w:lang w:val="en-US" w:eastAsia="ko-KR"/>
        </w:rPr>
        <w:t>2</w:t>
      </w:r>
      <w:r w:rsidRPr="00275B9F">
        <w:rPr>
          <w:rFonts w:asciiTheme="majorHAnsi" w:eastAsiaTheme="majorHAnsi" w:hAnsiTheme="majorHAnsi" w:hint="eastAsia"/>
          <w:lang w:val="en-US" w:eastAsia="ko-KR"/>
        </w:rPr>
        <w:t>차 분류코드 목록</w:t>
      </w:r>
    </w:p>
    <w:p w:rsidR="00F06A05" w:rsidRPr="00275B9F" w:rsidRDefault="00F06A05" w:rsidP="00F06A05">
      <w:pPr>
        <w:ind w:firstLine="360"/>
        <w:rPr>
          <w:rFonts w:asciiTheme="majorHAnsi" w:eastAsiaTheme="majorHAnsi" w:hAnsiTheme="majorHAnsi"/>
          <w:lang w:val="en-US" w:eastAsia="ko-KR"/>
        </w:rPr>
      </w:pPr>
    </w:p>
    <w:p w:rsidR="00F06A05" w:rsidRPr="00275B9F" w:rsidRDefault="00F06A05" w:rsidP="00F06A05">
      <w:pPr>
        <w:ind w:firstLine="360"/>
        <w:rPr>
          <w:rFonts w:asciiTheme="majorHAnsi" w:eastAsiaTheme="majorHAnsi" w:hAnsiTheme="majorHAnsi"/>
          <w:b/>
          <w:sz w:val="22"/>
          <w:szCs w:val="22"/>
          <w:lang w:val="en-US"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val="en-US" w:eastAsia="ko-KR"/>
        </w:rPr>
        <w:t>2. 요청 URL</w:t>
      </w:r>
    </w:p>
    <w:tbl>
      <w:tblPr>
        <w:tblW w:w="0" w:type="auto"/>
        <w:tblInd w:w="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7354"/>
      </w:tblGrid>
      <w:tr w:rsidR="008C120C" w:rsidRPr="00275B9F" w:rsidTr="008C120C">
        <w:tc>
          <w:tcPr>
            <w:tcW w:w="1664" w:type="dxa"/>
            <w:shd w:val="clear" w:color="auto" w:fill="D9D9D9"/>
          </w:tcPr>
          <w:p w:rsidR="00F06A05" w:rsidRPr="00275B9F" w:rsidRDefault="00F06A05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URL</w:t>
            </w:r>
          </w:p>
        </w:tc>
        <w:tc>
          <w:tcPr>
            <w:tcW w:w="7354" w:type="dxa"/>
          </w:tcPr>
          <w:p w:rsidR="00F06A05" w:rsidRPr="00275B9F" w:rsidRDefault="00F06A05" w:rsidP="00A94300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096517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9C6E93"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area</w:t>
            </w: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Search</w:t>
            </w:r>
            <w:r w:rsidR="009C6E93" w:rsidRPr="00275B9F">
              <w:rPr>
                <w:rFonts w:asciiTheme="majorHAnsi" w:eastAsiaTheme="majorHAnsi" w:hAnsiTheme="majorHAnsi"/>
                <w:szCs w:val="18"/>
                <w:lang w:eastAsia="ko-KR"/>
              </w:rPr>
              <w:t>3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B55012">
              <w:rPr>
                <w:rFonts w:asciiTheme="majorHAnsi" w:eastAsiaTheme="majorHAnsi" w:hAnsiTheme="majorHAnsi"/>
                <w:szCs w:val="18"/>
                <w:lang w:eastAsia="ko-KR"/>
              </w:rPr>
              <w:t>[SUB_CODE]</w:t>
            </w:r>
          </w:p>
        </w:tc>
      </w:tr>
      <w:tr w:rsidR="008C120C" w:rsidRPr="00275B9F" w:rsidTr="008C120C">
        <w:tc>
          <w:tcPr>
            <w:tcW w:w="1664" w:type="dxa"/>
            <w:shd w:val="clear" w:color="auto" w:fill="D9D9D9"/>
          </w:tcPr>
          <w:p w:rsidR="00F06A05" w:rsidRPr="00275B9F" w:rsidRDefault="00F06A05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METHOD</w:t>
            </w:r>
          </w:p>
        </w:tc>
        <w:tc>
          <w:tcPr>
            <w:tcW w:w="7354" w:type="dxa"/>
          </w:tcPr>
          <w:p w:rsidR="00F06A05" w:rsidRPr="00275B9F" w:rsidRDefault="00F06A05" w:rsidP="00A94300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GET</w:t>
            </w:r>
          </w:p>
        </w:tc>
      </w:tr>
      <w:tr w:rsidR="008C120C" w:rsidRPr="00275B9F" w:rsidTr="008C120C">
        <w:tc>
          <w:tcPr>
            <w:tcW w:w="1664" w:type="dxa"/>
            <w:shd w:val="clear" w:color="auto" w:fill="D9D9D9"/>
            <w:vAlign w:val="center"/>
          </w:tcPr>
          <w:p w:rsidR="00D74CF2" w:rsidRPr="008C120C" w:rsidRDefault="00D74CF2" w:rsidP="008C120C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C120C">
              <w:rPr>
                <w:rFonts w:asciiTheme="majorHAnsi" w:eastAsiaTheme="majorHAnsi" w:hAnsiTheme="majorHAnsi" w:hint="eastAsia"/>
                <w:sz w:val="18"/>
                <w:szCs w:val="18"/>
              </w:rPr>
              <w:t>예시</w:t>
            </w:r>
          </w:p>
        </w:tc>
        <w:tc>
          <w:tcPr>
            <w:tcW w:w="7354" w:type="dxa"/>
          </w:tcPr>
          <w:p w:rsidR="00D74CF2" w:rsidRPr="00275B9F" w:rsidRDefault="00D07D5D" w:rsidP="00D74CF2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/>
                <w:szCs w:val="18"/>
                <w:lang w:eastAsia="ko-KR"/>
              </w:rPr>
              <w:t>https://y</w:t>
            </w:r>
            <w:r w:rsidR="00D74CF2" w:rsidRPr="00D74CF2">
              <w:rPr>
                <w:rFonts w:asciiTheme="majorHAnsi" w:eastAsiaTheme="majorHAnsi" w:hAnsiTheme="majorHAnsi"/>
                <w:szCs w:val="18"/>
                <w:lang w:eastAsia="ko-KR"/>
              </w:rPr>
              <w:t>eyakapi.seoul.go.kr</w:t>
            </w:r>
            <w:r w:rsidR="00D74CF2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D74CF2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="00D74CF2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D74CF2"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areaSearch</w:t>
            </w:r>
            <w:r w:rsidR="00D74CF2" w:rsidRPr="00275B9F">
              <w:rPr>
                <w:rFonts w:asciiTheme="majorHAnsi" w:eastAsiaTheme="majorHAnsi" w:hAnsiTheme="majorHAnsi"/>
                <w:szCs w:val="18"/>
                <w:lang w:eastAsia="ko-KR"/>
              </w:rPr>
              <w:t>3/</w:t>
            </w:r>
            <w:r w:rsidR="00D74CF2">
              <w:rPr>
                <w:rFonts w:asciiTheme="majorHAnsi" w:eastAsiaTheme="majorHAnsi" w:hAnsiTheme="majorHAnsi" w:hint="eastAsia"/>
                <w:szCs w:val="18"/>
                <w:lang w:eastAsia="ko-KR"/>
              </w:rPr>
              <w:t>lang_code=1&amp;class_code=T000</w:t>
            </w:r>
            <w:r w:rsidR="008C120C">
              <w:rPr>
                <w:rFonts w:asciiTheme="majorHAnsi" w:eastAsiaTheme="majorHAnsi" w:hAnsiTheme="majorHAnsi"/>
                <w:szCs w:val="18"/>
                <w:lang w:eastAsia="ko-KR"/>
              </w:rPr>
              <w:t>&amp;area_code=SE19</w:t>
            </w:r>
          </w:p>
        </w:tc>
      </w:tr>
    </w:tbl>
    <w:p w:rsidR="00F06A05" w:rsidRPr="00275B9F" w:rsidRDefault="00F06A05" w:rsidP="00F06A05">
      <w:pPr>
        <w:ind w:firstLine="360"/>
        <w:rPr>
          <w:rFonts w:asciiTheme="majorHAnsi" w:eastAsiaTheme="majorHAnsi" w:hAnsiTheme="majorHAnsi"/>
          <w:sz w:val="22"/>
          <w:szCs w:val="22"/>
          <w:lang w:eastAsia="ko-KR"/>
        </w:rPr>
      </w:pPr>
    </w:p>
    <w:p w:rsidR="00F06A05" w:rsidRPr="00275B9F" w:rsidRDefault="00F06A05" w:rsidP="00F06A05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3. </w:t>
      </w:r>
      <w:r w:rsidRPr="00275B9F">
        <w:rPr>
          <w:rFonts w:asciiTheme="majorHAnsi" w:eastAsiaTheme="majorHAnsi" w:hAnsiTheme="majorHAnsi"/>
          <w:b/>
          <w:sz w:val="22"/>
          <w:szCs w:val="22"/>
          <w:lang w:eastAsia="ko-KR"/>
        </w:rPr>
        <w:t>SUB_CODE</w:t>
      </w: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 파라미터</w:t>
      </w:r>
    </w:p>
    <w:tbl>
      <w:tblPr>
        <w:tblpPr w:leftFromText="142" w:rightFromText="142" w:vertAnchor="text" w:horzAnchor="margin" w:tblpX="472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268"/>
        <w:gridCol w:w="1080"/>
        <w:gridCol w:w="1134"/>
        <w:gridCol w:w="3030"/>
      </w:tblGrid>
      <w:tr w:rsidR="00F06A05" w:rsidRPr="00275B9F" w:rsidTr="00A94300">
        <w:trPr>
          <w:trHeight w:val="424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06A05" w:rsidRPr="00275B9F" w:rsidRDefault="00F06A05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06A05" w:rsidRPr="00275B9F" w:rsidRDefault="00F06A05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06A05" w:rsidRPr="00275B9F" w:rsidRDefault="00F06A05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최대길이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F06A05" w:rsidRPr="00275B9F" w:rsidRDefault="00F06A05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06A05" w:rsidRPr="00275B9F" w:rsidRDefault="00F06A05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샘플</w:t>
            </w:r>
          </w:p>
        </w:tc>
      </w:tr>
      <w:tr w:rsidR="00F06A05" w:rsidRPr="00275B9F" w:rsidTr="00A94300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lang_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다국어코드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06A05" w:rsidRPr="00275B9F" w:rsidRDefault="00A6069F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A6069F" w:rsidP="00A9430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1:국문</w:t>
            </w: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(default)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,</w:t>
            </w: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2: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영문</w:t>
            </w:r>
          </w:p>
        </w:tc>
      </w:tr>
      <w:tr w:rsidR="00F06A05" w:rsidRPr="00275B9F" w:rsidTr="00A94300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class_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1차 분류코드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06A05" w:rsidRPr="00275B9F" w:rsidRDefault="00F06A05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T000</w:t>
            </w:r>
          </w:p>
        </w:tc>
      </w:tr>
      <w:tr w:rsidR="00953F32" w:rsidRPr="00275B9F" w:rsidTr="00A94300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53F32" w:rsidRPr="00275B9F" w:rsidRDefault="00953F3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rea_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53F32" w:rsidRPr="00275B9F" w:rsidRDefault="00953F3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자치구 코드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53F32" w:rsidRPr="00275B9F" w:rsidRDefault="00953F32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53F32" w:rsidRPr="00275B9F" w:rsidRDefault="00953F32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53F32" w:rsidRPr="00275B9F" w:rsidRDefault="00953F32" w:rsidP="00A9430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SE</w:t>
            </w:r>
            <w:r>
              <w:rPr>
                <w:rFonts w:asciiTheme="majorHAnsi" w:eastAsiaTheme="majorHAnsi" w:hAnsiTheme="majorHAnsi" w:cs="돋움"/>
                <w:sz w:val="18"/>
                <w:szCs w:val="18"/>
              </w:rPr>
              <w:t>19</w:t>
            </w:r>
          </w:p>
        </w:tc>
      </w:tr>
    </w:tbl>
    <w:p w:rsidR="00F06A05" w:rsidRPr="00275B9F" w:rsidRDefault="00F06A05" w:rsidP="00F06A05">
      <w:pPr>
        <w:ind w:firstLine="360"/>
        <w:jc w:val="center"/>
        <w:rPr>
          <w:rFonts w:asciiTheme="majorHAnsi" w:eastAsiaTheme="majorHAnsi" w:hAnsiTheme="majorHAnsi"/>
          <w:lang w:eastAsia="ko-KR"/>
        </w:rPr>
      </w:pPr>
    </w:p>
    <w:p w:rsidR="00F06A05" w:rsidRPr="00275B9F" w:rsidRDefault="00F06A05" w:rsidP="00F06A05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4. 반환값</w:t>
      </w:r>
    </w:p>
    <w:tbl>
      <w:tblPr>
        <w:tblpPr w:leftFromText="142" w:rightFromText="142" w:vertAnchor="text" w:horzAnchor="margin" w:tblpX="486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32"/>
        <w:gridCol w:w="2002"/>
        <w:gridCol w:w="1274"/>
        <w:gridCol w:w="4115"/>
      </w:tblGrid>
      <w:tr w:rsidR="00F06A05" w:rsidRPr="00275B9F" w:rsidTr="00A94300">
        <w:trPr>
          <w:trHeight w:val="424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06A05" w:rsidRPr="00275B9F" w:rsidRDefault="00F06A05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06A05" w:rsidRPr="00275B9F" w:rsidRDefault="00F06A05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06A05" w:rsidRPr="00275B9F" w:rsidRDefault="00F06A05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06A05" w:rsidRPr="00275B9F" w:rsidRDefault="00F06A05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비고</w:t>
            </w:r>
          </w:p>
        </w:tc>
      </w:tr>
      <w:tr w:rsidR="00F06A05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errorCode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F06A05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errorMsg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메시지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F06A05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return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Data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반환 데이터 그룹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F06A05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CODENM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분류 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역사</w:t>
            </w:r>
          </w:p>
        </w:tc>
      </w:tr>
      <w:tr w:rsidR="00F06A05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분류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T019</w:t>
            </w:r>
          </w:p>
        </w:tc>
      </w:tr>
      <w:tr w:rsidR="00F06A05" w:rsidRPr="00275B9F" w:rsidTr="00A94300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SORTSN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정렬 순서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06A05" w:rsidRPr="00275B9F" w:rsidRDefault="00F06A05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6</w:t>
            </w:r>
          </w:p>
        </w:tc>
      </w:tr>
    </w:tbl>
    <w:p w:rsidR="00F06A05" w:rsidRPr="00275B9F" w:rsidRDefault="00F06A05" w:rsidP="00F06A05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F06A05" w:rsidRPr="00275B9F" w:rsidRDefault="00F06A05" w:rsidP="00F06A05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5. 응답 JSON 예제</w:t>
      </w: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F06A05" w:rsidRPr="00275B9F" w:rsidTr="00A94300">
        <w:trPr>
          <w:trHeight w:val="2418"/>
        </w:trPr>
        <w:tc>
          <w:tcPr>
            <w:tcW w:w="9127" w:type="dxa"/>
            <w:vAlign w:val="center"/>
          </w:tcPr>
          <w:p w:rsidR="00F06A05" w:rsidRPr="00275B9F" w:rsidRDefault="00F06A05" w:rsidP="00A943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{"returnMap":{"errorCode":"INFO-000","returnData":[{"CODENM":"역사","SORTSN":"6","CODE":"T019"},{"CODENM":"인문/언어","SORTSN":"7","CODE":"T020"}],"errorMsg":"정상 처리되었습니다."}}</w:t>
            </w:r>
          </w:p>
        </w:tc>
      </w:tr>
    </w:tbl>
    <w:p w:rsidR="00F06A05" w:rsidRPr="00275B9F" w:rsidRDefault="00F06A05">
      <w:pPr>
        <w:rPr>
          <w:rFonts w:asciiTheme="majorHAnsi" w:eastAsiaTheme="majorHAnsi" w:hAnsiTheme="majorHAnsi"/>
          <w:lang w:eastAsia="ko-KR"/>
        </w:rPr>
      </w:pPr>
    </w:p>
    <w:p w:rsidR="006D1E50" w:rsidRPr="00275B9F" w:rsidRDefault="006D1E50">
      <w:pPr>
        <w:rPr>
          <w:rFonts w:asciiTheme="majorHAnsi" w:eastAsiaTheme="majorHAnsi" w:hAnsiTheme="majorHAnsi"/>
          <w:lang w:eastAsia="ko-KR"/>
        </w:rPr>
      </w:pPr>
      <w:r w:rsidRPr="00275B9F">
        <w:rPr>
          <w:rFonts w:asciiTheme="majorHAnsi" w:eastAsiaTheme="majorHAnsi" w:hAnsiTheme="majorHAnsi"/>
          <w:lang w:eastAsia="ko-KR"/>
        </w:rPr>
        <w:br w:type="page"/>
      </w:r>
    </w:p>
    <w:p w:rsidR="008E0B26" w:rsidRPr="00275B9F" w:rsidRDefault="008E0B26" w:rsidP="008E0B26">
      <w:pPr>
        <w:pStyle w:val="Numberedlist22"/>
        <w:tabs>
          <w:tab w:val="clear" w:pos="720"/>
          <w:tab w:val="left" w:pos="567"/>
        </w:tabs>
        <w:ind w:hanging="720"/>
        <w:rPr>
          <w:rFonts w:asciiTheme="majorHAnsi" w:eastAsiaTheme="majorHAnsi" w:hAnsiTheme="majorHAnsi"/>
          <w:lang w:eastAsia="ko-KR"/>
        </w:rPr>
      </w:pPr>
      <w:bookmarkStart w:id="36" w:name="_Toc486333040"/>
      <w:r w:rsidRPr="00275B9F">
        <w:rPr>
          <w:rFonts w:asciiTheme="majorHAnsi" w:eastAsiaTheme="majorHAnsi" w:hAnsiTheme="majorHAnsi" w:hint="eastAsia"/>
          <w:lang w:eastAsia="ko-KR"/>
        </w:rPr>
        <w:lastRenderedPageBreak/>
        <w:t>공공서비스 목록 조회</w:t>
      </w:r>
      <w:bookmarkEnd w:id="36"/>
    </w:p>
    <w:p w:rsidR="008E0B26" w:rsidRPr="00275B9F" w:rsidRDefault="008E0B26" w:rsidP="008E0B2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1. API 기능 설명</w:t>
      </w:r>
    </w:p>
    <w:p w:rsidR="008E0B26" w:rsidRPr="00275B9F" w:rsidRDefault="008E0B26" w:rsidP="008E0B26">
      <w:pPr>
        <w:ind w:firstLine="360"/>
        <w:rPr>
          <w:rFonts w:asciiTheme="majorHAnsi" w:eastAsiaTheme="majorHAnsi" w:hAnsiTheme="majorHAnsi"/>
          <w:lang w:val="en-US" w:eastAsia="ko-KR"/>
        </w:rPr>
      </w:pPr>
      <w:r w:rsidRPr="00275B9F">
        <w:rPr>
          <w:rFonts w:asciiTheme="majorHAnsi" w:eastAsiaTheme="majorHAnsi" w:hAnsiTheme="majorHAnsi"/>
          <w:lang w:eastAsia="ko-KR"/>
        </w:rPr>
        <w:t>2</w:t>
      </w:r>
      <w:r w:rsidRPr="00275B9F">
        <w:rPr>
          <w:rFonts w:asciiTheme="majorHAnsi" w:eastAsiaTheme="majorHAnsi" w:hAnsiTheme="majorHAnsi" w:hint="eastAsia"/>
          <w:lang w:eastAsia="ko-KR"/>
        </w:rPr>
        <w:t xml:space="preserve">차 분류코드와, 자치구 코드를 기준으로 </w:t>
      </w:r>
      <w:r w:rsidRPr="00275B9F">
        <w:rPr>
          <w:rFonts w:asciiTheme="majorHAnsi" w:eastAsiaTheme="majorHAnsi" w:hAnsiTheme="majorHAnsi" w:hint="eastAsia"/>
          <w:lang w:val="en-US" w:eastAsia="ko-KR"/>
        </w:rPr>
        <w:t xml:space="preserve">예약이 가능한 공공서비스 목록을 조회하는 </w:t>
      </w:r>
      <w:r w:rsidRPr="00275B9F">
        <w:rPr>
          <w:rFonts w:asciiTheme="majorHAnsi" w:eastAsiaTheme="majorHAnsi" w:hAnsiTheme="majorHAnsi"/>
          <w:lang w:val="en-US" w:eastAsia="ko-KR"/>
        </w:rPr>
        <w:t>API</w:t>
      </w:r>
    </w:p>
    <w:p w:rsidR="008E0B26" w:rsidRPr="00275B9F" w:rsidRDefault="008E0B26" w:rsidP="008E0B26">
      <w:pPr>
        <w:ind w:firstLine="360"/>
        <w:rPr>
          <w:rFonts w:asciiTheme="majorHAnsi" w:eastAsiaTheme="majorHAnsi" w:hAnsiTheme="majorHAnsi"/>
          <w:lang w:val="en-US" w:eastAsia="ko-KR"/>
        </w:rPr>
      </w:pPr>
    </w:p>
    <w:p w:rsidR="008E0B26" w:rsidRPr="00275B9F" w:rsidRDefault="008E0B26" w:rsidP="008E0B26">
      <w:pPr>
        <w:ind w:firstLine="360"/>
        <w:rPr>
          <w:rFonts w:asciiTheme="majorHAnsi" w:eastAsiaTheme="majorHAnsi" w:hAnsiTheme="majorHAnsi"/>
          <w:b/>
          <w:sz w:val="22"/>
          <w:szCs w:val="22"/>
          <w:lang w:val="en-US"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val="en-US" w:eastAsia="ko-KR"/>
        </w:rPr>
        <w:t>2. 요청 URL</w:t>
      </w:r>
    </w:p>
    <w:tbl>
      <w:tblPr>
        <w:tblW w:w="0" w:type="auto"/>
        <w:tblInd w:w="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7354"/>
      </w:tblGrid>
      <w:tr w:rsidR="008C120C" w:rsidRPr="00275B9F" w:rsidTr="008C120C">
        <w:tc>
          <w:tcPr>
            <w:tcW w:w="1664" w:type="dxa"/>
            <w:shd w:val="clear" w:color="auto" w:fill="D9D9D9"/>
          </w:tcPr>
          <w:p w:rsidR="008E0B26" w:rsidRPr="00275B9F" w:rsidRDefault="008E0B26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URL</w:t>
            </w:r>
          </w:p>
        </w:tc>
        <w:tc>
          <w:tcPr>
            <w:tcW w:w="7354" w:type="dxa"/>
          </w:tcPr>
          <w:p w:rsidR="008E0B26" w:rsidRPr="00275B9F" w:rsidRDefault="008E0B26" w:rsidP="00A94300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096517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51221C"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svcList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8C120C">
              <w:rPr>
                <w:rFonts w:asciiTheme="majorHAnsi" w:eastAsiaTheme="majorHAnsi" w:hAnsiTheme="majorHAnsi"/>
                <w:szCs w:val="18"/>
                <w:lang w:eastAsia="ko-KR"/>
              </w:rPr>
              <w:t>[</w:t>
            </w:r>
            <w:r w:rsidR="008C120C">
              <w:rPr>
                <w:rFonts w:asciiTheme="majorHAnsi" w:eastAsiaTheme="majorHAnsi" w:hAnsiTheme="majorHAnsi" w:hint="eastAsia"/>
                <w:szCs w:val="18"/>
                <w:lang w:eastAsia="ko-KR"/>
              </w:rPr>
              <w:t>start_index</w:t>
            </w:r>
            <w:r w:rsidR="008C120C">
              <w:rPr>
                <w:rFonts w:asciiTheme="majorHAnsi" w:eastAsiaTheme="majorHAnsi" w:hAnsiTheme="majorHAnsi"/>
                <w:szCs w:val="18"/>
                <w:lang w:eastAsia="ko-KR"/>
              </w:rPr>
              <w:t>]/[end_index]/</w:t>
            </w:r>
            <w:r w:rsidR="00B55012">
              <w:rPr>
                <w:rFonts w:asciiTheme="majorHAnsi" w:eastAsiaTheme="majorHAnsi" w:hAnsiTheme="majorHAnsi"/>
                <w:szCs w:val="18"/>
                <w:lang w:eastAsia="ko-KR"/>
              </w:rPr>
              <w:t>[SUB_CODE]</w:t>
            </w:r>
          </w:p>
        </w:tc>
      </w:tr>
      <w:tr w:rsidR="008C120C" w:rsidRPr="00275B9F" w:rsidTr="008C120C">
        <w:tc>
          <w:tcPr>
            <w:tcW w:w="1664" w:type="dxa"/>
            <w:shd w:val="clear" w:color="auto" w:fill="D9D9D9"/>
          </w:tcPr>
          <w:p w:rsidR="008E0B26" w:rsidRPr="00275B9F" w:rsidRDefault="008E0B26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METHOD</w:t>
            </w:r>
          </w:p>
        </w:tc>
        <w:tc>
          <w:tcPr>
            <w:tcW w:w="7354" w:type="dxa"/>
          </w:tcPr>
          <w:p w:rsidR="008E0B26" w:rsidRPr="00275B9F" w:rsidRDefault="008E0B26" w:rsidP="00A94300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GET</w:t>
            </w:r>
          </w:p>
        </w:tc>
      </w:tr>
      <w:tr w:rsidR="008C120C" w:rsidRPr="00275B9F" w:rsidTr="008C120C">
        <w:tc>
          <w:tcPr>
            <w:tcW w:w="1664" w:type="dxa"/>
            <w:shd w:val="clear" w:color="auto" w:fill="D9D9D9"/>
            <w:vAlign w:val="center"/>
          </w:tcPr>
          <w:p w:rsidR="008C120C" w:rsidRPr="00275B9F" w:rsidRDefault="008C120C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예시</w:t>
            </w:r>
          </w:p>
        </w:tc>
        <w:tc>
          <w:tcPr>
            <w:tcW w:w="7354" w:type="dxa"/>
          </w:tcPr>
          <w:p w:rsidR="008C120C" w:rsidRPr="00275B9F" w:rsidRDefault="00D07D5D" w:rsidP="00A94300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/>
                <w:szCs w:val="18"/>
                <w:lang w:eastAsia="ko-KR"/>
              </w:rPr>
              <w:t>https://y</w:t>
            </w:r>
            <w:r w:rsidR="008C120C" w:rsidRPr="008C120C">
              <w:rPr>
                <w:rFonts w:asciiTheme="majorHAnsi" w:eastAsiaTheme="majorHAnsi" w:hAnsiTheme="majorHAnsi"/>
                <w:szCs w:val="18"/>
                <w:lang w:eastAsia="ko-KR"/>
              </w:rPr>
              <w:t>eyakapi.seoul.go.kr</w:t>
            </w:r>
            <w:r w:rsidR="008C120C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8C120C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="008C120C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8C120C"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svcList</w:t>
            </w:r>
            <w:r w:rsidR="008C120C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8C120C">
              <w:rPr>
                <w:rFonts w:asciiTheme="majorHAnsi" w:eastAsiaTheme="majorHAnsi" w:hAnsiTheme="majorHAnsi"/>
                <w:szCs w:val="18"/>
                <w:lang w:eastAsia="ko-KR"/>
              </w:rPr>
              <w:t>1/10/</w:t>
            </w:r>
            <w:r w:rsidR="008C120C">
              <w:rPr>
                <w:rFonts w:asciiTheme="majorHAnsi" w:eastAsiaTheme="majorHAnsi" w:hAnsiTheme="majorHAnsi" w:hint="eastAsia"/>
                <w:szCs w:val="18"/>
                <w:lang w:eastAsia="ko-KR"/>
              </w:rPr>
              <w:t>lang_code=1&amp;class_code=T019&amp;area_code=SE23&amp;search_text=아빠와</w:t>
            </w:r>
          </w:p>
        </w:tc>
      </w:tr>
    </w:tbl>
    <w:p w:rsidR="008E0B26" w:rsidRPr="00275B9F" w:rsidRDefault="008E0B26" w:rsidP="008E0B26">
      <w:pPr>
        <w:ind w:firstLine="360"/>
        <w:rPr>
          <w:rFonts w:asciiTheme="majorHAnsi" w:eastAsiaTheme="majorHAnsi" w:hAnsiTheme="majorHAnsi"/>
          <w:sz w:val="22"/>
          <w:szCs w:val="22"/>
          <w:lang w:eastAsia="ko-KR"/>
        </w:rPr>
      </w:pPr>
    </w:p>
    <w:p w:rsidR="008E0B26" w:rsidRPr="00275B9F" w:rsidRDefault="008E0B26" w:rsidP="008E0B2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3. </w:t>
      </w:r>
      <w:r w:rsidRPr="00275B9F">
        <w:rPr>
          <w:rFonts w:asciiTheme="majorHAnsi" w:eastAsiaTheme="majorHAnsi" w:hAnsiTheme="majorHAnsi"/>
          <w:b/>
          <w:sz w:val="22"/>
          <w:szCs w:val="22"/>
          <w:lang w:eastAsia="ko-KR"/>
        </w:rPr>
        <w:t>SUB_CODE</w:t>
      </w: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 파라미터</w:t>
      </w:r>
    </w:p>
    <w:tbl>
      <w:tblPr>
        <w:tblpPr w:leftFromText="142" w:rightFromText="142" w:vertAnchor="text" w:horzAnchor="margin" w:tblpX="472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268"/>
        <w:gridCol w:w="1080"/>
        <w:gridCol w:w="1134"/>
        <w:gridCol w:w="3030"/>
      </w:tblGrid>
      <w:tr w:rsidR="008E0B26" w:rsidRPr="00275B9F" w:rsidTr="00A94300">
        <w:trPr>
          <w:trHeight w:val="424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E0B26" w:rsidRPr="00275B9F" w:rsidRDefault="008E0B2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E0B26" w:rsidRPr="00275B9F" w:rsidRDefault="008E0B2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E0B26" w:rsidRPr="00275B9F" w:rsidRDefault="008E0B2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최대길이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8E0B26" w:rsidRPr="00275B9F" w:rsidRDefault="008E0B2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E0B26" w:rsidRPr="00275B9F" w:rsidRDefault="008E0B2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샘플</w:t>
            </w:r>
          </w:p>
        </w:tc>
      </w:tr>
      <w:tr w:rsidR="008E0B26" w:rsidRPr="00275B9F" w:rsidTr="00A94300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lang_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다국어코드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E0B26" w:rsidRPr="00275B9F" w:rsidRDefault="00A6069F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A6069F" w:rsidP="00A9430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1:국문</w:t>
            </w: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(default)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,</w:t>
            </w: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2: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영문</w:t>
            </w:r>
          </w:p>
        </w:tc>
      </w:tr>
      <w:tr w:rsidR="008E0B26" w:rsidRPr="00275B9F" w:rsidTr="00A94300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class_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2차 분류코드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E0B26" w:rsidRPr="00275B9F" w:rsidRDefault="007769F2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T019</w:t>
            </w:r>
          </w:p>
        </w:tc>
      </w:tr>
      <w:tr w:rsidR="008E0B26" w:rsidRPr="00275B9F" w:rsidTr="00A94300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area_code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자치구 코드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E0B26" w:rsidRPr="00275B9F" w:rsidRDefault="007769F2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SE23</w:t>
            </w:r>
          </w:p>
        </w:tc>
      </w:tr>
      <w:tr w:rsidR="007769F2" w:rsidRPr="00275B9F" w:rsidTr="00A94300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769F2" w:rsidRPr="00275B9F" w:rsidRDefault="007769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search_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text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769F2" w:rsidRPr="00275B9F" w:rsidRDefault="007769F2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검색어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769F2" w:rsidRPr="00275B9F" w:rsidRDefault="007769F2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769F2" w:rsidRPr="00275B9F" w:rsidRDefault="007769F2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769F2" w:rsidRPr="00275B9F" w:rsidRDefault="007769F2" w:rsidP="00A9430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아빠와</w:t>
            </w:r>
          </w:p>
        </w:tc>
      </w:tr>
    </w:tbl>
    <w:p w:rsidR="007769F2" w:rsidRPr="00275B9F" w:rsidRDefault="007769F2" w:rsidP="007769F2">
      <w:pPr>
        <w:pStyle w:val="afc"/>
        <w:numPr>
          <w:ilvl w:val="0"/>
          <w:numId w:val="18"/>
        </w:numPr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class_code 및 area_code 를 반드시 입력하거나 search_text 를 반드시 입력해야 API 가 동작 함.</w:t>
      </w:r>
    </w:p>
    <w:p w:rsidR="008E0B26" w:rsidRPr="00275B9F" w:rsidRDefault="008E0B26" w:rsidP="008E0B26">
      <w:pPr>
        <w:ind w:firstLine="360"/>
        <w:rPr>
          <w:rFonts w:asciiTheme="majorHAnsi" w:eastAsiaTheme="majorHAnsi" w:hAnsiTheme="majorHAnsi"/>
          <w:lang w:eastAsia="ko-KR"/>
        </w:rPr>
      </w:pPr>
    </w:p>
    <w:p w:rsidR="008E0B26" w:rsidRPr="00275B9F" w:rsidRDefault="008E0B26" w:rsidP="008E0B2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4. 반환값</w:t>
      </w:r>
    </w:p>
    <w:tbl>
      <w:tblPr>
        <w:tblpPr w:leftFromText="142" w:rightFromText="142" w:vertAnchor="text" w:horzAnchor="margin" w:tblpX="486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54"/>
        <w:gridCol w:w="1274"/>
        <w:gridCol w:w="4115"/>
      </w:tblGrid>
      <w:tr w:rsidR="008E0B26" w:rsidRPr="00275B9F" w:rsidTr="007769F2">
        <w:trPr>
          <w:trHeight w:val="424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E0B26" w:rsidRPr="00275B9F" w:rsidRDefault="008E0B2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E0B26" w:rsidRPr="00275B9F" w:rsidRDefault="008E0B2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E0B26" w:rsidRPr="00275B9F" w:rsidRDefault="008E0B2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E0B26" w:rsidRPr="00275B9F" w:rsidRDefault="008E0B2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비고</w:t>
            </w:r>
          </w:p>
        </w:tc>
      </w:tr>
      <w:tr w:rsidR="008E0B26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errorCode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8E0B26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errorMsg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메시지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8E0B26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return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Data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반환 데이터 그룹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8E0B26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SVCID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서비스 아이디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S170222100225224777</w:t>
            </w:r>
          </w:p>
        </w:tc>
      </w:tr>
      <w:tr w:rsidR="008E0B26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SVCNM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서비스 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0B26" w:rsidRPr="00275B9F" w:rsidRDefault="008E0B2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2017년 상반기 아빠와 함께하는 전시체험 운영 안내</w:t>
            </w: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SVCSTATCODE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서비스 상태코드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공통코드 참고</w:t>
            </w: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SVCSTATNM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서비스 상태명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LANGCODE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다국어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공통코드 참고</w:t>
            </w: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CLASSCODE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2차분류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콩통코드 참고</w:t>
            </w: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CLASSNM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2차분류 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UPCLASSCODE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1차분류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공통코드 참고</w:t>
            </w: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UPCLASSNM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1차분류 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AREACODE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자치구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공통코드 참고</w:t>
            </w: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AREANM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자치구 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PLACENM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장소명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ADRES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주소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IMGSRC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이미지 주소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&lt;img src=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””&gt;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안에 사용되는 주소</w:t>
            </w: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 xml:space="preserve"> 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TELNO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전화번호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SVCBEGINDT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이용시작일자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SVCENDDT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이용종료일자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RCEPTBEGDT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접수시작일자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RCEPTENDDT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접수종료일자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USETGTNM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대상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7769F2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5457FE">
              <w:rPr>
                <w:rFonts w:asciiTheme="majorHAnsi" w:eastAsiaTheme="majorHAnsi" w:hAnsiTheme="majorHAnsi"/>
                <w:sz w:val="18"/>
                <w:szCs w:val="18"/>
              </w:rPr>
              <w:t>REGDT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등록일시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C75B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C75B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8E0B26" w:rsidRPr="00275B9F" w:rsidRDefault="008E0B26" w:rsidP="008E0B2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8E0B26" w:rsidRPr="00275B9F" w:rsidRDefault="008E0B26" w:rsidP="008E0B2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5. 응답 JSON 예제</w:t>
      </w: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8E0B26" w:rsidRPr="00275B9F" w:rsidTr="00A94300">
        <w:trPr>
          <w:trHeight w:val="2418"/>
        </w:trPr>
        <w:tc>
          <w:tcPr>
            <w:tcW w:w="9127" w:type="dxa"/>
            <w:vAlign w:val="center"/>
          </w:tcPr>
          <w:p w:rsidR="008E0B26" w:rsidRPr="00AC1002" w:rsidRDefault="00C75B00" w:rsidP="00A94300">
            <w:pPr>
              <w:spacing w:line="216" w:lineRule="auto"/>
              <w:rPr>
                <w:rFonts w:asciiTheme="majorHAnsi" w:eastAsiaTheme="majorHAnsi" w:hAnsiTheme="majorHAnsi" w:cs="Arial"/>
                <w:sz w:val="20"/>
                <w:lang w:eastAsia="ko-KR"/>
              </w:rPr>
            </w:pPr>
            <w:r w:rsidRPr="00AE4399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{"errorCode":"INFO-000","errorMsg":"정상 처리되었습니다.","totCnt":8,"returnData":[{"LANGCODE":1,"SVCID":"S170905110106372570","SVCSTATNM":"접수중","ADRES":"서울 송파구 올림픽로25(잠실동 10)","SVCNM":"풀살경비장</w:t>
            </w:r>
            <w:r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 xml:space="preserve"> </w:t>
            </w:r>
            <w:r w:rsidRPr="00AE4399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 xml:space="preserve">","AREANM":"송파구","SVCENDDT":"2017.12.31","PLACENM":"풋살경기장","SVCBEGINDT":"2017.09.01","REGDT":"2017.09.05 11:01","SVCSTATCODE":"R403","UPCLASSNM":"체육시설","RCEPTBEGDT":"2017.09.01 00:00","TELNO":"11111111","CLASSNM":"풋살경기장","USETGTNM":"제한없음","UPCLASSCODE":"T100","RCEPTENDDT":"2017.12.31 00:00","CLASSCODE":"T109","AREACODE":"SE18","IMGSRC":"http://yeyaklocal.seoul.go.kr:8080/fileDownload.web?p=/TB_SVCIMG/2017/09/05/S170905110106372570amp;n=l12o59Nbj3w7Mv147Wqkzl3Z1SHWH2_19592amp;on=images.jpg"},{"LANGCODE":1,"SVCID":"S170831143212541301","SVCSTATNM":"접수중","ADRES":"서울 송파구 올림픽로25(잠실동 10)","SVCNM":"풋살경기장","AREANM":"송파구","SVCENDDT":"2017.12.31","PLACENM":"풋살경기장","SVCBEGINDT":"2017.08.24","REGDT":"2017.08.31 14:32","SVCSTATCODE":"R403","UPCLASSNM":"체육시설","RCEPTBEGDT":"2017.08.24 00:00","TELNO":"11111111","CLASSNM":"풋살경기장","USETGTNM":"제한없음","UPCLASSCODE":"T100","RCEPTENDDT":"2017.12.31 00:00","CLASSCODE":"T109","AREACODE":"SE18","IMGSRC":"http://yeyaklocal.seoul.go.kr:8080/fileDownload.web?p=/TB_SVCIMG/2017/08/31/S170831143212541301amp;n=ot7Qgt1UJ5wu2cOs4awD524E39ad9O_19570amp;on=images.jpg"},{"LANGCODE":1,"SVCID":"S170824163745848347","SVCSTATNM":"접수중","ADRES":"서울 송파구 올림픽로25(잠실동 10)","SVCNM":"풋살경기장","AREANM":"송파구","SVCENDDT":"2017.09.30","PLACENM":"풋살경기장","SVCBEGINDT":"2017.08.24","REGDT":"2017.08.24 16:37","SVCSTATCODE":"R403","UPCLASSNM":"체육시설","RCEPTBEGDT":"2017.08.24 00:00","TELNO":"11111111","CLASSNM":"풋살경기장","USETGTNM":"제한없음","UPCLASSCODE":"T100","RCEPTENDDT":"2017.09.30 00:00","CLASSCODE":"T109","AREACODE":"SE18","IMGSRC":"http://yeyaklocal.seoul.go.kr:8080/fileDownload.web?p=/TB_SVCIMG/2017/08/24/S170824163745848347amp;n=vjusqvpw31HT5hbiCk8JgLzxQ214B3_19524amp;on=images.jpg"},{"LANGCODE":1,"SVCID":"S170824151020380151","SVCSTATNM":"접수중","ADRES":"서울 송파구 올림픽로25(잠실동 10)","SVCNM":"풋살","AREANM":"송파구","SVCENDDT":"2017.09.30","PLACENM":"풋살경기장","SVCBEGINDT":"2017.08.24","REGDT":"2017.08.24 15:10","SVCSTATCODE":"R403","UPCLASSNM":"체육시설","RCEPTBEGDT":"2017.08.24 </w:t>
            </w:r>
            <w:r w:rsidRPr="00AE4399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lastRenderedPageBreak/>
              <w:t>00:00","TELNO":"11111111","CLASSNM":"풋살경기장","USETGTNM":"제한없음","UPCLASSCODE":"T100","RCEPTENDDT":"2017</w:t>
            </w:r>
            <w:r w:rsidRPr="00AE4399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.09.30 00:00","CLASSCODE":"T109","AREACODE":"SE18","IMGSRC":"http://yeyaklocal.seoul.go.kr:8080/fileDownload.web?p=/TB_SVCIMG/2017/08/24/S170824151020380151amp;n=ifBL8554556ulkxtoFJ9s8u2Yfb2l7_19518amp;on=images.jpg"},{"LANGCODE":1,"SVCID":"S17081709185524</w:t>
            </w:r>
            <w:r w:rsidRPr="00AE4399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0449","SVCSTATNM":"접수중","ADRES":"서울 송파구 올림픽로25(잠실동 10)","SVCNM":"풋살","AREANM":"송파구","SVCENDDT":"2017.12.31","PLACENM":"풋살경기장","SVCBEGINDT":"2017.08.17","REGDT":"2017.08.17 09:18","SVCSTATCODE":"R403","UPCLASSNM":"체육시설","RCEPTBEGDT":"2017.08.17 00:00","TELNO":"11111111","CLASSNM":"풋살경기장","USETGTNM":"제한없음","UPCLASSCODE":"T100","RCEPTENDDT":"2017.12.31 00:00","CLASSCODE":"T109","AREACODE":"SE18","IMGSRC":"http://yeyaklocal.seoul.go.kr:8080/fileDownload.web?p=/TB_SVCIMG/2017/08/17/S170817091855240449am</w:t>
            </w:r>
            <w:r w:rsidRPr="00AE4399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p;n=oLW15V912kIwX3o261id1hqcdsGa91_19490amp;on=images.jpg"}]}</w:t>
            </w:r>
          </w:p>
        </w:tc>
      </w:tr>
    </w:tbl>
    <w:p w:rsidR="008E0B26" w:rsidRDefault="008E0B26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Default="002930EF">
      <w:pPr>
        <w:rPr>
          <w:rFonts w:asciiTheme="majorHAnsi" w:eastAsiaTheme="majorHAnsi" w:hAnsiTheme="majorHAnsi"/>
          <w:lang w:eastAsia="ko-KR"/>
        </w:rPr>
      </w:pPr>
    </w:p>
    <w:p w:rsidR="002930EF" w:rsidRPr="00275B9F" w:rsidRDefault="002930EF">
      <w:pPr>
        <w:rPr>
          <w:rFonts w:asciiTheme="majorHAnsi" w:eastAsiaTheme="majorHAnsi" w:hAnsiTheme="majorHAnsi"/>
          <w:lang w:eastAsia="ko-KR"/>
        </w:rPr>
      </w:pPr>
    </w:p>
    <w:p w:rsidR="00677686" w:rsidRPr="00275B9F" w:rsidRDefault="00677686" w:rsidP="00677686">
      <w:pPr>
        <w:pStyle w:val="Numberedlist22"/>
        <w:tabs>
          <w:tab w:val="clear" w:pos="720"/>
          <w:tab w:val="left" w:pos="567"/>
        </w:tabs>
        <w:ind w:hanging="720"/>
        <w:rPr>
          <w:rFonts w:asciiTheme="majorHAnsi" w:eastAsiaTheme="majorHAnsi" w:hAnsiTheme="majorHAnsi"/>
          <w:lang w:eastAsia="ko-KR"/>
        </w:rPr>
      </w:pPr>
      <w:bookmarkStart w:id="37" w:name="_Toc486333041"/>
      <w:r w:rsidRPr="00275B9F">
        <w:rPr>
          <w:rFonts w:asciiTheme="majorHAnsi" w:eastAsiaTheme="majorHAnsi" w:hAnsiTheme="majorHAnsi" w:hint="eastAsia"/>
          <w:lang w:eastAsia="ko-KR"/>
        </w:rPr>
        <w:t xml:space="preserve">공공서비스 </w:t>
      </w:r>
      <w:r w:rsidR="003B5536" w:rsidRPr="00275B9F">
        <w:rPr>
          <w:rFonts w:asciiTheme="majorHAnsi" w:eastAsiaTheme="majorHAnsi" w:hAnsiTheme="majorHAnsi" w:hint="eastAsia"/>
          <w:lang w:eastAsia="ko-KR"/>
        </w:rPr>
        <w:t>상세</w:t>
      </w:r>
      <w:r w:rsidRPr="00275B9F">
        <w:rPr>
          <w:rFonts w:asciiTheme="majorHAnsi" w:eastAsiaTheme="majorHAnsi" w:hAnsiTheme="majorHAnsi" w:hint="eastAsia"/>
          <w:lang w:eastAsia="ko-KR"/>
        </w:rPr>
        <w:t xml:space="preserve"> 조회</w:t>
      </w:r>
      <w:bookmarkEnd w:id="37"/>
    </w:p>
    <w:p w:rsidR="00677686" w:rsidRPr="00275B9F" w:rsidRDefault="00677686" w:rsidP="0067768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1. API 기능 설명</w:t>
      </w:r>
    </w:p>
    <w:p w:rsidR="00677686" w:rsidRPr="00275B9F" w:rsidRDefault="00677686" w:rsidP="00677686">
      <w:pPr>
        <w:ind w:firstLine="360"/>
        <w:rPr>
          <w:rFonts w:asciiTheme="majorHAnsi" w:eastAsiaTheme="majorHAnsi" w:hAnsiTheme="majorHAnsi"/>
          <w:lang w:val="en-US" w:eastAsia="ko-KR"/>
        </w:rPr>
      </w:pPr>
      <w:r w:rsidRPr="00275B9F">
        <w:rPr>
          <w:rFonts w:asciiTheme="majorHAnsi" w:eastAsiaTheme="majorHAnsi" w:hAnsiTheme="majorHAnsi" w:hint="eastAsia"/>
          <w:lang w:val="en-US" w:eastAsia="ko-KR"/>
        </w:rPr>
        <w:t>공공서비스</w:t>
      </w:r>
      <w:r w:rsidR="00BA7020" w:rsidRPr="00275B9F">
        <w:rPr>
          <w:rFonts w:asciiTheme="majorHAnsi" w:eastAsiaTheme="majorHAnsi" w:hAnsiTheme="majorHAnsi" w:hint="eastAsia"/>
          <w:lang w:val="en-US" w:eastAsia="ko-KR"/>
        </w:rPr>
        <w:t xml:space="preserve"> 상세정보를</w:t>
      </w:r>
      <w:r w:rsidRPr="00275B9F">
        <w:rPr>
          <w:rFonts w:asciiTheme="majorHAnsi" w:eastAsiaTheme="majorHAnsi" w:hAnsiTheme="majorHAnsi" w:hint="eastAsia"/>
          <w:lang w:val="en-US" w:eastAsia="ko-KR"/>
        </w:rPr>
        <w:t xml:space="preserve"> 조회하는 </w:t>
      </w:r>
      <w:r w:rsidRPr="00275B9F">
        <w:rPr>
          <w:rFonts w:asciiTheme="majorHAnsi" w:eastAsiaTheme="majorHAnsi" w:hAnsiTheme="majorHAnsi"/>
          <w:lang w:val="en-US" w:eastAsia="ko-KR"/>
        </w:rPr>
        <w:t>API</w:t>
      </w:r>
    </w:p>
    <w:p w:rsidR="00677686" w:rsidRPr="00275B9F" w:rsidRDefault="00677686" w:rsidP="00677686">
      <w:pPr>
        <w:ind w:firstLine="360"/>
        <w:rPr>
          <w:rFonts w:asciiTheme="majorHAnsi" w:eastAsiaTheme="majorHAnsi" w:hAnsiTheme="majorHAnsi"/>
          <w:lang w:val="en-US" w:eastAsia="ko-KR"/>
        </w:rPr>
      </w:pPr>
    </w:p>
    <w:p w:rsidR="00677686" w:rsidRPr="00275B9F" w:rsidRDefault="00677686" w:rsidP="00677686">
      <w:pPr>
        <w:ind w:firstLine="360"/>
        <w:rPr>
          <w:rFonts w:asciiTheme="majorHAnsi" w:eastAsiaTheme="majorHAnsi" w:hAnsiTheme="majorHAnsi"/>
          <w:b/>
          <w:sz w:val="22"/>
          <w:szCs w:val="22"/>
          <w:lang w:val="en-US"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val="en-US" w:eastAsia="ko-KR"/>
        </w:rPr>
        <w:t>2. 요청 URL</w:t>
      </w:r>
    </w:p>
    <w:tbl>
      <w:tblPr>
        <w:tblW w:w="0" w:type="auto"/>
        <w:tblInd w:w="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7796"/>
      </w:tblGrid>
      <w:tr w:rsidR="00677686" w:rsidRPr="00275B9F" w:rsidTr="00A94300">
        <w:tc>
          <w:tcPr>
            <w:tcW w:w="1750" w:type="dxa"/>
            <w:shd w:val="clear" w:color="auto" w:fill="D9D9D9"/>
          </w:tcPr>
          <w:p w:rsidR="00677686" w:rsidRPr="00275B9F" w:rsidRDefault="00677686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URL</w:t>
            </w:r>
          </w:p>
        </w:tc>
        <w:tc>
          <w:tcPr>
            <w:tcW w:w="7391" w:type="dxa"/>
          </w:tcPr>
          <w:p w:rsidR="00677686" w:rsidRPr="00275B9F" w:rsidRDefault="00677686" w:rsidP="00EB7DB4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096517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AF047F"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svc</w:t>
            </w:r>
            <w:r w:rsidR="00EB7DB4" w:rsidRPr="00275B9F">
              <w:rPr>
                <w:rFonts w:asciiTheme="majorHAnsi" w:eastAsiaTheme="majorHAnsi" w:hAnsiTheme="majorHAnsi"/>
                <w:szCs w:val="18"/>
                <w:lang w:eastAsia="ko-KR"/>
              </w:rPr>
              <w:t>Detail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B55012">
              <w:rPr>
                <w:rFonts w:asciiTheme="majorHAnsi" w:eastAsiaTheme="majorHAnsi" w:hAnsiTheme="majorHAnsi"/>
                <w:szCs w:val="18"/>
                <w:lang w:eastAsia="ko-KR"/>
              </w:rPr>
              <w:t>[SUB_CODE]</w:t>
            </w:r>
          </w:p>
        </w:tc>
      </w:tr>
      <w:tr w:rsidR="00677686" w:rsidRPr="00275B9F" w:rsidTr="00A94300">
        <w:tc>
          <w:tcPr>
            <w:tcW w:w="1750" w:type="dxa"/>
            <w:shd w:val="clear" w:color="auto" w:fill="D9D9D9"/>
          </w:tcPr>
          <w:p w:rsidR="00677686" w:rsidRPr="00275B9F" w:rsidRDefault="00677686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METHOD</w:t>
            </w:r>
          </w:p>
        </w:tc>
        <w:tc>
          <w:tcPr>
            <w:tcW w:w="7391" w:type="dxa"/>
          </w:tcPr>
          <w:p w:rsidR="00677686" w:rsidRPr="00275B9F" w:rsidRDefault="00677686" w:rsidP="00A94300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GET</w:t>
            </w:r>
          </w:p>
        </w:tc>
      </w:tr>
      <w:tr w:rsidR="008C120C" w:rsidRPr="00275B9F" w:rsidTr="008C120C">
        <w:tc>
          <w:tcPr>
            <w:tcW w:w="1750" w:type="dxa"/>
            <w:shd w:val="clear" w:color="auto" w:fill="D9D9D9"/>
            <w:vAlign w:val="center"/>
          </w:tcPr>
          <w:p w:rsidR="008C120C" w:rsidRPr="00275B9F" w:rsidRDefault="008C120C" w:rsidP="00A94300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예시</w:t>
            </w:r>
          </w:p>
        </w:tc>
        <w:tc>
          <w:tcPr>
            <w:tcW w:w="7391" w:type="dxa"/>
          </w:tcPr>
          <w:p w:rsidR="008C120C" w:rsidRPr="00275B9F" w:rsidRDefault="00D07D5D" w:rsidP="008C120C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/>
                <w:szCs w:val="18"/>
                <w:lang w:eastAsia="ko-KR"/>
              </w:rPr>
              <w:t>https://y</w:t>
            </w:r>
            <w:r w:rsidR="008C120C" w:rsidRPr="008C120C">
              <w:rPr>
                <w:rFonts w:asciiTheme="majorHAnsi" w:eastAsiaTheme="majorHAnsi" w:hAnsiTheme="majorHAnsi"/>
                <w:szCs w:val="18"/>
                <w:lang w:eastAsia="ko-KR"/>
              </w:rPr>
              <w:t>eyakapi.seoul.go.kr</w:t>
            </w:r>
            <w:r w:rsidR="008C120C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8C120C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="008C120C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8C120C"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svc</w:t>
            </w:r>
            <w:r w:rsidR="008C120C" w:rsidRPr="00275B9F">
              <w:rPr>
                <w:rFonts w:asciiTheme="majorHAnsi" w:eastAsiaTheme="majorHAnsi" w:hAnsiTheme="majorHAnsi"/>
                <w:szCs w:val="18"/>
                <w:lang w:eastAsia="ko-KR"/>
              </w:rPr>
              <w:t>Detail/</w:t>
            </w:r>
            <w:r w:rsidR="008C120C">
              <w:rPr>
                <w:rFonts w:asciiTheme="majorHAnsi" w:eastAsiaTheme="majorHAnsi" w:hAnsiTheme="majorHAnsi" w:hint="eastAsia"/>
                <w:szCs w:val="18"/>
                <w:lang w:eastAsia="ko-KR"/>
              </w:rPr>
              <w:t>lang_code=1&amp;svcid=</w:t>
            </w:r>
            <w:r w:rsidR="008C120C" w:rsidRPr="00275B9F">
              <w:rPr>
                <w:rFonts w:asciiTheme="majorHAnsi" w:eastAsiaTheme="majorHAnsi" w:hAnsiTheme="majorHAnsi" w:cs="돋움"/>
                <w:szCs w:val="18"/>
                <w:lang w:eastAsia="ko-KR"/>
              </w:rPr>
              <w:t>S170222100225224777</w:t>
            </w:r>
          </w:p>
        </w:tc>
      </w:tr>
    </w:tbl>
    <w:p w:rsidR="00677686" w:rsidRPr="00275B9F" w:rsidRDefault="00677686" w:rsidP="00677686">
      <w:pPr>
        <w:ind w:firstLine="360"/>
        <w:rPr>
          <w:rFonts w:asciiTheme="majorHAnsi" w:eastAsiaTheme="majorHAnsi" w:hAnsiTheme="majorHAnsi"/>
          <w:sz w:val="22"/>
          <w:szCs w:val="22"/>
          <w:lang w:eastAsia="ko-KR"/>
        </w:rPr>
      </w:pPr>
    </w:p>
    <w:p w:rsidR="00677686" w:rsidRPr="00275B9F" w:rsidRDefault="00677686" w:rsidP="0067768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3. </w:t>
      </w:r>
      <w:r w:rsidRPr="00275B9F">
        <w:rPr>
          <w:rFonts w:asciiTheme="majorHAnsi" w:eastAsiaTheme="majorHAnsi" w:hAnsiTheme="majorHAnsi"/>
          <w:b/>
          <w:sz w:val="22"/>
          <w:szCs w:val="22"/>
          <w:lang w:eastAsia="ko-KR"/>
        </w:rPr>
        <w:t>SUB_CODE</w:t>
      </w: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 파라미터</w:t>
      </w:r>
    </w:p>
    <w:tbl>
      <w:tblPr>
        <w:tblpPr w:leftFromText="142" w:rightFromText="142" w:vertAnchor="text" w:horzAnchor="margin" w:tblpX="472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268"/>
        <w:gridCol w:w="1080"/>
        <w:gridCol w:w="1134"/>
        <w:gridCol w:w="3030"/>
      </w:tblGrid>
      <w:tr w:rsidR="00677686" w:rsidRPr="00275B9F" w:rsidTr="00A94300">
        <w:trPr>
          <w:trHeight w:val="424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77686" w:rsidRPr="00275B9F" w:rsidRDefault="0067768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77686" w:rsidRPr="00275B9F" w:rsidRDefault="0067768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77686" w:rsidRPr="00275B9F" w:rsidRDefault="0067768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최대길이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677686" w:rsidRPr="00275B9F" w:rsidRDefault="0067768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77686" w:rsidRPr="00275B9F" w:rsidRDefault="00677686" w:rsidP="00A9430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샘플</w:t>
            </w:r>
          </w:p>
        </w:tc>
      </w:tr>
      <w:tr w:rsidR="00677686" w:rsidRPr="00275B9F" w:rsidTr="00A94300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77686" w:rsidRPr="00275B9F" w:rsidRDefault="0067768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lang_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77686" w:rsidRPr="00275B9F" w:rsidRDefault="00677686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다국어코드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77686" w:rsidRPr="00275B9F" w:rsidRDefault="00677686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77686" w:rsidRPr="00275B9F" w:rsidRDefault="00A6069F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77686" w:rsidRPr="00275B9F" w:rsidRDefault="00A6069F" w:rsidP="00A9430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1:국문</w:t>
            </w: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(default)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,</w:t>
            </w: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2: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영문</w:t>
            </w:r>
          </w:p>
        </w:tc>
      </w:tr>
      <w:tr w:rsidR="00677686" w:rsidRPr="00275B9F" w:rsidTr="00A94300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77686" w:rsidRPr="00275B9F" w:rsidRDefault="00777488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svcid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77686" w:rsidRPr="00275B9F" w:rsidRDefault="00777488" w:rsidP="00A9430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서비스 아이디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77686" w:rsidRPr="00275B9F" w:rsidRDefault="00777488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77686" w:rsidRPr="00275B9F" w:rsidRDefault="00777488" w:rsidP="00A9430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77686" w:rsidRPr="00275B9F" w:rsidRDefault="00777488" w:rsidP="00A9430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>S170222100225224777</w:t>
            </w:r>
          </w:p>
        </w:tc>
      </w:tr>
    </w:tbl>
    <w:p w:rsidR="00677686" w:rsidRPr="00275B9F" w:rsidRDefault="00677686" w:rsidP="00677686">
      <w:pPr>
        <w:ind w:firstLine="360"/>
        <w:rPr>
          <w:rFonts w:asciiTheme="majorHAnsi" w:eastAsiaTheme="majorHAnsi" w:hAnsiTheme="majorHAnsi"/>
          <w:lang w:eastAsia="ko-KR"/>
        </w:rPr>
      </w:pPr>
    </w:p>
    <w:p w:rsidR="00677686" w:rsidRDefault="00677686" w:rsidP="0067768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4. 반환값</w:t>
      </w:r>
    </w:p>
    <w:tbl>
      <w:tblPr>
        <w:tblpPr w:leftFromText="142" w:rightFromText="142" w:vertAnchor="text" w:horzAnchor="margin" w:tblpX="486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2268"/>
        <w:gridCol w:w="1417"/>
        <w:gridCol w:w="2891"/>
      </w:tblGrid>
      <w:tr w:rsidR="00C75B00" w:rsidRPr="00275B9F" w:rsidTr="00F825D0">
        <w:trPr>
          <w:trHeight w:val="424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비고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코드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errorMsg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메시지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return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Data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반환 데이터 그룹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svcInfo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서비스 정보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SVCID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서비스 아이디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  SVCNM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서비스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USETGT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대상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PLACENM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장소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>
              <w:t xml:space="preserve"> </w:t>
            </w:r>
            <w:r w:rsidRPr="002E78D8">
              <w:rPr>
                <w:rFonts w:asciiTheme="majorHAnsi" w:eastAsiaTheme="majorHAnsi" w:hAnsiTheme="majorHAnsi"/>
                <w:sz w:val="18"/>
                <w:szCs w:val="18"/>
              </w:rPr>
              <w:t>FULLPLACENM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전체 장소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 RECNUMBER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모집 정원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777BD4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F825D0">
            <w:pPr>
              <w:pStyle w:val="Default"/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697AA5">
              <w:rPr>
                <w:rFonts w:asciiTheme="majorHAnsi" w:eastAsiaTheme="majorHAnsi" w:hAnsiTheme="majorHAnsi"/>
                <w:sz w:val="18"/>
                <w:szCs w:val="18"/>
              </w:rPr>
              <w:t>CANCELPERIOD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취소 기간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777BD4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 APPLIMIT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신청 제한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777BD4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</w:rPr>
              <w:t xml:space="preserve">  </w:t>
            </w:r>
            <w:r w:rsidRPr="00CF1CED">
              <w:rPr>
                <w:rFonts w:asciiTheme="majorHAnsi" w:eastAsiaTheme="majorHAnsi" w:hAnsiTheme="majorHAnsi"/>
                <w:sz w:val="18"/>
                <w:szCs w:val="18"/>
              </w:rPr>
              <w:t>SVCBEGINDT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이용 시작 일자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</w:rPr>
              <w:t xml:space="preserve">  </w:t>
            </w:r>
            <w:r w:rsidRPr="00CF1CED">
              <w:rPr>
                <w:rFonts w:asciiTheme="majorHAnsi" w:eastAsiaTheme="majorHAnsi" w:hAnsiTheme="majorHAnsi"/>
                <w:sz w:val="18"/>
                <w:szCs w:val="18"/>
              </w:rPr>
              <w:t>SVCENDDT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이용 종료 일자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>
              <w:t xml:space="preserve">  </w:t>
            </w:r>
            <w:r w:rsidRPr="00CF1CED">
              <w:rPr>
                <w:rFonts w:asciiTheme="majorHAnsi" w:eastAsiaTheme="majorHAnsi" w:hAnsiTheme="majorHAnsi"/>
                <w:sz w:val="18"/>
                <w:szCs w:val="18"/>
              </w:rPr>
              <w:t>RCEPTBEGDT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접수 시작 일시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>
              <w:t xml:space="preserve"> </w:t>
            </w:r>
            <w:r w:rsidRPr="00CF1CED">
              <w:rPr>
                <w:rFonts w:asciiTheme="majorHAnsi" w:eastAsiaTheme="majorHAnsi" w:hAnsiTheme="majorHAnsi"/>
                <w:sz w:val="18"/>
                <w:szCs w:val="18"/>
              </w:rPr>
              <w:t>RCEPTENDDT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접수 종료 일시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ORGNM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담당 기관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TELNO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담당 기관 연락처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D37856">
              <w:rPr>
                <w:rFonts w:asciiTheme="majorHAnsi" w:eastAsiaTheme="majorHAnsi" w:hAnsiTheme="majorHAnsi"/>
                <w:sz w:val="18"/>
                <w:szCs w:val="18"/>
              </w:rPr>
              <w:t>SELECTMTH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선별 방법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1140EE">
              <w:rPr>
                <w:rFonts w:asciiTheme="majorHAnsi" w:eastAsiaTheme="majorHAnsi" w:hAnsiTheme="majorHAnsi"/>
                <w:sz w:val="18"/>
                <w:szCs w:val="18"/>
              </w:rPr>
              <w:t>DTLCONT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상세 설명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1140EE">
              <w:rPr>
                <w:rFonts w:asciiTheme="majorHAnsi" w:eastAsiaTheme="majorHAnsi" w:hAnsiTheme="majorHAnsi"/>
                <w:sz w:val="18"/>
                <w:szCs w:val="18"/>
              </w:rPr>
              <w:t>NOTICE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주의 사항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9F11B1">
              <w:rPr>
                <w:rFonts w:asciiTheme="majorHAnsi" w:eastAsiaTheme="majorHAnsi" w:hAnsiTheme="majorHAnsi"/>
                <w:sz w:val="18"/>
                <w:szCs w:val="18"/>
              </w:rPr>
              <w:t>IMGSRC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이미지 주소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&lt;img src=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””&gt;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안에 사용되는 주소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9E5120">
              <w:rPr>
                <w:rFonts w:asciiTheme="majorHAnsi" w:eastAsiaTheme="majorHAnsi" w:hAnsiTheme="majorHAnsi"/>
                <w:sz w:val="18"/>
                <w:szCs w:val="18"/>
              </w:rPr>
              <w:t>ADRES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주소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D829A4">
              <w:rPr>
                <w:rFonts w:asciiTheme="majorHAnsi" w:eastAsiaTheme="majorHAnsi" w:hAnsiTheme="majorHAnsi"/>
                <w:sz w:val="18"/>
                <w:szCs w:val="18"/>
              </w:rPr>
              <w:t>PLACEINFO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오시는길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APPAVAILAT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신청 가능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or N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9C71B2">
              <w:rPr>
                <w:rFonts w:asciiTheme="majorHAnsi" w:eastAsiaTheme="majorHAnsi" w:hAnsiTheme="majorHAnsi"/>
                <w:sz w:val="18"/>
                <w:szCs w:val="18"/>
              </w:rPr>
              <w:t>SVCSTATNM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서비스상태명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TURNEXPLAIN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회차선택 가이드 문구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961689" w:rsidRDefault="00C75B00" w:rsidP="00F825D0">
            <w:pPr>
              <w:pStyle w:val="Defaul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 w:rsidRPr="00961689">
              <w:rPr>
                <w:rFonts w:asciiTheme="majorHAnsi" w:eastAsiaTheme="majorHAnsi" w:hAnsiTheme="majorHAnsi"/>
                <w:sz w:val="18"/>
                <w:szCs w:val="18"/>
              </w:rPr>
              <w:t>USETIMEUNITCODE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61689">
              <w:rPr>
                <w:rFonts w:asciiTheme="majorHAnsi" w:eastAsiaTheme="majorHAnsi" w:hAnsiTheme="majorHAnsi" w:hint="eastAsia"/>
                <w:sz w:val="18"/>
                <w:szCs w:val="18"/>
              </w:rPr>
              <w:t>이용시간단위코드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공통코드 참고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50" w:firstLine="9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inputObject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입력객체 정보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start_rsvunitsn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시작회차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입력 필드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ITEMNM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입력 항목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시작 시간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50" w:firstLine="9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파라메터 객체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start_rsvunitsn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DATATYPE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데이터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NUMBER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인풋필드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select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NESSAT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필수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 고정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DISPAT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화면 표기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 or N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end_rsvunitsn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종료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회차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입력 필드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ITEMNM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입력 항목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종료 시간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50" w:firstLine="9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파라메터 객체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end_rsvunitsn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DATATYPE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데이터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NUMBER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인풋필드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select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NESSAT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필수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고정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DISPAT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화면 표기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 or N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reqcnt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신청수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ITEMNM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입력 항목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신청수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50" w:firstLine="9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파라메터 객체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reqcnt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DATATYPE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데이터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NUMBER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인풋필드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elect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NESSAT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필수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고정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DISPAT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화면 표기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고정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94147">
              <w:rPr>
                <w:rFonts w:asciiTheme="majorHAnsi" w:eastAsiaTheme="majorHAnsi" w:hAnsiTheme="majorHAnsi"/>
                <w:sz w:val="18"/>
                <w:szCs w:val="18"/>
              </w:rPr>
              <w:t>indivgrpsectcode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개인단체신청구분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ITEMNM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입력 항목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개인단체신청구분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50" w:firstLine="9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파라메터 객체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62F24">
              <w:rPr>
                <w:rFonts w:asciiTheme="majorHAnsi" w:eastAsiaTheme="majorHAnsi" w:hAnsiTheme="majorHAnsi"/>
                <w:sz w:val="18"/>
                <w:szCs w:val="18"/>
              </w:rPr>
              <w:t>indivgrpsectcode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DATATYPE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데이터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TEXT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인풋필드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radio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NESSAT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필수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고정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DISPAT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화면 표기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or N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40744">
              <w:rPr>
                <w:rFonts w:asciiTheme="majorHAnsi" w:eastAsiaTheme="majorHAnsi" w:hAnsiTheme="majorHAnsi"/>
                <w:sz w:val="18"/>
                <w:szCs w:val="18"/>
              </w:rPr>
              <w:t>grpnm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단체명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ITEMNM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입력 항목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단체명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50" w:firstLine="9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파라메터 객체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40744">
              <w:rPr>
                <w:rFonts w:asciiTheme="majorHAnsi" w:eastAsiaTheme="majorHAnsi" w:hAnsiTheme="majorHAnsi"/>
                <w:sz w:val="18"/>
                <w:szCs w:val="18"/>
              </w:rPr>
              <w:t>grpnm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DATATYPE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데이터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TEXT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인풋필드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text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NESSAT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필수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DISPAT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화면 표기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 or N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9A8">
              <w:rPr>
                <w:rFonts w:asciiTheme="majorHAnsi" w:eastAsiaTheme="majorHAnsi" w:hAnsiTheme="majorHAnsi"/>
                <w:sz w:val="18"/>
                <w:szCs w:val="18"/>
              </w:rPr>
              <w:t>tell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전화번호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ITEMNM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입력 항목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전화번호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50" w:firstLine="9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파라메터 객체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tell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DATATYPE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데이터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TEXT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인풋필드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text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NESSAT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필수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고정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DISPAT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화면 표기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고정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E29A8">
              <w:rPr>
                <w:rFonts w:asciiTheme="majorHAnsi" w:eastAsiaTheme="majorHAnsi" w:hAnsiTheme="majorHAnsi"/>
                <w:sz w:val="18"/>
                <w:szCs w:val="18"/>
              </w:rPr>
              <w:t>mobile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휴대폰번호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ITEMNM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입력 항목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휴대폰번호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50" w:firstLine="9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파라메터 객체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AE29A8">
              <w:rPr>
                <w:rFonts w:asciiTheme="majorHAnsi" w:eastAsiaTheme="majorHAnsi" w:hAnsiTheme="majorHAnsi"/>
                <w:sz w:val="18"/>
                <w:szCs w:val="18"/>
              </w:rPr>
              <w:t>obile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DATATYPE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데이터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TEXT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인풋필드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text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NESSAT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필수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Y or N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DISPAT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화면 표기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 고정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0601A">
              <w:rPr>
                <w:rFonts w:asciiTheme="majorHAnsi" w:eastAsiaTheme="majorHAnsi" w:hAnsiTheme="majorHAnsi"/>
                <w:sz w:val="18"/>
                <w:szCs w:val="18"/>
              </w:rPr>
              <w:t>smsrcvrefse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SMS 수신거부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ITEMNM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입력 항목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SMS 수신거부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50" w:firstLine="9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파라메터 객체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0601A">
              <w:rPr>
                <w:rFonts w:asciiTheme="majorHAnsi" w:eastAsiaTheme="majorHAnsi" w:hAnsiTheme="majorHAnsi"/>
                <w:sz w:val="18"/>
                <w:szCs w:val="18"/>
              </w:rPr>
              <w:t>smsrcvrefse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DATATYPE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데이터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TEXT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인풋필드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text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NESSAT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필수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N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고정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DISPAT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화면 표기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 고정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C30A4">
              <w:rPr>
                <w:rFonts w:asciiTheme="majorHAnsi" w:eastAsiaTheme="majorHAnsi" w:hAnsiTheme="majorHAnsi"/>
                <w:sz w:val="18"/>
                <w:szCs w:val="18"/>
              </w:rPr>
              <w:t>email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이메일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ITEMNM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입력 항목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이메일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50" w:firstLine="9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파라메터 객체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C30A4">
              <w:rPr>
                <w:rFonts w:asciiTheme="majorHAnsi" w:eastAsiaTheme="majorHAnsi" w:hAnsiTheme="majorHAnsi"/>
                <w:sz w:val="18"/>
                <w:szCs w:val="18"/>
              </w:rPr>
              <w:t>email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DATATYPE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데이터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TEXT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인풋필드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text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NESSAT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필수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Y or N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DISPAT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화면 표기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 고정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B1443">
              <w:rPr>
                <w:rFonts w:asciiTheme="majorHAnsi" w:eastAsiaTheme="majorHAnsi" w:hAnsiTheme="majorHAnsi"/>
                <w:sz w:val="18"/>
                <w:szCs w:val="18"/>
              </w:rPr>
              <w:t>emailrcvrefse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이메일 수신거부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ITEMNM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입력 항목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이메일 수신거부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50" w:firstLine="9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파라메터 객체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B1443">
              <w:rPr>
                <w:rFonts w:asciiTheme="majorHAnsi" w:eastAsiaTheme="majorHAnsi" w:hAnsiTheme="majorHAnsi"/>
                <w:sz w:val="18"/>
                <w:szCs w:val="18"/>
              </w:rPr>
              <w:t>emailrcvrefse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DATATYPE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데이터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TEXT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 xml:space="preserve">  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인풋필드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radio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NESSAT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필수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 고정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DISPAT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화면 표기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 고정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0631D">
              <w:rPr>
                <w:rFonts w:asciiTheme="majorHAnsi" w:eastAsiaTheme="majorHAnsi" w:hAnsiTheme="majorHAnsi"/>
                <w:sz w:val="18"/>
                <w:szCs w:val="18"/>
              </w:rPr>
              <w:t>zipcode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우편번호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ITEMNM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입력 항목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우편번호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50" w:firstLine="9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파라메터 객체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0631D">
              <w:rPr>
                <w:rFonts w:asciiTheme="majorHAnsi" w:eastAsiaTheme="majorHAnsi" w:hAnsiTheme="majorHAnsi"/>
                <w:sz w:val="18"/>
                <w:szCs w:val="18"/>
              </w:rPr>
              <w:t>zipcode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DATATYPE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데이터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TEXT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인풋필드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text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NESSAT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필수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 고정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DISPAT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화면 표기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 고정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A674E">
              <w:rPr>
                <w:rFonts w:asciiTheme="majorHAnsi" w:eastAsiaTheme="majorHAnsi" w:hAnsiTheme="majorHAnsi"/>
                <w:sz w:val="18"/>
                <w:szCs w:val="18"/>
              </w:rPr>
              <w:t>adres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주소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ITEMNM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입력 항목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주소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50" w:firstLine="9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파라메터 객체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A674E">
              <w:rPr>
                <w:rFonts w:asciiTheme="majorHAnsi" w:eastAsiaTheme="majorHAnsi" w:hAnsiTheme="majorHAnsi"/>
                <w:sz w:val="18"/>
                <w:szCs w:val="18"/>
              </w:rPr>
              <w:t>adres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DATATYPE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데이터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TEXT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인풋필드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text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NESSAT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필수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 or Y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DISPAT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화면 표기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 고정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>
              <w:t xml:space="preserve"> </w:t>
            </w:r>
            <w:r w:rsidRPr="00C90BDA">
              <w:rPr>
                <w:rFonts w:asciiTheme="majorHAnsi" w:eastAsiaTheme="majorHAnsi" w:hAnsiTheme="majorHAnsi"/>
                <w:sz w:val="18"/>
                <w:szCs w:val="18"/>
              </w:rPr>
              <w:t>additemvalue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추가입력 항목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ITEMNM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입력 항목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관리자 추가 항목명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ind w:firstLineChars="50" w:firstLine="9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파라메터 객체 명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F3612">
              <w:rPr>
                <w:rFonts w:asciiTheme="majorHAnsi" w:eastAsiaTheme="majorHAnsi" w:hAnsiTheme="majorHAnsi"/>
                <w:sz w:val="18"/>
                <w:szCs w:val="18"/>
              </w:rPr>
              <w:t>additemvalue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DATATYPE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데이터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TEXT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INPUTTYPE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인풋필드 유형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text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NESSAT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필수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 or Y</w:t>
            </w:r>
          </w:p>
        </w:tc>
      </w:tr>
      <w:tr w:rsidR="00C75B00" w:rsidRPr="00275B9F" w:rsidTr="00F825D0">
        <w:trPr>
          <w:trHeight w:val="318"/>
        </w:trPr>
        <w:tc>
          <w:tcPr>
            <w:tcW w:w="254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3D786B">
              <w:rPr>
                <w:rFonts w:asciiTheme="majorHAnsi" w:eastAsiaTheme="majorHAnsi" w:hAnsiTheme="majorHAnsi"/>
                <w:sz w:val="18"/>
                <w:szCs w:val="18"/>
              </w:rPr>
              <w:t>DISPAT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화면 표기 여부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9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C75B00" w:rsidRPr="00275B9F" w:rsidRDefault="00C75B00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Y 고정</w:t>
            </w:r>
          </w:p>
        </w:tc>
      </w:tr>
    </w:tbl>
    <w:p w:rsidR="00C75B00" w:rsidRPr="00275B9F" w:rsidRDefault="00C75B00" w:rsidP="0067768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54445D" w:rsidRPr="00275B9F" w:rsidRDefault="0054445D" w:rsidP="0067768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677686" w:rsidRPr="00275B9F" w:rsidRDefault="00677686" w:rsidP="0067768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5. 응답 JSON 예제</w:t>
      </w: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677686" w:rsidRPr="00275B9F" w:rsidTr="00A94300">
        <w:trPr>
          <w:trHeight w:val="2418"/>
        </w:trPr>
        <w:tc>
          <w:tcPr>
            <w:tcW w:w="9127" w:type="dxa"/>
            <w:vAlign w:val="center"/>
          </w:tcPr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  <w:r w:rsidRPr="00A13A22">
              <w:rPr>
                <w:rFonts w:asciiTheme="majorHAnsi" w:eastAsiaTheme="majorHAnsi" w:hAnsiTheme="majorHAnsi" w:cs="Arial" w:hint="eastAsia"/>
                <w:szCs w:val="18"/>
                <w:lang w:val="en-US" w:eastAsia="ko-KR"/>
              </w:rPr>
              <w:t>{"errorCode":"INFO-000","errorMsg":"정상 처리되었습니다.","returnData":{"svcInfo":{"PLACEINFO":"</w:t>
            </w:r>
          </w:p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  <w:r w:rsidRPr="00A13A22">
              <w:rPr>
                <w:rFonts w:asciiTheme="majorHAnsi" w:eastAsiaTheme="majorHAnsi" w:hAnsiTheme="majorHAnsi" w:cs="Arial" w:hint="eastAsia"/>
                <w:szCs w:val="18"/>
                <w:lang w:val="en-US" w:eastAsia="ko-KR"/>
              </w:rPr>
              <w:t>* 지하철 : 2호선 6번 출구에서 100 직진 후 50좌회전 후 50 이동 소방서 상단 데크&lt;\/p&gt;\n</w:t>
            </w:r>
          </w:p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</w:p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  <w:r w:rsidRPr="00A13A22">
              <w:rPr>
                <w:rFonts w:asciiTheme="majorHAnsi" w:eastAsiaTheme="majorHAnsi" w:hAnsiTheme="majorHAnsi" w:cs="Arial" w:hint="eastAsia"/>
                <w:szCs w:val="18"/>
                <w:lang w:val="en-US" w:eastAsia="ko-KR"/>
              </w:rPr>
              <w:t>* 버스&lt;\/p&gt;\n</w:t>
            </w:r>
          </w:p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</w:p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  <w:r w:rsidRPr="00A13A22">
              <w:rPr>
                <w:rFonts w:asciiTheme="majorHAnsi" w:eastAsiaTheme="majorHAnsi" w:hAnsiTheme="majorHAnsi" w:cs="Arial" w:hint="eastAsia"/>
                <w:szCs w:val="18"/>
                <w:lang w:val="en-US" w:eastAsia="ko-KR"/>
              </w:rPr>
              <w:t xml:space="preserve"> : 초록(지선) : 3217, 3218, 3411, 3412, 3414, 3415, 3417, 3422&lt;\/p&gt;\n</w:t>
            </w:r>
          </w:p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</w:p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  <w:r w:rsidRPr="00A13A22">
              <w:rPr>
                <w:rFonts w:asciiTheme="majorHAnsi" w:eastAsiaTheme="majorHAnsi" w:hAnsiTheme="majorHAnsi" w:cs="Arial" w:hint="eastAsia"/>
                <w:szCs w:val="18"/>
                <w:lang w:val="en-US" w:eastAsia="ko-KR"/>
              </w:rPr>
              <w:t xml:space="preserve">   파랑(간선) : 360, 361, 362, 363, 730, 301, 341&lt;\/p&gt;\n</w:t>
            </w:r>
          </w:p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</w:p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  <w:r w:rsidRPr="00A13A22">
              <w:rPr>
                <w:rFonts w:asciiTheme="majorHAnsi" w:eastAsiaTheme="majorHAnsi" w:hAnsiTheme="majorHAnsi" w:cs="Arial" w:hint="eastAsia"/>
                <w:szCs w:val="18"/>
                <w:lang w:val="en-US" w:eastAsia="ko-KR"/>
              </w:rPr>
              <w:t xml:space="preserve">   공 항 버 스 : 606&lt;\/p&gt;\n</w:t>
            </w:r>
          </w:p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</w:p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  <w:r w:rsidRPr="00A13A22">
              <w:rPr>
                <w:rFonts w:asciiTheme="majorHAnsi" w:eastAsiaTheme="majorHAnsi" w:hAnsiTheme="majorHAnsi" w:cs="Arial" w:hint="eastAsia"/>
                <w:szCs w:val="18"/>
                <w:lang w:val="en-US" w:eastAsia="ko-KR"/>
              </w:rPr>
              <w:t xml:space="preserve">   이용 후 잠실종합운동장에서 하차, 남문으로 출입 후 100 직진 후 좌회전 50 이동 소방서 상단 데크&lt;\/p&gt;\n</w:t>
            </w:r>
          </w:p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</w:p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  <w:r w:rsidRPr="00A13A22">
              <w:rPr>
                <w:rFonts w:asciiTheme="majorHAnsi" w:eastAsiaTheme="majorHAnsi" w:hAnsiTheme="majorHAnsi" w:cs="Arial" w:hint="eastAsia"/>
                <w:szCs w:val="18"/>
                <w:lang w:val="en-US" w:eastAsia="ko-KR"/>
              </w:rPr>
              <w:t>* 자가용&lt;\/p&gt;\n</w:t>
            </w:r>
          </w:p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</w:p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  <w:r w:rsidRPr="00A13A22">
              <w:rPr>
                <w:rFonts w:asciiTheme="majorHAnsi" w:eastAsiaTheme="majorHAnsi" w:hAnsiTheme="majorHAnsi" w:cs="Arial" w:hint="eastAsia"/>
                <w:szCs w:val="18"/>
                <w:lang w:val="en-US" w:eastAsia="ko-KR"/>
              </w:rPr>
              <w:t>: 영동대교→영동IC→삼성역 직진→삼성역 사거리 좌회전→삼성교→종합운동장사거리 U턴→종합운동장 남문 출입 후 100 직진 후 좌회전 50 이동 소방서 상단 데크&lt;\/p&gt;\n</w:t>
            </w:r>
          </w:p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</w:p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  <w:r w:rsidRPr="00A13A22">
              <w:rPr>
                <w:rFonts w:asciiTheme="majorHAnsi" w:eastAsiaTheme="majorHAnsi" w:hAnsiTheme="majorHAnsi" w:cs="Arial" w:hint="eastAsia"/>
                <w:szCs w:val="18"/>
                <w:lang w:val="en-US" w:eastAsia="ko-KR"/>
              </w:rPr>
              <w:t>- 올림픽도로→청담1교→종합운동장 방향으로 우회전→종합운동장 동문 출입 후 500 직진 소방서 상단 데크&lt;\/p&gt;\n</w:t>
            </w:r>
          </w:p>
          <w:p w:rsidR="00C75B00" w:rsidRPr="00A13A22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</w:p>
          <w:p w:rsidR="00677686" w:rsidRPr="00275B9F" w:rsidRDefault="00C75B00" w:rsidP="00C75B00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eastAsia="ko-KR"/>
              </w:rPr>
            </w:pPr>
            <w:r w:rsidRPr="00A13A22">
              <w:rPr>
                <w:rFonts w:asciiTheme="majorHAnsi" w:eastAsiaTheme="majorHAnsi" w:hAnsiTheme="majorHAnsi" w:cs="Arial" w:hint="eastAsia"/>
                <w:szCs w:val="18"/>
                <w:lang w:val="en-US" w:eastAsia="ko-KR"/>
              </w:rPr>
              <w:t>- 잠실대교→잠실IC→잠실역 직진→잠실역사거리 우회전→신천역→종합운동장사거리→종합운동장남문 100 직진 후 좌회전 50 이동 소방서 상단 데크&lt;\/p&gt;","NOTICE":"주의사항","USETGT":"제한없음","USETIMEUNITCODE":"B402","SVCID":"S170831143212541301","APPLIMIT":"","ORGNM":"정보화기획담당관","SVCSTATNM":"접수중","ADRES":"서울 송파구 올림픽로25(잠실동 10)","SVCNM":"풋살경기장","PLACENM":"풋살경기장","SVCENDDT":"2017.12.31","SELECTMTH":"선착순","SVCBEGINDT":"2017.08.24","TURNEXPLAIN":"회차 선택은 1시간단위로 최소 1에서 최대 3시간까지 선택 가능하며, 연속된 회차여야 합니다.","APPAVAILAT":"Y","TELNO":"11111111","RCEPTBEGDT":"2017.08.24 00:00","CANCELPERIOD":"접수종료일 일 전까지","RECNUMBER":"10 (명)","RCEPTENDDT":"2017.12.31 00:00","FULLPLACENM":"잠실종합운동장 &gt; 풋살경기장","DTLCONT":"상세설명","IMGSRC":"http://yeyaklocal.seoul.go.kr:8080/fileDownload.web?p=/TB_SVCIMG/2017/08/31/S170831143212541301amp;n=ot7Qgt1UJ5wu2cOs4awD524E39ad9O_19570amp;on=images.jpg"},"inputObject":{"emailrcvrefse":{"DATATYPE":"TEXT","INPUTTYPE":"radio","NESSAT":"N","ITEMNM":"이메일 수신거부","INPUTNM":"emailrcvrefse","DISPAT":"Y"},"additemvalue":[{"DATATYPE":"TEXT","INPUTTYPE":"text","NESSAT":"Y","ITEMNM":"추가항목1","INPUTNM":"additemvalue","DISPAT":"Y"},{"DATATYPE":"TEXT","INPUTTYPE":"text","NESSAT":"Y","ITEMNM":"추가항목2","INPUTNM":"additemvalue","DISPAT":"Y"}],"adres":{"DATATYPE":"TEXT","INPUTTYPE":"text","NESSAT":"Y","ITEMNM":"주소","INPUTNM":"adres","DISPAT":"Y"},"email":{"DATATYPE":"TEXT","INPUTTYPE":"text","NESSAT":"Y","ITEMNM":"이메일","INPUTNM":"email","DISPAT":"Y"},"start_rsvunitsn":{"DATATYPE":"NUMBER","INPUTTYPE":"select","NESSAT":"Y","ITEMNM":"시작 시간","INPUTNM":"start_rsvunitsn","DISPAT":"Y"},"zipcode":{"DATATYPE":"TEXT","INPUTTYPE":"text","NESSAT":"Y","ITEMNM":"우편번호","INPUTNM":"zipcode","DISPAT":"Y"},"grpnm":{"DATATYPE":"TEXT","INPUTTYPE":"text","NESSAT":"Y","ITEMNM":"단체명","INPUTNM":"grpnm","DISPAT":"N"},"tell":{"DATATYPE":"TEXT","INPUTTYPE":"text","NESSAT":"N","ITEMNM":"전화번호","INPUTNM":"tell","DISPAT":"Y"},"reqcnt":{"DATATYPE":"NUMBER","INPUTTYPE":"select","NESSAT":"Y","ITEMNM":"신청수","INPUTNM":"reqcnt","DISPAT":"Y"},"indivgrpsectcode":{"DATATYPE":"TEXT","INPUTTYPE":"radio","NESSAT":"Y","ITEMNM":"개인/단체","INPUTNM":"indivgrpsectcode","DISPAT":"Y"},"end_rsvunitsn":{"DATATYPE":"NUMBER","INPUTTYPE":"select","NESSAT":"Y","ITEMNM":"종료 시간","INPUTNM":"end_rsvunitsn","DISPAT":"Y"},"smsrcvrefse":{"DATATYPE":"TEXT","INPUTTYPE":"text","NESSAT":"N","ITEMNM":"SMS수신거부","INPUTNM":"smsrcvrefse","DISPAT":"Y"},"mobile":{"DATATYPE":"TEXT","INPUTTYPE":"text","NESSAT":"Y","ITEMNM":"휴대폰번호","INPUTNM":"mobile","DISPAT":"Y"}}}}</w:t>
            </w:r>
          </w:p>
        </w:tc>
      </w:tr>
    </w:tbl>
    <w:p w:rsidR="00677686" w:rsidRDefault="00677686">
      <w:pPr>
        <w:rPr>
          <w:rFonts w:asciiTheme="majorHAnsi" w:eastAsiaTheme="majorHAnsi" w:hAnsiTheme="majorHAnsi"/>
          <w:lang w:eastAsia="ko-KR"/>
        </w:rPr>
      </w:pPr>
    </w:p>
    <w:p w:rsidR="00C75B00" w:rsidRDefault="00C75B00">
      <w:pPr>
        <w:rPr>
          <w:rFonts w:asciiTheme="majorHAnsi" w:eastAsiaTheme="majorHAnsi" w:hAnsiTheme="majorHAnsi"/>
          <w:lang w:eastAsia="ko-KR"/>
        </w:rPr>
      </w:pPr>
    </w:p>
    <w:p w:rsidR="00C75B00" w:rsidRDefault="00C75B00">
      <w:pPr>
        <w:rPr>
          <w:rFonts w:asciiTheme="majorHAnsi" w:eastAsiaTheme="majorHAnsi" w:hAnsiTheme="majorHAnsi"/>
          <w:lang w:eastAsia="ko-KR"/>
        </w:rPr>
      </w:pPr>
    </w:p>
    <w:p w:rsidR="00C75B00" w:rsidRDefault="00C75B00">
      <w:pPr>
        <w:rPr>
          <w:rFonts w:asciiTheme="majorHAnsi" w:eastAsiaTheme="majorHAnsi" w:hAnsiTheme="majorHAnsi"/>
          <w:lang w:eastAsia="ko-KR"/>
        </w:rPr>
      </w:pPr>
    </w:p>
    <w:p w:rsidR="00C75B00" w:rsidRDefault="00C75B00">
      <w:pPr>
        <w:rPr>
          <w:rFonts w:asciiTheme="majorHAnsi" w:eastAsiaTheme="majorHAnsi" w:hAnsiTheme="majorHAnsi"/>
          <w:lang w:eastAsia="ko-KR"/>
        </w:rPr>
      </w:pPr>
    </w:p>
    <w:p w:rsidR="00C75B00" w:rsidRPr="00275B9F" w:rsidRDefault="00C75B00">
      <w:pPr>
        <w:rPr>
          <w:rFonts w:asciiTheme="majorHAnsi" w:eastAsiaTheme="majorHAnsi" w:hAnsiTheme="majorHAnsi"/>
          <w:lang w:eastAsia="ko-KR"/>
        </w:rPr>
      </w:pPr>
    </w:p>
    <w:p w:rsidR="003B5536" w:rsidRPr="00275B9F" w:rsidRDefault="00741570" w:rsidP="003B5536">
      <w:pPr>
        <w:pStyle w:val="Numberedlist22"/>
        <w:tabs>
          <w:tab w:val="clear" w:pos="720"/>
          <w:tab w:val="left" w:pos="567"/>
        </w:tabs>
        <w:ind w:hanging="720"/>
        <w:rPr>
          <w:rFonts w:asciiTheme="majorHAnsi" w:eastAsiaTheme="majorHAnsi" w:hAnsiTheme="majorHAnsi"/>
          <w:lang w:eastAsia="ko-KR"/>
        </w:rPr>
      </w:pPr>
      <w:bookmarkStart w:id="38" w:name="_Toc486333042"/>
      <w:r w:rsidRPr="00275B9F">
        <w:rPr>
          <w:rFonts w:asciiTheme="majorHAnsi" w:eastAsiaTheme="majorHAnsi" w:hAnsiTheme="majorHAnsi" w:hint="eastAsia"/>
          <w:lang w:eastAsia="ko-KR"/>
        </w:rPr>
        <w:lastRenderedPageBreak/>
        <w:t>월별 예약 가능 일자 목록 조회</w:t>
      </w:r>
      <w:bookmarkEnd w:id="38"/>
    </w:p>
    <w:p w:rsidR="003B5536" w:rsidRPr="00275B9F" w:rsidRDefault="003B5536" w:rsidP="003B553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1. API 기능 설명</w:t>
      </w:r>
    </w:p>
    <w:p w:rsidR="003B5536" w:rsidRPr="00275B9F" w:rsidRDefault="00A17527" w:rsidP="003B5536">
      <w:pPr>
        <w:ind w:firstLine="360"/>
        <w:rPr>
          <w:rFonts w:asciiTheme="majorHAnsi" w:eastAsiaTheme="majorHAnsi" w:hAnsiTheme="majorHAnsi"/>
          <w:lang w:val="en-US" w:eastAsia="ko-KR"/>
        </w:rPr>
      </w:pPr>
      <w:r w:rsidRPr="00275B9F">
        <w:rPr>
          <w:rFonts w:asciiTheme="majorHAnsi" w:eastAsiaTheme="majorHAnsi" w:hAnsiTheme="majorHAnsi" w:hint="eastAsia"/>
          <w:lang w:val="en-US" w:eastAsia="ko-KR"/>
        </w:rPr>
        <w:t xml:space="preserve">특정 공공서비스의 월별 예약 </w:t>
      </w:r>
      <w:r w:rsidR="00605600" w:rsidRPr="00275B9F">
        <w:rPr>
          <w:rFonts w:asciiTheme="majorHAnsi" w:eastAsiaTheme="majorHAnsi" w:hAnsiTheme="majorHAnsi" w:hint="eastAsia"/>
          <w:lang w:val="en-US" w:eastAsia="ko-KR"/>
        </w:rPr>
        <w:t xml:space="preserve">가능 일자 </w:t>
      </w:r>
      <w:r w:rsidRPr="00275B9F">
        <w:rPr>
          <w:rFonts w:asciiTheme="majorHAnsi" w:eastAsiaTheme="majorHAnsi" w:hAnsiTheme="majorHAnsi" w:hint="eastAsia"/>
          <w:lang w:val="en-US" w:eastAsia="ko-KR"/>
        </w:rPr>
        <w:t xml:space="preserve">목록을 조회하는 </w:t>
      </w:r>
      <w:r w:rsidRPr="00275B9F">
        <w:rPr>
          <w:rFonts w:asciiTheme="majorHAnsi" w:eastAsiaTheme="majorHAnsi" w:hAnsiTheme="majorHAnsi"/>
          <w:lang w:val="en-US" w:eastAsia="ko-KR"/>
        </w:rPr>
        <w:t>API</w:t>
      </w:r>
    </w:p>
    <w:p w:rsidR="003B5536" w:rsidRPr="00275B9F" w:rsidRDefault="003B5536" w:rsidP="003B5536">
      <w:pPr>
        <w:ind w:firstLine="360"/>
        <w:rPr>
          <w:rFonts w:asciiTheme="majorHAnsi" w:eastAsiaTheme="majorHAnsi" w:hAnsiTheme="majorHAnsi"/>
          <w:lang w:val="en-US" w:eastAsia="ko-KR"/>
        </w:rPr>
      </w:pPr>
    </w:p>
    <w:p w:rsidR="003B5536" w:rsidRPr="00275B9F" w:rsidRDefault="003B5536" w:rsidP="003B5536">
      <w:pPr>
        <w:ind w:firstLine="360"/>
        <w:rPr>
          <w:rFonts w:asciiTheme="majorHAnsi" w:eastAsiaTheme="majorHAnsi" w:hAnsiTheme="majorHAnsi"/>
          <w:b/>
          <w:sz w:val="22"/>
          <w:szCs w:val="22"/>
          <w:lang w:val="en-US"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val="en-US" w:eastAsia="ko-KR"/>
        </w:rPr>
        <w:t>2. 요청 URL</w:t>
      </w:r>
    </w:p>
    <w:tbl>
      <w:tblPr>
        <w:tblW w:w="0" w:type="auto"/>
        <w:tblInd w:w="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7354"/>
      </w:tblGrid>
      <w:tr w:rsidR="003B5536" w:rsidRPr="00275B9F" w:rsidTr="00527E94">
        <w:tc>
          <w:tcPr>
            <w:tcW w:w="1664" w:type="dxa"/>
            <w:shd w:val="clear" w:color="auto" w:fill="D9D9D9"/>
          </w:tcPr>
          <w:p w:rsidR="003B5536" w:rsidRPr="00275B9F" w:rsidRDefault="003B5536" w:rsidP="00263AE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URL</w:t>
            </w:r>
          </w:p>
        </w:tc>
        <w:tc>
          <w:tcPr>
            <w:tcW w:w="7354" w:type="dxa"/>
          </w:tcPr>
          <w:p w:rsidR="003B5536" w:rsidRPr="00275B9F" w:rsidRDefault="003B5536" w:rsidP="0050033B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096517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50033B" w:rsidRPr="00275B9F">
              <w:rPr>
                <w:rFonts w:asciiTheme="majorHAnsi" w:eastAsiaTheme="majorHAnsi" w:hAnsiTheme="majorHAnsi"/>
                <w:szCs w:val="18"/>
                <w:lang w:eastAsia="ko-KR"/>
              </w:rPr>
              <w:t>svc</w:t>
            </w:r>
            <w:r w:rsidR="003D2DF1"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MonthRsv</w:t>
            </w: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List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B55012">
              <w:rPr>
                <w:rFonts w:asciiTheme="majorHAnsi" w:eastAsiaTheme="majorHAnsi" w:hAnsiTheme="majorHAnsi"/>
                <w:szCs w:val="18"/>
                <w:lang w:eastAsia="ko-KR"/>
              </w:rPr>
              <w:t>[SUB_CODE]</w:t>
            </w:r>
          </w:p>
        </w:tc>
      </w:tr>
      <w:tr w:rsidR="003B5536" w:rsidRPr="00275B9F" w:rsidTr="00527E94">
        <w:tc>
          <w:tcPr>
            <w:tcW w:w="1664" w:type="dxa"/>
            <w:shd w:val="clear" w:color="auto" w:fill="D9D9D9"/>
          </w:tcPr>
          <w:p w:rsidR="003B5536" w:rsidRPr="00275B9F" w:rsidRDefault="003B5536" w:rsidP="00263AE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METHOD</w:t>
            </w:r>
          </w:p>
        </w:tc>
        <w:tc>
          <w:tcPr>
            <w:tcW w:w="7354" w:type="dxa"/>
          </w:tcPr>
          <w:p w:rsidR="003B5536" w:rsidRPr="00275B9F" w:rsidRDefault="003B5536" w:rsidP="00263AE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GET</w:t>
            </w:r>
          </w:p>
        </w:tc>
      </w:tr>
      <w:tr w:rsidR="00527E94" w:rsidRPr="00275B9F" w:rsidTr="00527E94">
        <w:tc>
          <w:tcPr>
            <w:tcW w:w="1664" w:type="dxa"/>
            <w:shd w:val="clear" w:color="auto" w:fill="D9D9D9"/>
            <w:vAlign w:val="center"/>
          </w:tcPr>
          <w:p w:rsidR="00527E94" w:rsidRPr="00275B9F" w:rsidRDefault="00527E94" w:rsidP="00263AE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예시</w:t>
            </w:r>
          </w:p>
        </w:tc>
        <w:tc>
          <w:tcPr>
            <w:tcW w:w="7354" w:type="dxa"/>
          </w:tcPr>
          <w:p w:rsidR="00527E94" w:rsidRPr="00275B9F" w:rsidRDefault="00D07D5D" w:rsidP="00627AE5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/>
                <w:szCs w:val="18"/>
                <w:lang w:eastAsia="ko-KR"/>
              </w:rPr>
              <w:t>https://y</w:t>
            </w:r>
            <w:r w:rsidR="00527E94" w:rsidRPr="00527E94">
              <w:rPr>
                <w:rFonts w:asciiTheme="majorHAnsi" w:eastAsiaTheme="majorHAnsi" w:hAnsiTheme="majorHAnsi"/>
                <w:szCs w:val="18"/>
                <w:lang w:eastAsia="ko-KR"/>
              </w:rPr>
              <w:t>eyakapi.seoul.go.kr</w:t>
            </w:r>
            <w:r w:rsidR="00527E94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527E94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="00527E94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/svc</w:t>
            </w:r>
            <w:r w:rsidR="00527E94"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MonthRsvList</w:t>
            </w:r>
            <w:r w:rsidR="00527E94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527E94">
              <w:rPr>
                <w:rFonts w:asciiTheme="majorHAnsi" w:eastAsiaTheme="majorHAnsi" w:hAnsiTheme="majorHAnsi" w:hint="eastAsia"/>
                <w:szCs w:val="18"/>
                <w:lang w:eastAsia="ko-KR"/>
              </w:rPr>
              <w:t>svcid=</w:t>
            </w:r>
            <w:r w:rsidR="00527E94" w:rsidRPr="00275B9F">
              <w:rPr>
                <w:rFonts w:asciiTheme="majorHAnsi" w:eastAsiaTheme="majorHAnsi" w:hAnsiTheme="majorHAnsi" w:cs="돋움"/>
                <w:szCs w:val="18"/>
              </w:rPr>
              <w:t>S170222100225224777</w:t>
            </w:r>
            <w:r w:rsidR="00527E94">
              <w:rPr>
                <w:rFonts w:asciiTheme="majorHAnsi" w:eastAsiaTheme="majorHAnsi" w:hAnsiTheme="majorHAnsi" w:cs="돋움"/>
                <w:szCs w:val="18"/>
              </w:rPr>
              <w:t>&amp;yyyymm=201706</w:t>
            </w:r>
          </w:p>
        </w:tc>
      </w:tr>
    </w:tbl>
    <w:p w:rsidR="003B5536" w:rsidRPr="00275B9F" w:rsidRDefault="003B5536" w:rsidP="003B5536">
      <w:pPr>
        <w:ind w:firstLine="360"/>
        <w:rPr>
          <w:rFonts w:asciiTheme="majorHAnsi" w:eastAsiaTheme="majorHAnsi" w:hAnsiTheme="majorHAnsi"/>
          <w:sz w:val="22"/>
          <w:szCs w:val="22"/>
          <w:lang w:eastAsia="ko-KR"/>
        </w:rPr>
      </w:pPr>
    </w:p>
    <w:p w:rsidR="003B5536" w:rsidRPr="00275B9F" w:rsidRDefault="003B5536" w:rsidP="003B553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3. </w:t>
      </w:r>
      <w:r w:rsidRPr="00275B9F">
        <w:rPr>
          <w:rFonts w:asciiTheme="majorHAnsi" w:eastAsiaTheme="majorHAnsi" w:hAnsiTheme="majorHAnsi"/>
          <w:b/>
          <w:sz w:val="22"/>
          <w:szCs w:val="22"/>
          <w:lang w:eastAsia="ko-KR"/>
        </w:rPr>
        <w:t>SUB_CODE</w:t>
      </w: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 파라미터</w:t>
      </w:r>
    </w:p>
    <w:tbl>
      <w:tblPr>
        <w:tblpPr w:leftFromText="142" w:rightFromText="142" w:vertAnchor="text" w:horzAnchor="margin" w:tblpX="472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268"/>
        <w:gridCol w:w="1080"/>
        <w:gridCol w:w="1134"/>
        <w:gridCol w:w="3030"/>
      </w:tblGrid>
      <w:tr w:rsidR="003B5536" w:rsidRPr="00275B9F" w:rsidTr="00263AEA">
        <w:trPr>
          <w:trHeight w:val="424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5536" w:rsidRPr="00275B9F" w:rsidRDefault="003B5536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5536" w:rsidRPr="00275B9F" w:rsidRDefault="003B5536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5536" w:rsidRPr="00275B9F" w:rsidRDefault="003B5536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최대길이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3B5536" w:rsidRPr="00275B9F" w:rsidRDefault="003B5536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5536" w:rsidRPr="00275B9F" w:rsidRDefault="003B5536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샘플</w:t>
            </w:r>
          </w:p>
        </w:tc>
      </w:tr>
      <w:tr w:rsidR="00AB12C1" w:rsidRPr="00275B9F" w:rsidTr="00263AEA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B12C1" w:rsidRPr="00275B9F" w:rsidRDefault="00AB12C1" w:rsidP="00AB12C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svcid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B12C1" w:rsidRPr="00275B9F" w:rsidRDefault="00AB12C1" w:rsidP="00AB12C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서비스 아이디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B12C1" w:rsidRPr="00275B9F" w:rsidRDefault="00AB12C1" w:rsidP="00AB12C1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B12C1" w:rsidRPr="00275B9F" w:rsidRDefault="00AB12C1" w:rsidP="00AB12C1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B12C1" w:rsidRPr="00275B9F" w:rsidRDefault="00AB12C1" w:rsidP="00AB12C1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>S170222100225224777</w:t>
            </w:r>
          </w:p>
        </w:tc>
      </w:tr>
      <w:tr w:rsidR="003B5536" w:rsidRPr="00275B9F" w:rsidTr="00263AEA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5536" w:rsidRPr="00275B9F" w:rsidRDefault="00AB12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yyyymm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5536" w:rsidRPr="00275B9F" w:rsidRDefault="00AB12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조회 년월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5536" w:rsidRPr="00275B9F" w:rsidRDefault="00AB12C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B5536" w:rsidRPr="00275B9F" w:rsidRDefault="003B5536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5536" w:rsidRPr="00275B9F" w:rsidRDefault="00AB12C1" w:rsidP="00263AEA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>201706</w:t>
            </w:r>
          </w:p>
        </w:tc>
      </w:tr>
    </w:tbl>
    <w:p w:rsidR="003B5536" w:rsidRPr="00275B9F" w:rsidRDefault="003B5536" w:rsidP="003B5536">
      <w:pPr>
        <w:ind w:firstLine="360"/>
        <w:rPr>
          <w:rFonts w:asciiTheme="majorHAnsi" w:eastAsiaTheme="majorHAnsi" w:hAnsiTheme="majorHAnsi"/>
          <w:lang w:eastAsia="ko-KR"/>
        </w:rPr>
      </w:pPr>
    </w:p>
    <w:p w:rsidR="003B5536" w:rsidRPr="00275B9F" w:rsidRDefault="003B5536" w:rsidP="003B553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4. 반환값</w:t>
      </w:r>
    </w:p>
    <w:tbl>
      <w:tblPr>
        <w:tblpPr w:leftFromText="142" w:rightFromText="142" w:vertAnchor="text" w:horzAnchor="margin" w:tblpX="486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612"/>
        <w:gridCol w:w="1274"/>
        <w:gridCol w:w="4115"/>
      </w:tblGrid>
      <w:tr w:rsidR="003B5536" w:rsidRPr="00275B9F" w:rsidTr="00AE7B44">
        <w:trPr>
          <w:trHeight w:val="424"/>
        </w:trPr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5536" w:rsidRPr="00275B9F" w:rsidRDefault="003B5536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5536" w:rsidRPr="00275B9F" w:rsidRDefault="003B5536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5536" w:rsidRPr="00275B9F" w:rsidRDefault="003B5536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5536" w:rsidRPr="00275B9F" w:rsidRDefault="003B5536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비고</w:t>
            </w:r>
          </w:p>
        </w:tc>
      </w:tr>
      <w:tr w:rsidR="003B5536" w:rsidRPr="00275B9F" w:rsidTr="00AE7B44">
        <w:trPr>
          <w:trHeight w:val="318"/>
        </w:trPr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5536" w:rsidRPr="00275B9F" w:rsidRDefault="003B5536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errorCode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5536" w:rsidRPr="00275B9F" w:rsidRDefault="003B5536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5536" w:rsidRPr="00275B9F" w:rsidRDefault="003B5536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5536" w:rsidRPr="00275B9F" w:rsidRDefault="003B5536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3B5536" w:rsidRPr="00275B9F" w:rsidTr="00AE7B44">
        <w:trPr>
          <w:trHeight w:val="318"/>
        </w:trPr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5536" w:rsidRPr="00275B9F" w:rsidRDefault="003B5536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errorMsg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5536" w:rsidRPr="00275B9F" w:rsidRDefault="003B5536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메시지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5536" w:rsidRPr="00275B9F" w:rsidRDefault="003B5536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5536" w:rsidRPr="00275B9F" w:rsidRDefault="003B5536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3B5536" w:rsidRPr="00275B9F" w:rsidTr="00AE7B44">
        <w:trPr>
          <w:trHeight w:val="318"/>
        </w:trPr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5536" w:rsidRPr="00275B9F" w:rsidRDefault="003B5536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return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Data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5536" w:rsidRPr="00275B9F" w:rsidRDefault="003B5536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반환 데이터 그룹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5536" w:rsidRPr="00275B9F" w:rsidRDefault="003B5536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5536" w:rsidRPr="00275B9F" w:rsidRDefault="003B5536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924108" w:rsidRPr="00275B9F" w:rsidTr="00AE7B44">
        <w:trPr>
          <w:trHeight w:val="318"/>
        </w:trPr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24108" w:rsidRPr="00275B9F" w:rsidRDefault="00924108" w:rsidP="00924108">
            <w:pPr>
              <w:pStyle w:val="Default"/>
              <w:ind w:leftChars="100" w:left="18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INVITNOPTOTALCNT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24108" w:rsidRPr="00275B9F" w:rsidRDefault="00610C55" w:rsidP="00AB12C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일 총모집수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24108" w:rsidRPr="00275B9F" w:rsidRDefault="00924108" w:rsidP="00AB12C1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24108" w:rsidRPr="00275B9F" w:rsidRDefault="00924108" w:rsidP="00AB12C1">
            <w:pPr>
              <w:pStyle w:val="Default"/>
              <w:rPr>
                <w:rFonts w:asciiTheme="majorHAnsi" w:eastAsiaTheme="majorHAnsi" w:hAnsiTheme="majorHAnsi" w:cs="Courier New"/>
                <w:sz w:val="20"/>
              </w:rPr>
            </w:pPr>
          </w:p>
        </w:tc>
      </w:tr>
      <w:tr w:rsidR="00AB12C1" w:rsidRPr="00275B9F" w:rsidTr="00AE7B44">
        <w:trPr>
          <w:trHeight w:val="318"/>
        </w:trPr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B12C1" w:rsidRPr="00275B9F" w:rsidRDefault="00AB12C1" w:rsidP="00AB12C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USEDATE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B12C1" w:rsidRPr="00275B9F" w:rsidRDefault="00AB12C1" w:rsidP="00AB12C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예약 가능 일자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B12C1" w:rsidRPr="00275B9F" w:rsidRDefault="00AB12C1" w:rsidP="00AB12C1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B12C1" w:rsidRPr="00275B9F" w:rsidRDefault="00AB12C1" w:rsidP="00AB12C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Courier New"/>
                <w:sz w:val="20"/>
              </w:rPr>
              <w:t>20170531</w:t>
            </w:r>
          </w:p>
        </w:tc>
      </w:tr>
      <w:tr w:rsidR="00AB12C1" w:rsidRPr="00275B9F" w:rsidTr="00AE7B44">
        <w:trPr>
          <w:trHeight w:val="318"/>
        </w:trPr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B12C1" w:rsidRPr="00275B9F" w:rsidRDefault="00AB12C1" w:rsidP="00AB12C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STATE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B12C1" w:rsidRPr="00275B9F" w:rsidRDefault="00AB12C1" w:rsidP="00AB12C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상태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B12C1" w:rsidRPr="00275B9F" w:rsidRDefault="00AB12C1" w:rsidP="00AB12C1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B12C1" w:rsidRPr="00275B9F" w:rsidRDefault="00AB12C1" w:rsidP="00AB12C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A:예약가능,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B: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대기가능,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E: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예약종료,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 xml:space="preserve"> I: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예약불가능</w:t>
            </w:r>
          </w:p>
        </w:tc>
      </w:tr>
      <w:tr w:rsidR="00924108" w:rsidRPr="00275B9F" w:rsidTr="00AE7B44">
        <w:trPr>
          <w:trHeight w:val="318"/>
        </w:trPr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24108" w:rsidRPr="00275B9F" w:rsidRDefault="00924108" w:rsidP="00924108">
            <w:pPr>
              <w:pStyle w:val="Default"/>
              <w:ind w:leftChars="100" w:left="18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REGTOTALCNT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24108" w:rsidRPr="00275B9F" w:rsidRDefault="00610C55" w:rsidP="00AB12C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일 총신청수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24108" w:rsidRPr="00275B9F" w:rsidRDefault="00924108" w:rsidP="00AB12C1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24108" w:rsidRPr="00275B9F" w:rsidRDefault="00924108" w:rsidP="00AB12C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3B5536" w:rsidRPr="00275B9F" w:rsidRDefault="003B5536" w:rsidP="003B553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3B5536" w:rsidRPr="00275B9F" w:rsidRDefault="003B5536" w:rsidP="003B5536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5. 응답 JSON 예제</w:t>
      </w: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3B5536" w:rsidRPr="00275B9F" w:rsidTr="00263AEA">
        <w:trPr>
          <w:trHeight w:val="2418"/>
        </w:trPr>
        <w:tc>
          <w:tcPr>
            <w:tcW w:w="9127" w:type="dxa"/>
            <w:vAlign w:val="center"/>
          </w:tcPr>
          <w:p w:rsidR="00924108" w:rsidRPr="00924108" w:rsidRDefault="00924108" w:rsidP="00924108">
            <w:pPr>
              <w:spacing w:line="216" w:lineRule="auto"/>
              <w:rPr>
                <w:rFonts w:asciiTheme="minorHAnsi" w:eastAsiaTheme="minorHAnsi" w:hAnsiTheme="minorHAnsi" w:cs="굴림체"/>
                <w:color w:val="000000"/>
                <w:sz w:val="20"/>
                <w:lang w:val="en-US" w:eastAsia="ko-KR"/>
              </w:rPr>
            </w:pPr>
            <w:r w:rsidRPr="00924108">
              <w:rPr>
                <w:rFonts w:asciiTheme="minorHAnsi" w:eastAsiaTheme="minorHAnsi" w:hAnsiTheme="minorHAnsi" w:cs="굴림체"/>
                <w:color w:val="000000"/>
                <w:sz w:val="20"/>
                <w:lang w:val="en-US" w:eastAsia="ko-KR"/>
              </w:rPr>
              <w:t>{"errorCode":"INFO-000","errorMsg":"정상 처리되었습니다.","returnData":[{"INVITNOPTOTALCNT":"30","STATE":"A","SVCID":"S171227104839278921","USEDATE":"20180302","REGTOTALCNT":"3"},{"INVITNOPTOTALCNT":"30","STATE":"E","SVCID":"S171227104839278921","USEDATE":"20180303","REGTOTALCNT":"30"},{"INVITNOPTOTALCNT":"30","STATE":"A","SVCID":"S171227104839278921","USEDATE":"20180309","REGTOTALCNT":"2"},{"INVITNOPTOTALCNT":"30","STATE":"A","SVCID":"S171227104839278921","USEDATE":"20180310","REGTOTALCNT":"23"},{"INVITNOPTOTALCNT":"30","STATE":"A","SVCID":"S171227104839278921","USEDATE":"20180316","REGTOTALCNT":"0"},{"INVITNOPTOTALCNT":"30","STATE":"A","SVCID":"S171227104839278921","USEDATE":"20180317","REGTOTALCNT":"10"},{"INVITNOPTOTALCNT":"30","STATE":"A","SVCID":"S171227104839278921","USEDATE":"20180323","REGTOTALCNT":"0"},{"INVITNOPTOTALCNT":"30","STATE":"E","SVCID":"S171227104839278921","USEDATE":"20180324","REGTOTALCNT":"30"},{"INVITNOPTOTALCNT":"30","STATE":"A","SVCID":"S171227104839278921"</w:t>
            </w:r>
            <w:r w:rsidRPr="00924108">
              <w:rPr>
                <w:rFonts w:asciiTheme="minorHAnsi" w:eastAsiaTheme="minorHAnsi" w:hAnsiTheme="minorHAnsi" w:cs="굴림체"/>
                <w:color w:val="000000"/>
                <w:sz w:val="20"/>
                <w:lang w:val="en-US" w:eastAsia="ko-KR"/>
              </w:rPr>
              <w:lastRenderedPageBreak/>
              <w:t>,"USEDATE":"20180330","REGTOTALCNT":"0"},{"INVITNOPTOTALCNT":"30","STATE":"A","SVCID":"S171227104839278921","USEDATE":"20180331","REGTOTALCNT":"7"}]}</w:t>
            </w:r>
          </w:p>
          <w:p w:rsidR="003B5536" w:rsidRPr="00924108" w:rsidRDefault="003B5536" w:rsidP="00263AEA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val="en-US" w:eastAsia="ko-KR"/>
              </w:rPr>
            </w:pPr>
          </w:p>
        </w:tc>
      </w:tr>
    </w:tbl>
    <w:p w:rsidR="00677686" w:rsidRDefault="00677686">
      <w:pPr>
        <w:rPr>
          <w:rFonts w:asciiTheme="majorHAnsi" w:eastAsiaTheme="majorHAnsi" w:hAnsiTheme="majorHAnsi"/>
          <w:lang w:eastAsia="ko-KR"/>
        </w:rPr>
      </w:pPr>
    </w:p>
    <w:p w:rsidR="00AE7B44" w:rsidRDefault="00AE7B44">
      <w:pPr>
        <w:rPr>
          <w:rFonts w:asciiTheme="majorHAnsi" w:eastAsiaTheme="majorHAnsi" w:hAnsiTheme="majorHAnsi"/>
          <w:lang w:eastAsia="ko-KR"/>
        </w:rPr>
      </w:pPr>
    </w:p>
    <w:p w:rsidR="00AE7B44" w:rsidRDefault="00AE7B44">
      <w:pPr>
        <w:rPr>
          <w:rFonts w:asciiTheme="majorHAnsi" w:eastAsiaTheme="majorHAnsi" w:hAnsiTheme="majorHAnsi"/>
          <w:lang w:eastAsia="ko-KR"/>
        </w:rPr>
      </w:pPr>
    </w:p>
    <w:p w:rsidR="00AE7B44" w:rsidRDefault="00AE7B44">
      <w:pPr>
        <w:rPr>
          <w:rFonts w:asciiTheme="majorHAnsi" w:eastAsiaTheme="majorHAnsi" w:hAnsiTheme="majorHAnsi"/>
          <w:lang w:eastAsia="ko-KR"/>
        </w:rPr>
      </w:pPr>
    </w:p>
    <w:p w:rsidR="00AE7B44" w:rsidRPr="00275B9F" w:rsidRDefault="00AE7B44">
      <w:pPr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br w:type="page"/>
      </w:r>
    </w:p>
    <w:p w:rsidR="008F4007" w:rsidRPr="00275B9F" w:rsidRDefault="008F4007" w:rsidP="008F4007">
      <w:pPr>
        <w:pStyle w:val="Numberedlist22"/>
        <w:tabs>
          <w:tab w:val="clear" w:pos="720"/>
          <w:tab w:val="left" w:pos="567"/>
        </w:tabs>
        <w:ind w:hanging="720"/>
        <w:rPr>
          <w:rFonts w:asciiTheme="majorHAnsi" w:eastAsiaTheme="majorHAnsi" w:hAnsiTheme="majorHAnsi"/>
          <w:lang w:eastAsia="ko-KR"/>
        </w:rPr>
      </w:pPr>
      <w:bookmarkStart w:id="39" w:name="_Toc486333043"/>
      <w:r w:rsidRPr="00275B9F">
        <w:rPr>
          <w:rFonts w:asciiTheme="majorHAnsi" w:eastAsiaTheme="majorHAnsi" w:hAnsiTheme="majorHAnsi" w:hint="eastAsia"/>
          <w:lang w:eastAsia="ko-KR"/>
        </w:rPr>
        <w:lastRenderedPageBreak/>
        <w:t>선택 일자의 예약 가능 회차 목록 정보 조회</w:t>
      </w:r>
      <w:bookmarkEnd w:id="39"/>
    </w:p>
    <w:p w:rsidR="008F4007" w:rsidRPr="00275B9F" w:rsidRDefault="008F4007" w:rsidP="008F4007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1. API 기능 설명</w:t>
      </w:r>
    </w:p>
    <w:p w:rsidR="008F4007" w:rsidRPr="00275B9F" w:rsidRDefault="00DE0B86" w:rsidP="008F4007">
      <w:pPr>
        <w:ind w:firstLine="360"/>
        <w:rPr>
          <w:rFonts w:asciiTheme="majorHAnsi" w:eastAsiaTheme="majorHAnsi" w:hAnsiTheme="majorHAnsi"/>
          <w:lang w:val="en-US" w:eastAsia="ko-KR"/>
        </w:rPr>
      </w:pPr>
      <w:r w:rsidRPr="00275B9F">
        <w:rPr>
          <w:rFonts w:asciiTheme="majorHAnsi" w:eastAsiaTheme="majorHAnsi" w:hAnsiTheme="majorHAnsi" w:hint="eastAsia"/>
          <w:lang w:val="en-US" w:eastAsia="ko-KR"/>
        </w:rPr>
        <w:t xml:space="preserve">선택한 일자의 예약이 가능한 회차 목록 정보를 </w:t>
      </w:r>
      <w:r w:rsidR="008F4007" w:rsidRPr="00275B9F">
        <w:rPr>
          <w:rFonts w:asciiTheme="majorHAnsi" w:eastAsiaTheme="majorHAnsi" w:hAnsiTheme="majorHAnsi" w:hint="eastAsia"/>
          <w:lang w:val="en-US" w:eastAsia="ko-KR"/>
        </w:rPr>
        <w:t xml:space="preserve">조회하는 </w:t>
      </w:r>
      <w:r w:rsidR="008F4007" w:rsidRPr="00275B9F">
        <w:rPr>
          <w:rFonts w:asciiTheme="majorHAnsi" w:eastAsiaTheme="majorHAnsi" w:hAnsiTheme="majorHAnsi"/>
          <w:lang w:val="en-US" w:eastAsia="ko-KR"/>
        </w:rPr>
        <w:t>API</w:t>
      </w:r>
    </w:p>
    <w:p w:rsidR="008F4007" w:rsidRPr="00275B9F" w:rsidRDefault="008F4007" w:rsidP="008F4007">
      <w:pPr>
        <w:ind w:firstLine="360"/>
        <w:rPr>
          <w:rFonts w:asciiTheme="majorHAnsi" w:eastAsiaTheme="majorHAnsi" w:hAnsiTheme="majorHAnsi"/>
          <w:lang w:val="en-US" w:eastAsia="ko-KR"/>
        </w:rPr>
      </w:pPr>
    </w:p>
    <w:p w:rsidR="008F4007" w:rsidRPr="00275B9F" w:rsidRDefault="008F4007" w:rsidP="008F4007">
      <w:pPr>
        <w:ind w:firstLine="360"/>
        <w:rPr>
          <w:rFonts w:asciiTheme="majorHAnsi" w:eastAsiaTheme="majorHAnsi" w:hAnsiTheme="majorHAnsi"/>
          <w:b/>
          <w:sz w:val="22"/>
          <w:szCs w:val="22"/>
          <w:lang w:val="en-US"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val="en-US" w:eastAsia="ko-KR"/>
        </w:rPr>
        <w:t>2. 요청 URL</w:t>
      </w:r>
    </w:p>
    <w:tbl>
      <w:tblPr>
        <w:tblW w:w="0" w:type="auto"/>
        <w:tblInd w:w="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7354"/>
      </w:tblGrid>
      <w:tr w:rsidR="008F4007" w:rsidRPr="00275B9F" w:rsidTr="00C86CAE">
        <w:tc>
          <w:tcPr>
            <w:tcW w:w="1664" w:type="dxa"/>
            <w:shd w:val="clear" w:color="auto" w:fill="D9D9D9"/>
          </w:tcPr>
          <w:p w:rsidR="008F4007" w:rsidRPr="00275B9F" w:rsidRDefault="008F4007" w:rsidP="00263AE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URL</w:t>
            </w:r>
          </w:p>
        </w:tc>
        <w:tc>
          <w:tcPr>
            <w:tcW w:w="7354" w:type="dxa"/>
          </w:tcPr>
          <w:p w:rsidR="008F4007" w:rsidRPr="00275B9F" w:rsidRDefault="008F4007" w:rsidP="00263AE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096517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1C201C" w:rsidRPr="001C201C">
              <w:rPr>
                <w:rFonts w:asciiTheme="majorHAnsi" w:eastAsiaTheme="majorHAnsi" w:hAnsiTheme="majorHAnsi"/>
                <w:szCs w:val="18"/>
                <w:lang w:eastAsia="ko-KR"/>
              </w:rPr>
              <w:t>svcTurnList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B55012">
              <w:rPr>
                <w:rFonts w:asciiTheme="majorHAnsi" w:eastAsiaTheme="majorHAnsi" w:hAnsiTheme="majorHAnsi"/>
                <w:szCs w:val="18"/>
                <w:lang w:eastAsia="ko-KR"/>
              </w:rPr>
              <w:t>[SUB_CODE]</w:t>
            </w:r>
          </w:p>
        </w:tc>
      </w:tr>
      <w:tr w:rsidR="008F4007" w:rsidRPr="00275B9F" w:rsidTr="00C86CAE">
        <w:tc>
          <w:tcPr>
            <w:tcW w:w="1664" w:type="dxa"/>
            <w:shd w:val="clear" w:color="auto" w:fill="D9D9D9"/>
          </w:tcPr>
          <w:p w:rsidR="008F4007" w:rsidRPr="00275B9F" w:rsidRDefault="008F4007" w:rsidP="00263AE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METHOD</w:t>
            </w:r>
          </w:p>
        </w:tc>
        <w:tc>
          <w:tcPr>
            <w:tcW w:w="7354" w:type="dxa"/>
          </w:tcPr>
          <w:p w:rsidR="008F4007" w:rsidRPr="00275B9F" w:rsidRDefault="008F4007" w:rsidP="00263AE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GET</w:t>
            </w:r>
          </w:p>
        </w:tc>
      </w:tr>
      <w:tr w:rsidR="00C86CAE" w:rsidRPr="00275B9F" w:rsidTr="00C86CAE">
        <w:tc>
          <w:tcPr>
            <w:tcW w:w="1664" w:type="dxa"/>
            <w:shd w:val="clear" w:color="auto" w:fill="D9D9D9"/>
            <w:vAlign w:val="center"/>
          </w:tcPr>
          <w:p w:rsidR="00C86CAE" w:rsidRPr="00275B9F" w:rsidRDefault="00C86CAE" w:rsidP="00263AE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예시</w:t>
            </w:r>
          </w:p>
        </w:tc>
        <w:tc>
          <w:tcPr>
            <w:tcW w:w="7354" w:type="dxa"/>
          </w:tcPr>
          <w:p w:rsidR="00C86CAE" w:rsidRPr="000E3131" w:rsidRDefault="00D07D5D" w:rsidP="00C86CAE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/>
                <w:szCs w:val="18"/>
                <w:lang w:eastAsia="ko-KR"/>
              </w:rPr>
              <w:t>https://y</w:t>
            </w:r>
            <w:r w:rsidR="00C86CAE" w:rsidRPr="00C86CAE">
              <w:rPr>
                <w:rFonts w:asciiTheme="majorHAnsi" w:eastAsiaTheme="majorHAnsi" w:hAnsiTheme="majorHAnsi"/>
                <w:szCs w:val="18"/>
                <w:lang w:eastAsia="ko-KR"/>
              </w:rPr>
              <w:t>eyakapi.seoul.go.kr</w:t>
            </w:r>
            <w:r w:rsidR="00C86CAE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C86CAE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="00C86CAE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1C201C" w:rsidRPr="001C201C">
              <w:rPr>
                <w:rFonts w:asciiTheme="majorHAnsi" w:eastAsiaTheme="majorHAnsi" w:hAnsiTheme="majorHAnsi"/>
                <w:szCs w:val="18"/>
                <w:lang w:eastAsia="ko-KR"/>
              </w:rPr>
              <w:t>svcTurnList</w:t>
            </w:r>
            <w:r w:rsidR="00C86CAE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C86CAE">
              <w:rPr>
                <w:rFonts w:asciiTheme="majorHAnsi" w:eastAsiaTheme="majorHAnsi" w:hAnsiTheme="majorHAnsi" w:hint="eastAsia"/>
                <w:szCs w:val="18"/>
                <w:lang w:eastAsia="ko-KR"/>
              </w:rPr>
              <w:t>svcid=</w:t>
            </w:r>
            <w:r w:rsidR="00C86CAE" w:rsidRPr="00275B9F">
              <w:rPr>
                <w:rFonts w:asciiTheme="majorHAnsi" w:eastAsiaTheme="majorHAnsi" w:hAnsiTheme="majorHAnsi" w:cs="돋움"/>
                <w:szCs w:val="18"/>
              </w:rPr>
              <w:t>S170222100225224777</w:t>
            </w:r>
            <w:r w:rsidR="00C86CAE">
              <w:rPr>
                <w:rFonts w:asciiTheme="majorHAnsi" w:eastAsiaTheme="majorHAnsi" w:hAnsiTheme="majorHAnsi" w:cs="돋움"/>
                <w:szCs w:val="18"/>
              </w:rPr>
              <w:t>&amp;use_date=20170614</w:t>
            </w:r>
            <w:r w:rsidR="000E3131">
              <w:rPr>
                <w:rFonts w:asciiTheme="majorHAnsi" w:eastAsiaTheme="majorHAnsi" w:hAnsiTheme="majorHAnsi" w:cs="돋움"/>
                <w:szCs w:val="18"/>
              </w:rPr>
              <w:t>&amp;start_rsvunitsn=4954998</w:t>
            </w:r>
          </w:p>
        </w:tc>
      </w:tr>
    </w:tbl>
    <w:p w:rsidR="008F4007" w:rsidRPr="00275B9F" w:rsidRDefault="008F4007" w:rsidP="008F4007">
      <w:pPr>
        <w:ind w:firstLine="360"/>
        <w:rPr>
          <w:rFonts w:asciiTheme="majorHAnsi" w:eastAsiaTheme="majorHAnsi" w:hAnsiTheme="majorHAnsi"/>
          <w:sz w:val="22"/>
          <w:szCs w:val="22"/>
          <w:lang w:eastAsia="ko-KR"/>
        </w:rPr>
      </w:pPr>
    </w:p>
    <w:p w:rsidR="008F4007" w:rsidRPr="00275B9F" w:rsidRDefault="008F4007" w:rsidP="008F4007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3. </w:t>
      </w:r>
      <w:r w:rsidRPr="00275B9F">
        <w:rPr>
          <w:rFonts w:asciiTheme="majorHAnsi" w:eastAsiaTheme="majorHAnsi" w:hAnsiTheme="majorHAnsi"/>
          <w:b/>
          <w:sz w:val="22"/>
          <w:szCs w:val="22"/>
          <w:lang w:eastAsia="ko-KR"/>
        </w:rPr>
        <w:t>SUB_CODE</w:t>
      </w: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 파라미터</w:t>
      </w:r>
    </w:p>
    <w:tbl>
      <w:tblPr>
        <w:tblpPr w:leftFromText="142" w:rightFromText="142" w:vertAnchor="text" w:horzAnchor="margin" w:tblpX="472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268"/>
        <w:gridCol w:w="1080"/>
        <w:gridCol w:w="1134"/>
        <w:gridCol w:w="3030"/>
      </w:tblGrid>
      <w:tr w:rsidR="008F4007" w:rsidRPr="00275B9F" w:rsidTr="00263AEA">
        <w:trPr>
          <w:trHeight w:val="424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F4007" w:rsidRPr="00275B9F" w:rsidRDefault="008F4007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F4007" w:rsidRPr="00275B9F" w:rsidRDefault="008F4007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F4007" w:rsidRPr="00275B9F" w:rsidRDefault="008F4007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최대길이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8F4007" w:rsidRPr="00275B9F" w:rsidRDefault="008F4007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F4007" w:rsidRPr="00275B9F" w:rsidRDefault="008F4007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샘플</w:t>
            </w:r>
          </w:p>
        </w:tc>
      </w:tr>
      <w:tr w:rsidR="00F9332B" w:rsidRPr="00275B9F" w:rsidTr="00263AEA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9332B" w:rsidRPr="00275B9F" w:rsidRDefault="00F9332B" w:rsidP="00F9332B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svcid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9332B" w:rsidRPr="00275B9F" w:rsidRDefault="00F9332B" w:rsidP="00F9332B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서비스 아이디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9332B" w:rsidRPr="00275B9F" w:rsidRDefault="00F9332B" w:rsidP="00F9332B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9332B" w:rsidRPr="00275B9F" w:rsidRDefault="00F9332B" w:rsidP="00F9332B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9332B" w:rsidRPr="00275B9F" w:rsidRDefault="00F9332B" w:rsidP="00F9332B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>S170222100225224777</w:t>
            </w:r>
          </w:p>
        </w:tc>
      </w:tr>
      <w:tr w:rsidR="00F9332B" w:rsidRPr="00275B9F" w:rsidTr="00263AEA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9332B" w:rsidRPr="00275B9F" w:rsidRDefault="00C42A72" w:rsidP="00F9332B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use_date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9332B" w:rsidRPr="00275B9F" w:rsidRDefault="00C42A72" w:rsidP="00F9332B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이용 일자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9332B" w:rsidRPr="00275B9F" w:rsidRDefault="00C42A72" w:rsidP="00F9332B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9332B" w:rsidRPr="00275B9F" w:rsidRDefault="00F9332B" w:rsidP="00F9332B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9332B" w:rsidRPr="00275B9F" w:rsidRDefault="00C42A72" w:rsidP="00F9332B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>20170614</w:t>
            </w:r>
          </w:p>
        </w:tc>
      </w:tr>
      <w:tr w:rsidR="001C201C" w:rsidRPr="00275B9F" w:rsidTr="00263AEA">
        <w:trPr>
          <w:trHeight w:val="318"/>
        </w:trPr>
        <w:tc>
          <w:tcPr>
            <w:tcW w:w="16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F9332B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start_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rsvunitsn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F9332B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시작 예약단위 순번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F9332B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C201C" w:rsidRPr="00275B9F" w:rsidRDefault="001C201C" w:rsidP="00F9332B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F9332B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4954998</w:t>
            </w:r>
          </w:p>
        </w:tc>
      </w:tr>
    </w:tbl>
    <w:p w:rsidR="001C201C" w:rsidRDefault="001C201C" w:rsidP="001C201C">
      <w:pPr>
        <w:ind w:firstLine="360"/>
        <w:rPr>
          <w:rFonts w:asciiTheme="majorHAnsi" w:eastAsiaTheme="majorHAnsi" w:hAnsiTheme="majorHAnsi"/>
          <w:szCs w:val="18"/>
          <w:lang w:eastAsia="ko-KR"/>
        </w:rPr>
      </w:pPr>
      <w:r w:rsidRPr="003E58D1">
        <w:rPr>
          <w:rFonts w:asciiTheme="majorHAnsi" w:eastAsiaTheme="majorHAnsi" w:hAnsiTheme="majorHAnsi" w:hint="eastAsia"/>
          <w:lang w:eastAsia="ko-KR"/>
        </w:rPr>
        <w:t>※</w:t>
      </w:r>
      <w:r>
        <w:rPr>
          <w:rFonts w:asciiTheme="majorHAnsi" w:eastAsiaTheme="majorHAnsi" w:hAnsiTheme="majorHAnsi" w:hint="eastAsia"/>
          <w:lang w:eastAsia="ko-KR"/>
        </w:rPr>
        <w:t xml:space="preserve"> </w:t>
      </w:r>
      <w:r>
        <w:rPr>
          <w:rFonts w:asciiTheme="majorHAnsi" w:eastAsiaTheme="majorHAnsi" w:hAnsiTheme="majorHAnsi" w:hint="eastAsia"/>
          <w:szCs w:val="18"/>
          <w:lang w:eastAsia="ko-KR"/>
        </w:rPr>
        <w:t xml:space="preserve">공공서비스 상세조회 </w:t>
      </w:r>
      <w:r>
        <w:rPr>
          <w:rFonts w:asciiTheme="majorHAnsi" w:eastAsiaTheme="majorHAnsi" w:hAnsiTheme="majorHAnsi"/>
          <w:szCs w:val="18"/>
          <w:lang w:eastAsia="ko-KR"/>
        </w:rPr>
        <w:t xml:space="preserve">API </w:t>
      </w:r>
      <w:r>
        <w:rPr>
          <w:rFonts w:asciiTheme="majorHAnsi" w:eastAsiaTheme="majorHAnsi" w:hAnsiTheme="majorHAnsi" w:hint="eastAsia"/>
          <w:szCs w:val="18"/>
          <w:lang w:eastAsia="ko-KR"/>
        </w:rPr>
        <w:t>반환정보중 .</w:t>
      </w:r>
      <w:r>
        <w:rPr>
          <w:rFonts w:asciiTheme="majorHAnsi" w:eastAsiaTheme="majorHAnsi" w:hAnsiTheme="majorHAnsi"/>
          <w:szCs w:val="18"/>
          <w:lang w:eastAsia="ko-KR"/>
        </w:rPr>
        <w:t xml:space="preserve"> </w:t>
      </w:r>
      <w:r w:rsidRPr="0065419E">
        <w:rPr>
          <w:rFonts w:asciiTheme="majorHAnsi" w:eastAsiaTheme="majorHAnsi" w:hAnsiTheme="majorHAnsi"/>
          <w:szCs w:val="18"/>
          <w:lang w:eastAsia="ko-KR"/>
        </w:rPr>
        <w:t>svcInfo.USETIMEUNITCODE</w:t>
      </w:r>
      <w:r>
        <w:rPr>
          <w:rFonts w:asciiTheme="majorHAnsi" w:eastAsiaTheme="majorHAnsi" w:hAnsiTheme="majorHAnsi"/>
          <w:szCs w:val="18"/>
          <w:lang w:eastAsia="ko-KR"/>
        </w:rPr>
        <w:t>(</w:t>
      </w:r>
      <w:r>
        <w:rPr>
          <w:rFonts w:asciiTheme="majorHAnsi" w:eastAsiaTheme="majorHAnsi" w:hAnsiTheme="majorHAnsi" w:hint="eastAsia"/>
          <w:szCs w:val="18"/>
          <w:lang w:eastAsia="ko-KR"/>
        </w:rPr>
        <w:t>이용시간단위코드)</w:t>
      </w:r>
      <w:r>
        <w:rPr>
          <w:rFonts w:asciiTheme="majorHAnsi" w:eastAsiaTheme="majorHAnsi" w:hAnsiTheme="majorHAnsi"/>
          <w:szCs w:val="18"/>
          <w:lang w:eastAsia="ko-KR"/>
        </w:rPr>
        <w:t xml:space="preserve"> </w:t>
      </w:r>
      <w:r>
        <w:rPr>
          <w:rFonts w:asciiTheme="majorHAnsi" w:eastAsiaTheme="majorHAnsi" w:hAnsiTheme="majorHAnsi" w:hint="eastAsia"/>
          <w:szCs w:val="18"/>
          <w:lang w:eastAsia="ko-KR"/>
        </w:rPr>
        <w:t xml:space="preserve">가 </w:t>
      </w:r>
    </w:p>
    <w:p w:rsidR="001C201C" w:rsidRDefault="001C201C" w:rsidP="001C201C">
      <w:pPr>
        <w:ind w:firstLineChars="300" w:firstLine="540"/>
        <w:rPr>
          <w:rFonts w:asciiTheme="majorHAnsi" w:eastAsiaTheme="majorHAnsi" w:hAnsiTheme="majorHAnsi"/>
          <w:szCs w:val="18"/>
          <w:lang w:eastAsia="ko-KR"/>
        </w:rPr>
      </w:pPr>
      <w:r>
        <w:rPr>
          <w:rFonts w:asciiTheme="majorHAnsi" w:eastAsiaTheme="majorHAnsi" w:hAnsiTheme="majorHAnsi" w:hint="eastAsia"/>
          <w:szCs w:val="18"/>
          <w:lang w:eastAsia="ko-KR"/>
        </w:rPr>
        <w:t>B403(일)</w:t>
      </w:r>
      <w:r>
        <w:rPr>
          <w:rFonts w:asciiTheme="majorHAnsi" w:eastAsiaTheme="majorHAnsi" w:hAnsiTheme="majorHAnsi"/>
          <w:szCs w:val="18"/>
          <w:lang w:eastAsia="ko-KR"/>
        </w:rPr>
        <w:t>, B409(</w:t>
      </w:r>
      <w:r>
        <w:rPr>
          <w:rFonts w:asciiTheme="majorHAnsi" w:eastAsiaTheme="majorHAnsi" w:hAnsiTheme="majorHAnsi" w:hint="eastAsia"/>
          <w:szCs w:val="18"/>
          <w:lang w:eastAsia="ko-KR"/>
        </w:rPr>
        <w:t xml:space="preserve">박)일 경우 </w:t>
      </w:r>
      <w:r w:rsidRPr="00275B9F">
        <w:rPr>
          <w:rFonts w:asciiTheme="majorHAnsi" w:eastAsiaTheme="majorHAnsi" w:hAnsiTheme="majorHAnsi"/>
          <w:szCs w:val="18"/>
          <w:lang w:eastAsia="ko-KR"/>
        </w:rPr>
        <w:t>use_date</w:t>
      </w:r>
      <w:r>
        <w:rPr>
          <w:rFonts w:asciiTheme="majorHAnsi" w:eastAsiaTheme="majorHAnsi" w:hAnsiTheme="majorHAnsi"/>
          <w:szCs w:val="18"/>
          <w:lang w:eastAsia="ko-KR"/>
        </w:rPr>
        <w:t xml:space="preserve"> </w:t>
      </w:r>
      <w:r>
        <w:rPr>
          <w:rFonts w:asciiTheme="majorHAnsi" w:eastAsiaTheme="majorHAnsi" w:hAnsiTheme="majorHAnsi" w:hint="eastAsia"/>
          <w:szCs w:val="18"/>
          <w:lang w:eastAsia="ko-KR"/>
        </w:rPr>
        <w:t>값을 사용자가 선택한 월(</w:t>
      </w:r>
      <w:r>
        <w:rPr>
          <w:rFonts w:asciiTheme="majorHAnsi" w:eastAsiaTheme="majorHAnsi" w:hAnsiTheme="majorHAnsi"/>
          <w:szCs w:val="18"/>
          <w:lang w:eastAsia="ko-KR"/>
        </w:rPr>
        <w:t xml:space="preserve">yyyymm) </w:t>
      </w:r>
      <w:r>
        <w:rPr>
          <w:rFonts w:asciiTheme="majorHAnsi" w:eastAsiaTheme="majorHAnsi" w:hAnsiTheme="majorHAnsi" w:hint="eastAsia"/>
          <w:szCs w:val="18"/>
          <w:lang w:eastAsia="ko-KR"/>
        </w:rPr>
        <w:t>형태의 값을 입력하고,</w:t>
      </w:r>
    </w:p>
    <w:p w:rsidR="001C201C" w:rsidRPr="0065419E" w:rsidRDefault="001C201C" w:rsidP="001C201C">
      <w:pPr>
        <w:ind w:firstLineChars="300" w:firstLine="540"/>
        <w:rPr>
          <w:rFonts w:asciiTheme="majorHAnsi" w:eastAsiaTheme="majorHAnsi" w:hAnsiTheme="majorHAnsi"/>
          <w:szCs w:val="18"/>
          <w:lang w:eastAsia="ko-KR"/>
        </w:rPr>
      </w:pPr>
      <w:r w:rsidRPr="0065419E">
        <w:rPr>
          <w:rFonts w:asciiTheme="majorHAnsi" w:eastAsiaTheme="majorHAnsi" w:hAnsiTheme="majorHAnsi"/>
          <w:szCs w:val="18"/>
          <w:lang w:eastAsia="ko-KR"/>
        </w:rPr>
        <w:t>B401</w:t>
      </w:r>
      <w:r>
        <w:rPr>
          <w:rFonts w:asciiTheme="majorHAnsi" w:eastAsiaTheme="majorHAnsi" w:hAnsiTheme="majorHAnsi"/>
          <w:szCs w:val="18"/>
          <w:lang w:eastAsia="ko-KR"/>
        </w:rPr>
        <w:t>(</w:t>
      </w:r>
      <w:r>
        <w:rPr>
          <w:rFonts w:asciiTheme="majorHAnsi" w:eastAsiaTheme="majorHAnsi" w:hAnsiTheme="majorHAnsi" w:hint="eastAsia"/>
          <w:szCs w:val="18"/>
          <w:lang w:eastAsia="ko-KR"/>
        </w:rPr>
        <w:t>분)</w:t>
      </w:r>
      <w:r>
        <w:rPr>
          <w:rFonts w:asciiTheme="majorHAnsi" w:eastAsiaTheme="majorHAnsi" w:hAnsiTheme="majorHAnsi"/>
          <w:szCs w:val="18"/>
          <w:lang w:eastAsia="ko-KR"/>
        </w:rPr>
        <w:t xml:space="preserve">, </w:t>
      </w:r>
      <w:r w:rsidRPr="0065419E">
        <w:rPr>
          <w:rFonts w:asciiTheme="majorHAnsi" w:eastAsiaTheme="majorHAnsi" w:hAnsiTheme="majorHAnsi"/>
          <w:szCs w:val="18"/>
          <w:lang w:eastAsia="ko-KR"/>
        </w:rPr>
        <w:t>B402</w:t>
      </w:r>
      <w:r>
        <w:rPr>
          <w:rFonts w:asciiTheme="majorHAnsi" w:eastAsiaTheme="majorHAnsi" w:hAnsiTheme="majorHAnsi"/>
          <w:szCs w:val="18"/>
          <w:lang w:eastAsia="ko-KR"/>
        </w:rPr>
        <w:t>(</w:t>
      </w:r>
      <w:r>
        <w:rPr>
          <w:rFonts w:asciiTheme="majorHAnsi" w:eastAsiaTheme="majorHAnsi" w:hAnsiTheme="majorHAnsi" w:hint="eastAsia"/>
          <w:szCs w:val="18"/>
          <w:lang w:eastAsia="ko-KR"/>
        </w:rPr>
        <w:t>시)</w:t>
      </w:r>
      <w:r>
        <w:rPr>
          <w:rFonts w:asciiTheme="majorHAnsi" w:eastAsiaTheme="majorHAnsi" w:hAnsiTheme="majorHAnsi"/>
          <w:szCs w:val="18"/>
          <w:lang w:eastAsia="ko-KR"/>
        </w:rPr>
        <w:t xml:space="preserve"> </w:t>
      </w:r>
      <w:r>
        <w:rPr>
          <w:rFonts w:asciiTheme="majorHAnsi" w:eastAsiaTheme="majorHAnsi" w:hAnsiTheme="majorHAnsi" w:hint="eastAsia"/>
          <w:szCs w:val="18"/>
          <w:lang w:eastAsia="ko-KR"/>
        </w:rPr>
        <w:t xml:space="preserve">일경우 </w:t>
      </w:r>
      <w:r w:rsidRPr="00275B9F">
        <w:rPr>
          <w:rFonts w:asciiTheme="majorHAnsi" w:eastAsiaTheme="majorHAnsi" w:hAnsiTheme="majorHAnsi"/>
          <w:szCs w:val="18"/>
          <w:lang w:eastAsia="ko-KR"/>
        </w:rPr>
        <w:t>use_date</w:t>
      </w:r>
      <w:r>
        <w:rPr>
          <w:rFonts w:asciiTheme="majorHAnsi" w:eastAsiaTheme="majorHAnsi" w:hAnsiTheme="majorHAnsi"/>
          <w:szCs w:val="18"/>
          <w:lang w:eastAsia="ko-KR"/>
        </w:rPr>
        <w:t xml:space="preserve"> </w:t>
      </w:r>
      <w:r>
        <w:rPr>
          <w:rFonts w:asciiTheme="majorHAnsi" w:eastAsiaTheme="majorHAnsi" w:hAnsiTheme="majorHAnsi" w:hint="eastAsia"/>
          <w:szCs w:val="18"/>
          <w:lang w:eastAsia="ko-KR"/>
        </w:rPr>
        <w:t>값을 사용자가 선택한 일(</w:t>
      </w:r>
      <w:r>
        <w:rPr>
          <w:rFonts w:asciiTheme="majorHAnsi" w:eastAsiaTheme="majorHAnsi" w:hAnsiTheme="majorHAnsi"/>
          <w:szCs w:val="18"/>
          <w:lang w:eastAsia="ko-KR"/>
        </w:rPr>
        <w:t xml:space="preserve">yyyymmdd) </w:t>
      </w:r>
      <w:r>
        <w:rPr>
          <w:rFonts w:asciiTheme="majorHAnsi" w:eastAsiaTheme="majorHAnsi" w:hAnsiTheme="majorHAnsi" w:hint="eastAsia"/>
          <w:szCs w:val="18"/>
          <w:lang w:eastAsia="ko-KR"/>
        </w:rPr>
        <w:t>형태의 값을 입력한다.</w:t>
      </w:r>
    </w:p>
    <w:p w:rsidR="001C201C" w:rsidRDefault="001C201C" w:rsidP="001C201C">
      <w:pPr>
        <w:ind w:firstLine="360"/>
        <w:rPr>
          <w:rFonts w:asciiTheme="majorHAnsi" w:eastAsiaTheme="majorHAnsi" w:hAnsiTheme="majorHAnsi"/>
          <w:szCs w:val="18"/>
          <w:lang w:eastAsia="ko-KR"/>
        </w:rPr>
      </w:pPr>
      <w:r w:rsidRPr="003E58D1">
        <w:rPr>
          <w:rFonts w:asciiTheme="majorHAnsi" w:eastAsiaTheme="majorHAnsi" w:hAnsiTheme="majorHAnsi" w:hint="eastAsia"/>
          <w:lang w:eastAsia="ko-KR"/>
        </w:rPr>
        <w:t>※</w:t>
      </w:r>
      <w:r>
        <w:rPr>
          <w:rFonts w:asciiTheme="majorHAnsi" w:eastAsiaTheme="majorHAnsi" w:hAnsiTheme="majorHAnsi" w:hint="eastAsia"/>
          <w:lang w:eastAsia="ko-KR"/>
        </w:rPr>
        <w:t xml:space="preserve"> </w:t>
      </w:r>
      <w:r>
        <w:rPr>
          <w:rFonts w:asciiTheme="majorHAnsi" w:eastAsiaTheme="majorHAnsi" w:hAnsiTheme="majorHAnsi" w:hint="eastAsia"/>
          <w:szCs w:val="18"/>
          <w:lang w:eastAsia="ko-KR"/>
        </w:rPr>
        <w:t>start_</w:t>
      </w:r>
      <w:r>
        <w:rPr>
          <w:rFonts w:asciiTheme="majorHAnsi" w:eastAsiaTheme="majorHAnsi" w:hAnsiTheme="majorHAnsi"/>
          <w:szCs w:val="18"/>
          <w:lang w:eastAsia="ko-KR"/>
        </w:rPr>
        <w:t xml:space="preserve">rsvunitsn </w:t>
      </w:r>
      <w:r>
        <w:rPr>
          <w:rFonts w:asciiTheme="majorHAnsi" w:eastAsiaTheme="majorHAnsi" w:hAnsiTheme="majorHAnsi" w:hint="eastAsia"/>
          <w:szCs w:val="18"/>
          <w:lang w:eastAsia="ko-KR"/>
        </w:rPr>
        <w:t>파라미터의 값이 존재하지 않을 경우 시작 회차 목록 정보를 가져오고,</w:t>
      </w:r>
    </w:p>
    <w:p w:rsidR="001C201C" w:rsidRDefault="001C201C" w:rsidP="001C201C">
      <w:pPr>
        <w:ind w:firstLineChars="300" w:firstLine="540"/>
        <w:rPr>
          <w:rFonts w:asciiTheme="majorHAnsi" w:eastAsiaTheme="majorHAnsi" w:hAnsiTheme="majorHAnsi"/>
          <w:szCs w:val="18"/>
          <w:lang w:eastAsia="ko-KR"/>
        </w:rPr>
      </w:pPr>
      <w:r>
        <w:rPr>
          <w:rFonts w:asciiTheme="majorHAnsi" w:eastAsiaTheme="majorHAnsi" w:hAnsiTheme="majorHAnsi" w:hint="eastAsia"/>
          <w:szCs w:val="18"/>
          <w:lang w:eastAsia="ko-KR"/>
        </w:rPr>
        <w:t>값이 존재할 경우 시작 예약 단위 순번을 기준으로 선택이 가능한 종료 회사 목록을 가져 온다.</w:t>
      </w:r>
    </w:p>
    <w:p w:rsidR="008F4007" w:rsidRPr="001C201C" w:rsidRDefault="008F4007" w:rsidP="008F4007">
      <w:pPr>
        <w:ind w:firstLine="360"/>
        <w:rPr>
          <w:rFonts w:asciiTheme="majorHAnsi" w:eastAsiaTheme="majorHAnsi" w:hAnsiTheme="majorHAnsi"/>
          <w:lang w:eastAsia="ko-KR"/>
        </w:rPr>
      </w:pPr>
    </w:p>
    <w:p w:rsidR="008F4007" w:rsidRPr="00275B9F" w:rsidRDefault="008F4007" w:rsidP="008F4007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4. 반환값</w:t>
      </w:r>
    </w:p>
    <w:tbl>
      <w:tblPr>
        <w:tblpPr w:leftFromText="142" w:rightFromText="142" w:vertAnchor="text" w:horzAnchor="margin" w:tblpX="486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32"/>
        <w:gridCol w:w="2002"/>
        <w:gridCol w:w="1274"/>
        <w:gridCol w:w="4115"/>
      </w:tblGrid>
      <w:tr w:rsidR="008F4007" w:rsidRPr="00275B9F" w:rsidTr="00263AEA">
        <w:trPr>
          <w:trHeight w:val="424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F4007" w:rsidRPr="00275B9F" w:rsidRDefault="008F4007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F4007" w:rsidRPr="00275B9F" w:rsidRDefault="008F4007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F4007" w:rsidRPr="00275B9F" w:rsidRDefault="008F4007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F4007" w:rsidRPr="00275B9F" w:rsidRDefault="008F4007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비고</w:t>
            </w:r>
          </w:p>
        </w:tc>
      </w:tr>
      <w:tr w:rsidR="008F4007" w:rsidRPr="00275B9F" w:rsidTr="00263AEA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F4007" w:rsidRPr="00275B9F" w:rsidRDefault="008F4007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errorCode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F4007" w:rsidRPr="00275B9F" w:rsidRDefault="008F4007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F4007" w:rsidRPr="00275B9F" w:rsidRDefault="008F4007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F4007" w:rsidRPr="00275B9F" w:rsidRDefault="008F4007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8F4007" w:rsidRPr="00275B9F" w:rsidTr="00263AEA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F4007" w:rsidRPr="00275B9F" w:rsidRDefault="008F4007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errorMsg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F4007" w:rsidRPr="00275B9F" w:rsidRDefault="008F4007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메시지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F4007" w:rsidRPr="00275B9F" w:rsidRDefault="008F4007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F4007" w:rsidRPr="00275B9F" w:rsidRDefault="008F4007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8F4007" w:rsidRPr="00275B9F" w:rsidTr="00263AEA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F4007" w:rsidRPr="00275B9F" w:rsidRDefault="008F4007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return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Data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F4007" w:rsidRPr="00275B9F" w:rsidRDefault="008F4007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반환 데이터 그룹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F4007" w:rsidRPr="00275B9F" w:rsidRDefault="008F4007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F4007" w:rsidRPr="00275B9F" w:rsidRDefault="008F4007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1C201C" w:rsidRPr="00275B9F" w:rsidTr="00263AEA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 w:rsidRPr="009E48E0">
              <w:rPr>
                <w:rFonts w:asciiTheme="majorHAnsi" w:eastAsiaTheme="majorHAnsi" w:hAnsiTheme="majorHAnsi"/>
                <w:sz w:val="18"/>
                <w:szCs w:val="18"/>
              </w:rPr>
              <w:t>USEDATE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이욜 일자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1C201C" w:rsidRPr="00275B9F" w:rsidTr="00263AEA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 w:rsidRPr="009E48E0">
              <w:rPr>
                <w:rFonts w:asciiTheme="majorHAnsi" w:eastAsiaTheme="majorHAnsi" w:hAnsiTheme="majorHAnsi"/>
                <w:sz w:val="18"/>
                <w:szCs w:val="18"/>
              </w:rPr>
              <w:t>RSVUNITSN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E48E0">
              <w:rPr>
                <w:rFonts w:asciiTheme="majorHAnsi" w:eastAsiaTheme="majorHAnsi" w:hAnsiTheme="majorHAnsi" w:hint="eastAsia"/>
                <w:sz w:val="18"/>
                <w:szCs w:val="18"/>
              </w:rPr>
              <w:t>예약단위순번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rPr>
                <w:rFonts w:asciiTheme="majorHAnsi" w:eastAsiaTheme="majorHAnsi" w:hAnsiTheme="majorHAnsi" w:cs="Courier New"/>
                <w:sz w:val="20"/>
              </w:rPr>
            </w:pPr>
          </w:p>
        </w:tc>
      </w:tr>
      <w:tr w:rsidR="001C201C" w:rsidRPr="00275B9F" w:rsidTr="00263AEA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 w:rsidRPr="009E48E0">
              <w:rPr>
                <w:rFonts w:asciiTheme="majorHAnsi" w:eastAsiaTheme="majorHAnsi" w:hAnsiTheme="majorHAnsi"/>
                <w:sz w:val="18"/>
                <w:szCs w:val="18"/>
              </w:rPr>
              <w:t>SVCID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서비스 아이디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F33C07" w:rsidRDefault="001C201C" w:rsidP="001C201C">
            <w:pPr>
              <w:pStyle w:val="Default"/>
              <w:rPr>
                <w:rFonts w:asciiTheme="majorHAnsi" w:eastAsiaTheme="majorHAnsi" w:hAnsiTheme="majorHAnsi" w:cs="Courier New"/>
                <w:sz w:val="20"/>
              </w:rPr>
            </w:pPr>
          </w:p>
        </w:tc>
      </w:tr>
      <w:tr w:rsidR="001C201C" w:rsidRPr="00275B9F" w:rsidTr="00263AEA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Default="001C201C" w:rsidP="001C201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>
              <w:t xml:space="preserve"> </w:t>
            </w:r>
            <w:r w:rsidRPr="009E48E0">
              <w:rPr>
                <w:rFonts w:asciiTheme="majorHAnsi" w:eastAsiaTheme="majorHAnsi" w:hAnsiTheme="majorHAnsi"/>
                <w:sz w:val="18"/>
                <w:szCs w:val="18"/>
              </w:rPr>
              <w:t>USEHM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Default="001C201C" w:rsidP="001C201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이용 시간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rPr>
                <w:rFonts w:asciiTheme="majorHAnsi" w:eastAsiaTheme="majorHAnsi" w:hAnsiTheme="majorHAnsi" w:cs="Courier New"/>
                <w:sz w:val="20"/>
              </w:rPr>
            </w:pPr>
          </w:p>
        </w:tc>
      </w:tr>
      <w:tr w:rsidR="001C201C" w:rsidRPr="00275B9F" w:rsidTr="00263AEA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 w:rsidRPr="009E48E0">
              <w:rPr>
                <w:rFonts w:asciiTheme="majorHAnsi" w:eastAsiaTheme="majorHAnsi" w:hAnsiTheme="majorHAnsi"/>
                <w:sz w:val="18"/>
                <w:szCs w:val="18"/>
              </w:rPr>
              <w:t>INVITNOP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모집인원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1C201C" w:rsidRPr="00275B9F" w:rsidTr="00263AEA">
        <w:trPr>
          <w:trHeight w:val="318"/>
        </w:trPr>
        <w:tc>
          <w:tcPr>
            <w:tcW w:w="17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 </w:t>
            </w:r>
            <w:r w:rsidRPr="009E48E0">
              <w:rPr>
                <w:rFonts w:asciiTheme="majorHAnsi" w:eastAsiaTheme="majorHAnsi" w:hAnsiTheme="majorHAnsi"/>
                <w:sz w:val="18"/>
                <w:szCs w:val="18"/>
              </w:rPr>
              <w:t>REGCNT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신청인원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201C" w:rsidRPr="00275B9F" w:rsidRDefault="001C201C" w:rsidP="001C201C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8F4007" w:rsidRPr="00275B9F" w:rsidRDefault="008F4007" w:rsidP="008F4007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8F4007" w:rsidRPr="00275B9F" w:rsidRDefault="008F4007" w:rsidP="008F4007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5. 응답 JSON 예제</w:t>
      </w: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8F4007" w:rsidRPr="00275B9F" w:rsidTr="00263AEA">
        <w:trPr>
          <w:trHeight w:val="2418"/>
        </w:trPr>
        <w:tc>
          <w:tcPr>
            <w:tcW w:w="9127" w:type="dxa"/>
            <w:vAlign w:val="center"/>
          </w:tcPr>
          <w:p w:rsidR="008F4007" w:rsidRPr="00275B9F" w:rsidRDefault="001C201C" w:rsidP="00263AEA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eastAsia="ko-KR"/>
              </w:rPr>
            </w:pPr>
            <w:r w:rsidRPr="00AC71CA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lastRenderedPageBreak/>
              <w:t>{"errorCode":"INFO-000","errorMsg":"정상 처리되었습니다.","returnData":[{"USEHM":"09:00~09:10","SVCID":"S170823152808881681","USEDATE":"20170901","INVITNOP":10,"RSVUNITSN":4966742,"REGCNT":"2"},{"USEHM":"09:10~09:20","SVCID":"S170823152808881681","USEDATE":"2017090</w:t>
            </w:r>
            <w:r w:rsidRPr="00AC71CA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1","INVITNOP":10,"RSVUNITSN":4966781,"REGCNT":"2"},{"USEHM":"09:20~09:30","SVCID":"S170823152808881681","USEDATE":"20170901","INVITNOP":10,"RSVUNITSN":4966820,"REGCNT":"2"},{"USEHM":"09:30~09:40","SVCID":"S170823152808881681","USEDATE":"20170901","INVITNOP":10,"RSVUNITSN":4966859,"REGCNT":"0"},{"USEHM":"09:40~09:50","SVCID":"S170823152808881681","USEDATE":"20170901","INVITNOP":10,"RSVUNITSN":4966898,"REGCNT":"0"},{"USEHM":"09:50~10:00","SVCID":"S170823152808881681","USEDATE":"20170901","INVITNOP":10,"RSVUNITSN":4966937,"REGCNT":"0"},{"USEHM":"10:00~10:10","SVCID":"S170823152808881681","USEDATE":"20170901","INVITNOP":10,"RSVUNITSN":4966976,"REGCNT":"0"},{"USEHM":"10:10~10:20","SVCID":"S170823152808881681","USEDATE":"20170901","INVITNOP":10,"RSVUNITSN":4967015,"REGCNT":"0"},{"USEHM":"10:20~10:30","SVCID":"S170823152808881681","USEDATE":"20170901","INVITNOP":10,"RSVUNITSN":4967054,"REGCNT":"0"},{"USEHM":"10:30~10:40","SVCID":"S170823152808881681","USEDATE":"20170901","INVITNOP":10,"RSVUNITSN":4967093,"REGCNT":"0"},{"USEHM":"10:40~10:50","SVCID":"S170823152808881681","USEDATE":"20170901","INVITNOP":10,"RSVUNITSN":4967132,"REGCNT":"0"},{"USEHM":"10:50~11:00","SVCID":"S170823152808881681","USEDATE":"20170901","INVITNOP":10,"RSVUNITSN":4967171,"REGCNT":"0"},{"USEHM":"11:00~11:10","SVCID":"S170823152808881681","USEDATE":"20170901","INVITNOP":10,"RSVUNITSN":4967210,"REGCNT":"0"},{"USEHM":"11:10~11:20","SVCID":"S170823152808881681","USEDATE":"20170901","INVITNOP":10,"RSVUNITSN":4967249,"REGCNT":"0"},{"USEHM":"11:20~11:30","SVCID":"S170823152808881681","USEDATE":"20170901","INVITNOP":10,"RSVUNITSN":4967288,"REGCNT":"0"},{"USEHM":"11:30~11:40","SVCID":"S170823152808881681","USEDATE":"20170901","INVITNOP":10,"RSVUNITSN":4967327,"REGCNT":"0"},{"USEHM":"11:40~11:50","SVCID":"S170823152808881681","USEDATE":"20170901","INVITNOP":10,"RSVUNITSN":4967366,"REGCNT":"0"},{"USEHM":"11:50~12:00","SVCID":"S170823152808881681","USEDATE":"20170901","INVITNOP":10,"RSVUNITSN":4967405,"REGCNT":"0"},{"USEHM":"12:00~12:10","SVCID":"S170823152808881681","USEDATE":"20170901","INVITNOP":10,"RSVUNITSN":4967444,"REGCNT":"0"},{"USEHM":"12:10~12:20","SVCID":"S170823152808881681","USEDATE":"20170901","INVITNOP":10,"RSVUNITSN":4967483,"REGCNT":"0"},{"USEHM":"12:20~12:30","SVCID":"S170823152808881681","USEDATE":"20170901","INVITNOP":10,"RSVUNITSN":4967522,"REGCNT":"0"},{"USEHM":"12:30~12:40","SVCID":"S170823152808881681","USEDATE":"20170901","INVITNOP":10,"RSVUNITSN":4967561,"REGCNT":"0"},{"USEHM":"12:40~12:50","SVCID":"S170823152808881681","USEDATE":"20170901","INVITNOP":10,"RSVUNITSN":4967600,"REGCNT":"0"},{"USEHM":"12:50~13:00","SVCID":"S170823152808881681","USEDATE":"20170901","INVITNOP":10,"RSVUNITSN":4967639,"REGCNT":"0"},{"USEHM":"13:00~13:10","SVCID":"S170823152808881681","USEDATE":"20170901","INVITNOP":10,"RSVUNITSN":4967678,"REGCNT":"0"},{"USEHM":"13:10~13:20","SVCID":"S170823152808881681","USEDATE":"20170901","INVITNOP":10,"RSVUNITSN":4967717,"REGCNT":"0"},{"USEHM":"13:20~13:30","SVCID":"S170823152808881681","USEDATE":"20170901","INVITNOP":10,"RSVUNITSN":4967756,"REGCNT":"0"},{"USEHM":"13:30~13:40","SVCID":"S170823152808881681","USEDATE":"20170901","INVITNOP":10,"RSVUNITSN":4967795,"REGCNT":"0"},{"USEHM":"13:40~13:50","SVCID":"S170823152808881681","USEDATE":"20170901","INVITNOP":10,"RSVUNITSN":4967834,"REGCNT":"0"},{"USEHM":"13:50~14:00","SVCID":"S170823152808881681","USEDATE":"20170901","INVITNOP":10,"RSVU</w:t>
            </w:r>
            <w:r w:rsidRPr="00AC71CA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lastRenderedPageBreak/>
              <w:t>NITSN":4967873,"REGCNT":"0"},{"USEHM":"14:00~14:10","SVCID":"S170823152808881681","USEDATE":"20170901","INVITNOP":10,"RSVUNITSN":4967912,"REGCNT":"0"},{"USEHM":"14:10~14:20","SVCID":"S170823152808881681","USEDATE":"20170901","INVITNOP":10,"RSVUNITSN":4967951,"REGCNT":"0"},{"USEHM":"14:20~14:30","SVCID":"S170823152808881681","USEDATE":"20170901","INVITNOP":10,"RSVUNITSN":4967990,"REGCNT":"0"},{"USEHM":"14:30~14:40","SVCID":"S170823152808881681","USEDATE":"20170901","INVITNOP":10,"RSVUNITSN":4968029,"REGCNT":"0"},{"USEHM":"14:40~14:50","SVCID":"S170823152808881681","USEDATE":"20170901","INVITNOP":10,"RSVUNITSN":4968068,"REGCNT":"0"},{"USEHM":"14:50~15:00","SVCID":"S170823152808881681","USEDATE":"20170901","INVITNOP":10,"RSVUNITSN":4968107,"REGCNT":"0"},{"USEHM":"15:00~15:10","SVCID":"S170823152808881681","USEDATE":"20170901","INVITNOP":10,"RSVUNITSN":4968146,"REGCNT":"0"},{"USEHM":"15:10~15:20","SVCID":"S170823152808881681","USEDATE":"20170901","INVITNOP":10,"RSVUNITSN":4968185,"REGCNT":"0"},{"USEHM":"15:20~15:30","SVCID":"S170823152808881681","USEDATE":"20170901","INVITNOP":10,"RSVUNITSN":4968224,"REGCNT":"0"},{"USEHM":"15:30~15:40","SVCID":"S170823152808881681","USEDATE":"20170901","INVITNOP":10,"RSVUNITSN":4968263,"REGCNT":"0"},{"USEHM":"15:40~15:50","SVCID":"S170823152808881681","USEDATE":"20170901","INVITNOP":10,"RSVUNITSN":4968302,"REGCNT":"0"},{"USEHM":"15:50~16:00","SVCID":"S170823152808881681","USEDATE":"20170901","INVITNOP":10,"RSVUNITSN":4968341,"REGCNT":"0"},{"USEHM":"16:00~16:10","SVCID":"S170823152808881681","USEDATE":"20170901","INVITNOP":10,"RSVUNITSN":4968380,"REGCNT":"0"},{"USEHM":"16:10~16:20","SVCID":"S170823152808881681","USEDATE":"20170901","INVITNOP":10,"RSVUNITSN":4968419,"REGCNT":"0"},{"USEHM":"16:20~16:30","SVCID":"S170823152808881681","USEDATE":"20170901","INVITNOP":10,"RSVUNITSN":4968458,"REGCNT":"0"},{"USEHM":"16:30~16:40","SVCID":"S170823152808881681","USEDATE":"20170901","INVITNOP":10,"RSVUNITSN":4968497,"REGCNT":"0"},{"USEHM":"16:40~16:50","SVCID":"S170823152808881681","USEDATE":"20170901","INVITNOP":10,"RSVUNITSN":4968536,"REGCNT":"0"},{"USEHM":"16:50~17:00","SVCID":"S170823152808881681","USEDATE":"20170901","INVITNOP":10,"RSVUNITSN":4968575,"REGCNT":"0"},{"USEHM":"17:00~17:10","SVCID":"S170823152808881681","USEDATE":"20170901","INVITNOP":10,"RSVUNITSN":4968614,"REGCNT":"0"},{"USEHM":"17:10~17:20","SVCID":"S170823152808881681","USEDATE":"20170901","INVITNOP":10,"RSVUNITSN":4968653,"REGCNT":"0"},{"USEHM":"17:20~17:30","SVCID":"S170823152808881681","USEDATE":"20170901","INVITNOP":10,"RSVUNITSN":4968692,"REGCNT":"0"},{"USEHM":"17:30~17:40","SVCID":"S170823152808881681","USEDATE":"20170901","INVITNOP":10,"RSVUNITSN":4968731,"REGCNT":"0"},{"USEHM":"17:40~17:50","SVCID":"S170823152808881681","USEDATE":"20170901","INVITNOP":10,"RSVUNITSN":4968770,"REGCNT":"0"},{"USEHM":"17:50~18:00","SVCID":"S170823152808881681","USEDATE":"20170901","INVITNOP":10,"RSVUNITSN":4968809,"REGCNT":"0"}]}</w:t>
            </w:r>
          </w:p>
        </w:tc>
      </w:tr>
    </w:tbl>
    <w:p w:rsidR="00AE7B44" w:rsidRDefault="00AE7B44">
      <w:pPr>
        <w:rPr>
          <w:rFonts w:asciiTheme="majorHAnsi" w:eastAsiaTheme="majorHAnsi" w:hAnsiTheme="majorHAnsi"/>
          <w:lang w:eastAsia="ko-KR"/>
        </w:rPr>
      </w:pPr>
    </w:p>
    <w:p w:rsidR="00677686" w:rsidRPr="00275B9F" w:rsidRDefault="00AE7B44">
      <w:pPr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br w:type="page"/>
      </w:r>
    </w:p>
    <w:p w:rsidR="00126321" w:rsidRPr="00275B9F" w:rsidRDefault="00126321" w:rsidP="00126321">
      <w:pPr>
        <w:pStyle w:val="Numberedlist22"/>
        <w:tabs>
          <w:tab w:val="clear" w:pos="720"/>
          <w:tab w:val="left" w:pos="567"/>
        </w:tabs>
        <w:ind w:hanging="720"/>
        <w:rPr>
          <w:rFonts w:asciiTheme="majorHAnsi" w:eastAsiaTheme="majorHAnsi" w:hAnsiTheme="majorHAnsi"/>
          <w:lang w:eastAsia="ko-KR"/>
        </w:rPr>
      </w:pPr>
      <w:bookmarkStart w:id="40" w:name="_Toc486333044"/>
      <w:r w:rsidRPr="00275B9F">
        <w:rPr>
          <w:rFonts w:asciiTheme="majorHAnsi" w:eastAsiaTheme="majorHAnsi" w:hAnsiTheme="majorHAnsi" w:hint="eastAsia"/>
          <w:lang w:eastAsia="ko-KR"/>
        </w:rPr>
        <w:lastRenderedPageBreak/>
        <w:t>서비스 예약</w:t>
      </w:r>
      <w:bookmarkEnd w:id="40"/>
    </w:p>
    <w:p w:rsidR="00126321" w:rsidRPr="00275B9F" w:rsidRDefault="00126321" w:rsidP="00126321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1. API 기능 설명</w:t>
      </w:r>
    </w:p>
    <w:p w:rsidR="00126321" w:rsidRPr="00275B9F" w:rsidRDefault="00126321" w:rsidP="00126321">
      <w:pPr>
        <w:ind w:firstLine="360"/>
        <w:rPr>
          <w:rFonts w:asciiTheme="majorHAnsi" w:eastAsiaTheme="majorHAnsi" w:hAnsiTheme="majorHAnsi"/>
          <w:lang w:val="en-US" w:eastAsia="ko-KR"/>
        </w:rPr>
      </w:pPr>
      <w:r w:rsidRPr="00275B9F">
        <w:rPr>
          <w:rFonts w:asciiTheme="majorHAnsi" w:eastAsiaTheme="majorHAnsi" w:hAnsiTheme="majorHAnsi" w:hint="eastAsia"/>
          <w:lang w:val="en-US" w:eastAsia="ko-KR"/>
        </w:rPr>
        <w:t xml:space="preserve">선택한 일자와 회차 및 이요자 정보를 기준으로 서비스를 예약하는 </w:t>
      </w:r>
      <w:r w:rsidRPr="00275B9F">
        <w:rPr>
          <w:rFonts w:asciiTheme="majorHAnsi" w:eastAsiaTheme="majorHAnsi" w:hAnsiTheme="majorHAnsi"/>
          <w:lang w:val="en-US" w:eastAsia="ko-KR"/>
        </w:rPr>
        <w:t>API</w:t>
      </w:r>
    </w:p>
    <w:p w:rsidR="00126321" w:rsidRPr="00275B9F" w:rsidRDefault="00126321" w:rsidP="00126321">
      <w:pPr>
        <w:ind w:firstLine="360"/>
        <w:rPr>
          <w:rFonts w:asciiTheme="majorHAnsi" w:eastAsiaTheme="majorHAnsi" w:hAnsiTheme="majorHAnsi"/>
          <w:lang w:val="en-US" w:eastAsia="ko-KR"/>
        </w:rPr>
      </w:pPr>
    </w:p>
    <w:p w:rsidR="00126321" w:rsidRPr="00275B9F" w:rsidRDefault="00126321" w:rsidP="00126321">
      <w:pPr>
        <w:ind w:firstLine="360"/>
        <w:rPr>
          <w:rFonts w:asciiTheme="majorHAnsi" w:eastAsiaTheme="majorHAnsi" w:hAnsiTheme="majorHAnsi"/>
          <w:b/>
          <w:sz w:val="22"/>
          <w:szCs w:val="22"/>
          <w:lang w:val="en-US"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val="en-US" w:eastAsia="ko-KR"/>
        </w:rPr>
        <w:t>2. 요청 URL</w:t>
      </w:r>
    </w:p>
    <w:tbl>
      <w:tblPr>
        <w:tblW w:w="0" w:type="auto"/>
        <w:tblInd w:w="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7213"/>
      </w:tblGrid>
      <w:tr w:rsidR="00C86CAE" w:rsidRPr="00275B9F" w:rsidTr="00C86CAE">
        <w:tc>
          <w:tcPr>
            <w:tcW w:w="1805" w:type="dxa"/>
            <w:shd w:val="clear" w:color="auto" w:fill="D9D9D9"/>
          </w:tcPr>
          <w:p w:rsidR="00126321" w:rsidRPr="00275B9F" w:rsidRDefault="00126321" w:rsidP="00263AE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URL</w:t>
            </w:r>
          </w:p>
        </w:tc>
        <w:tc>
          <w:tcPr>
            <w:tcW w:w="7213" w:type="dxa"/>
          </w:tcPr>
          <w:p w:rsidR="00126321" w:rsidRPr="00275B9F" w:rsidRDefault="00126321" w:rsidP="00263AE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096517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/svc</w:t>
            </w: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Rsv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B55012">
              <w:rPr>
                <w:rFonts w:asciiTheme="majorHAnsi" w:eastAsiaTheme="majorHAnsi" w:hAnsiTheme="majorHAnsi"/>
                <w:szCs w:val="18"/>
                <w:lang w:eastAsia="ko-KR"/>
              </w:rPr>
              <w:t>[SUB_CODE]</w:t>
            </w:r>
          </w:p>
        </w:tc>
      </w:tr>
      <w:tr w:rsidR="00C86CAE" w:rsidRPr="00275B9F" w:rsidTr="00C86CAE">
        <w:tc>
          <w:tcPr>
            <w:tcW w:w="1805" w:type="dxa"/>
            <w:shd w:val="clear" w:color="auto" w:fill="D9D9D9"/>
          </w:tcPr>
          <w:p w:rsidR="00126321" w:rsidRPr="00275B9F" w:rsidRDefault="00126321" w:rsidP="00263AE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METHOD</w:t>
            </w:r>
          </w:p>
        </w:tc>
        <w:tc>
          <w:tcPr>
            <w:tcW w:w="7213" w:type="dxa"/>
          </w:tcPr>
          <w:p w:rsidR="00126321" w:rsidRPr="00275B9F" w:rsidRDefault="00126321" w:rsidP="00263AE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GET</w:t>
            </w:r>
          </w:p>
        </w:tc>
      </w:tr>
      <w:tr w:rsidR="00C86CAE" w:rsidRPr="00275B9F" w:rsidTr="00C86CAE">
        <w:tc>
          <w:tcPr>
            <w:tcW w:w="1805" w:type="dxa"/>
            <w:shd w:val="clear" w:color="auto" w:fill="D9D9D9"/>
            <w:vAlign w:val="center"/>
          </w:tcPr>
          <w:p w:rsidR="00C86CAE" w:rsidRPr="00275B9F" w:rsidRDefault="00C86CAE" w:rsidP="00263AE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예시</w:t>
            </w:r>
          </w:p>
        </w:tc>
        <w:tc>
          <w:tcPr>
            <w:tcW w:w="7213" w:type="dxa"/>
          </w:tcPr>
          <w:p w:rsidR="00C86CAE" w:rsidRPr="00275B9F" w:rsidRDefault="00D07D5D" w:rsidP="00C86CAE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/>
                <w:szCs w:val="18"/>
                <w:lang w:eastAsia="ko-KR"/>
              </w:rPr>
              <w:t>https://y</w:t>
            </w:r>
            <w:r w:rsidR="00C86CAE" w:rsidRPr="00C86CAE">
              <w:rPr>
                <w:rFonts w:asciiTheme="majorHAnsi" w:eastAsiaTheme="majorHAnsi" w:hAnsiTheme="majorHAnsi"/>
                <w:szCs w:val="18"/>
                <w:lang w:eastAsia="ko-KR"/>
              </w:rPr>
              <w:t>eyakapi.seoul.go.kr</w:t>
            </w:r>
            <w:r w:rsidR="00C86CAE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C86CAE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="00C86CAE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/svc</w:t>
            </w:r>
            <w:r w:rsidR="00C86CAE"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Rsv</w:t>
            </w:r>
            <w:r w:rsidR="00C86CAE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C86CAE">
              <w:rPr>
                <w:rFonts w:asciiTheme="majorHAnsi" w:eastAsiaTheme="majorHAnsi" w:hAnsiTheme="majorHAnsi" w:hint="eastAsia"/>
                <w:szCs w:val="18"/>
                <w:lang w:eastAsia="ko-KR"/>
              </w:rPr>
              <w:t>cert_type=</w:t>
            </w:r>
            <w:r w:rsidR="00F97966">
              <w:rPr>
                <w:rFonts w:asciiTheme="majorHAnsi" w:eastAsiaTheme="majorHAnsi" w:hAnsiTheme="majorHAnsi" w:hint="eastAsia"/>
                <w:szCs w:val="18"/>
                <w:lang w:eastAsia="ko-KR"/>
              </w:rPr>
              <w:t>id</w:t>
            </w:r>
            <w:r w:rsidR="00C86CAE">
              <w:rPr>
                <w:rFonts w:asciiTheme="majorHAnsi" w:eastAsiaTheme="majorHAnsi" w:hAnsiTheme="majorHAnsi" w:hint="eastAsia"/>
                <w:szCs w:val="18"/>
                <w:lang w:eastAsia="ko-KR"/>
              </w:rPr>
              <w:t>&amp;seoul_id=seoulTest&amp;rsvmmbsn=403svcid=</w:t>
            </w:r>
            <w:r w:rsidR="00C86CAE" w:rsidRPr="00275B9F">
              <w:rPr>
                <w:rFonts w:asciiTheme="majorHAnsi" w:eastAsiaTheme="majorHAnsi" w:hAnsiTheme="majorHAnsi" w:cs="돋움"/>
                <w:szCs w:val="18"/>
              </w:rPr>
              <w:t>S170222100225224777</w:t>
            </w:r>
            <w:r w:rsidR="00C86CAE">
              <w:rPr>
                <w:rFonts w:asciiTheme="majorHAnsi" w:eastAsiaTheme="majorHAnsi" w:hAnsiTheme="majorHAnsi" w:cs="돋움"/>
                <w:szCs w:val="18"/>
              </w:rPr>
              <w:t>&amp;rsvunitsn=4954998&amp;rsvlang=1&amp;rsvtype=api&amp;indivgrpsectcode=B501&amp;grpnm=</w:t>
            </w:r>
            <w:r w:rsidR="00C86CAE">
              <w:rPr>
                <w:rFonts w:asciiTheme="majorHAnsi" w:eastAsiaTheme="majorHAnsi" w:hAnsiTheme="majorHAnsi" w:cs="돋움" w:hint="eastAsia"/>
                <w:szCs w:val="18"/>
                <w:lang w:eastAsia="ko-KR"/>
              </w:rPr>
              <w:t>한아름&amp;</w:t>
            </w:r>
            <w:r w:rsidR="00C86CAE">
              <w:rPr>
                <w:rFonts w:asciiTheme="majorHAnsi" w:eastAsiaTheme="majorHAnsi" w:hAnsiTheme="majorHAnsi" w:cs="돋움"/>
                <w:szCs w:val="18"/>
                <w:lang w:eastAsia="ko-KR"/>
              </w:rPr>
              <w:t>usrnm=</w:t>
            </w:r>
            <w:r w:rsidR="00C86CAE">
              <w:rPr>
                <w:rFonts w:asciiTheme="majorHAnsi" w:eastAsiaTheme="majorHAnsi" w:hAnsiTheme="majorHAnsi" w:cs="돋움" w:hint="eastAsia"/>
                <w:szCs w:val="18"/>
                <w:lang w:eastAsia="ko-KR"/>
              </w:rPr>
              <w:t>박예약&amp;</w:t>
            </w:r>
            <w:r w:rsidR="00C86CAE">
              <w:rPr>
                <w:rFonts w:asciiTheme="majorHAnsi" w:eastAsiaTheme="majorHAnsi" w:hAnsiTheme="majorHAnsi" w:cs="돋움"/>
                <w:szCs w:val="18"/>
                <w:lang w:eastAsia="ko-KR"/>
              </w:rPr>
              <w:t>email=test@naver.com&amp;smsrcv=N&amp;emailrcv=N&amp;telno=02-4444-5555&amp;hpno=010-1234-5678&amp;zipcode=04524&amp;adres=</w:t>
            </w:r>
            <w:r w:rsidR="00C86CAE">
              <w:rPr>
                <w:rFonts w:asciiTheme="majorHAnsi" w:eastAsiaTheme="majorHAnsi" w:hAnsiTheme="majorHAnsi" w:cs="돋움" w:hint="eastAsia"/>
                <w:szCs w:val="18"/>
                <w:lang w:eastAsia="ko-KR"/>
              </w:rPr>
              <w:t>서울시</w:t>
            </w:r>
          </w:p>
        </w:tc>
      </w:tr>
    </w:tbl>
    <w:p w:rsidR="00126321" w:rsidRPr="00275B9F" w:rsidRDefault="00126321" w:rsidP="00126321">
      <w:pPr>
        <w:ind w:firstLine="360"/>
        <w:rPr>
          <w:rFonts w:asciiTheme="majorHAnsi" w:eastAsiaTheme="majorHAnsi" w:hAnsiTheme="majorHAnsi"/>
          <w:sz w:val="22"/>
          <w:szCs w:val="22"/>
          <w:lang w:eastAsia="ko-KR"/>
        </w:rPr>
      </w:pPr>
    </w:p>
    <w:p w:rsidR="00126321" w:rsidRPr="003C6EB9" w:rsidRDefault="00126321" w:rsidP="003C6EB9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3. </w:t>
      </w:r>
      <w:r w:rsidRPr="00275B9F">
        <w:rPr>
          <w:rFonts w:asciiTheme="majorHAnsi" w:eastAsiaTheme="majorHAnsi" w:hAnsiTheme="majorHAnsi"/>
          <w:b/>
          <w:sz w:val="22"/>
          <w:szCs w:val="22"/>
          <w:lang w:eastAsia="ko-KR"/>
        </w:rPr>
        <w:t>SUB_CODE</w:t>
      </w: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 파라미터</w:t>
      </w:r>
    </w:p>
    <w:tbl>
      <w:tblPr>
        <w:tblpPr w:leftFromText="142" w:rightFromText="142" w:vertAnchor="text" w:horzAnchor="margin" w:tblpX="472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268"/>
        <w:gridCol w:w="910"/>
        <w:gridCol w:w="1134"/>
        <w:gridCol w:w="3030"/>
      </w:tblGrid>
      <w:tr w:rsidR="003C6EB9" w:rsidRPr="00275B9F" w:rsidTr="00F825D0">
        <w:trPr>
          <w:trHeight w:val="424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최대길이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샘플</w:t>
            </w: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cert_type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인증 유형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i</w:t>
            </w: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d : </w:t>
            </w: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 xml:space="preserve">서울시 홈페이지 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아이디,</w:t>
            </w: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 xml:space="preserve">token : </w:t>
            </w: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 xml:space="preserve">실명인증 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토큰</w:t>
            </w: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seoul_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서울시홈페이지 아이디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NONE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seoulTest</w:t>
            </w: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seoul_pw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서울시홈페이지 비밀번호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NONE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>nowonApp1234</w:t>
            </w: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token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실명인증 토큰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NONE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>MC0GCCqGSIb3DQIJAyEA32GDiN4m88rtCUewxzZEIlG3Ny6M2y1SFoCQ4hqVpm5=</w:t>
            </w: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svcid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서비스 아이디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>S170222100225224777</w:t>
            </w: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lang_code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20"/>
                <w:szCs w:val="20"/>
              </w:rPr>
              <w:t>신청언어 ( 1: 한국어 )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1:국문,</w:t>
            </w: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2: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영문</w:t>
            </w: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start_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rsvunitsn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시작 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예약 단위 순번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Courier New"/>
                <w:sz w:val="20"/>
              </w:rPr>
              <w:t>495499</w:t>
            </w:r>
            <w:r>
              <w:rPr>
                <w:rFonts w:asciiTheme="majorHAnsi" w:eastAsiaTheme="majorHAnsi" w:hAnsiTheme="majorHAnsi" w:cs="Courier New"/>
                <w:sz w:val="20"/>
              </w:rPr>
              <w:t>7</w:t>
            </w: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end_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rsvunitsn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종료 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예약 단위 순번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비정형일 때 필수</w:t>
            </w: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r</w:t>
            </w:r>
            <w:r w:rsidRPr="00765CDF">
              <w:rPr>
                <w:rFonts w:asciiTheme="majorHAnsi" w:eastAsiaTheme="majorHAnsi" w:hAnsiTheme="majorHAnsi"/>
                <w:sz w:val="16"/>
                <w:szCs w:val="16"/>
              </w:rPr>
              <w:t>eqcnt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예약 신청 수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NONE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20"/>
                <w:szCs w:val="20"/>
              </w:rPr>
              <w:t>indivgrpsectcode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20"/>
                <w:szCs w:val="20"/>
              </w:rPr>
              <w:t>개인/단체 구분코드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>B502: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 xml:space="preserve">개인, </w:t>
            </w: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>B503: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단체</w:t>
            </w: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20"/>
                <w:szCs w:val="20"/>
              </w:rPr>
              <w:t>grpnm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20"/>
                <w:szCs w:val="20"/>
              </w:rPr>
              <w:t>단체 명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20"/>
                <w:szCs w:val="20"/>
              </w:rPr>
              <w:t>indivgrpsectcode</w:t>
            </w:r>
            <w:r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: B503</w:t>
            </w: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일 때 필수</w:t>
            </w: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20"/>
                <w:szCs w:val="20"/>
              </w:rPr>
              <w:t>email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20"/>
                <w:szCs w:val="20"/>
              </w:rPr>
              <w:t>이메일주소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부분 필수</w:t>
            </w: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A0601A">
              <w:rPr>
                <w:rFonts w:asciiTheme="majorHAnsi" w:eastAsiaTheme="majorHAnsi" w:hAnsiTheme="majorHAnsi"/>
                <w:sz w:val="18"/>
                <w:szCs w:val="18"/>
              </w:rPr>
              <w:t>smsrcvrefse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20"/>
                <w:szCs w:val="20"/>
              </w:rPr>
              <w:t>SMS수신</w:t>
            </w:r>
            <w:r w:rsidRPr="00275B9F">
              <w:rPr>
                <w:rFonts w:asciiTheme="majorHAnsi" w:eastAsiaTheme="majorHAnsi" w:hAnsiTheme="majorHAnsi" w:hint="eastAsia"/>
                <w:sz w:val="20"/>
                <w:szCs w:val="20"/>
              </w:rPr>
              <w:t>거부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N</w:t>
            </w: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B1443">
              <w:rPr>
                <w:rFonts w:asciiTheme="majorHAnsi" w:eastAsiaTheme="majorHAnsi" w:hAnsiTheme="majorHAnsi"/>
                <w:sz w:val="18"/>
                <w:szCs w:val="18"/>
              </w:rPr>
              <w:t>emailrcvrefse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20"/>
                <w:szCs w:val="20"/>
              </w:rPr>
              <w:t>이메일 수신</w:t>
            </w:r>
            <w:r w:rsidRPr="00275B9F">
              <w:rPr>
                <w:rFonts w:asciiTheme="majorHAnsi" w:eastAsiaTheme="majorHAnsi" w:hAnsiTheme="majorHAnsi" w:hint="eastAsia"/>
                <w:sz w:val="20"/>
                <w:szCs w:val="20"/>
              </w:rPr>
              <w:t>거부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N</w:t>
            </w: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tell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20"/>
                <w:szCs w:val="20"/>
              </w:rPr>
              <w:t>전화번호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부분 필수</w:t>
            </w: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mobile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20"/>
                <w:szCs w:val="20"/>
              </w:rPr>
              <w:t>휴대전화번호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부분 필수</w:t>
            </w: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20"/>
                <w:szCs w:val="20"/>
              </w:rPr>
              <w:t>zipcode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20"/>
                <w:szCs w:val="20"/>
              </w:rPr>
              <w:t>우편번호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부분 필수</w:t>
            </w: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20"/>
                <w:szCs w:val="20"/>
              </w:rPr>
              <w:t>adres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20"/>
                <w:szCs w:val="20"/>
              </w:rPr>
              <w:t>주소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500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부분 필수</w:t>
            </w:r>
          </w:p>
        </w:tc>
      </w:tr>
      <w:tr w:rsidR="003C6EB9" w:rsidRPr="00275B9F" w:rsidTr="00F825D0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additemvalue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추가입력 항목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N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개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C6EB9" w:rsidRPr="00275B9F" w:rsidRDefault="003C6EB9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C6EB9" w:rsidRPr="00275B9F" w:rsidRDefault="003C6EB9" w:rsidP="00F825D0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부분 필수</w:t>
            </w:r>
          </w:p>
        </w:tc>
      </w:tr>
    </w:tbl>
    <w:p w:rsidR="00A82DE3" w:rsidRPr="00275B9F" w:rsidRDefault="00A82DE3" w:rsidP="00126321">
      <w:pPr>
        <w:ind w:firstLine="360"/>
        <w:rPr>
          <w:rFonts w:asciiTheme="majorHAnsi" w:eastAsiaTheme="majorHAnsi" w:hAnsiTheme="majorHAnsi"/>
          <w:lang w:eastAsia="ko-KR"/>
        </w:rPr>
      </w:pPr>
    </w:p>
    <w:p w:rsidR="00A82DE3" w:rsidRPr="00275B9F" w:rsidRDefault="00A82DE3" w:rsidP="00126321">
      <w:pPr>
        <w:ind w:firstLine="360"/>
        <w:rPr>
          <w:rFonts w:asciiTheme="majorHAnsi" w:eastAsiaTheme="majorHAnsi" w:hAnsiTheme="majorHAnsi"/>
          <w:lang w:eastAsia="ko-KR"/>
        </w:rPr>
      </w:pPr>
    </w:p>
    <w:p w:rsidR="00126321" w:rsidRPr="00275B9F" w:rsidRDefault="00126321" w:rsidP="00126321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4. 반환값</w:t>
      </w:r>
    </w:p>
    <w:tbl>
      <w:tblPr>
        <w:tblpPr w:leftFromText="142" w:rightFromText="142" w:vertAnchor="text" w:horzAnchor="margin" w:tblpX="486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54"/>
        <w:gridCol w:w="1274"/>
        <w:gridCol w:w="4115"/>
      </w:tblGrid>
      <w:tr w:rsidR="00126321" w:rsidRPr="00275B9F" w:rsidTr="008E11C1">
        <w:trPr>
          <w:trHeight w:val="424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26321" w:rsidRPr="00275B9F" w:rsidRDefault="00126321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26321" w:rsidRPr="00275B9F" w:rsidRDefault="00126321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26321" w:rsidRPr="00275B9F" w:rsidRDefault="00126321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26321" w:rsidRPr="00275B9F" w:rsidRDefault="00126321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비고</w:t>
            </w:r>
          </w:p>
        </w:tc>
      </w:tr>
      <w:tr w:rsidR="00126321" w:rsidRPr="00275B9F" w:rsidTr="008E11C1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12632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errorCode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12632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12632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12632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126321" w:rsidRPr="00275B9F" w:rsidTr="008E11C1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12632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errorMsg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12632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메시지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12632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12632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126321" w:rsidRPr="00275B9F" w:rsidTr="008E11C1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12632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return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Data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12632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반환 데이터 그룹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12632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12632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126321" w:rsidRPr="00275B9F" w:rsidTr="008E11C1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126321" w:rsidP="00067F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8E11C1" w:rsidRPr="00275B9F">
              <w:rPr>
                <w:rFonts w:asciiTheme="majorHAnsi" w:eastAsiaTheme="majorHAnsi" w:hAnsiTheme="majorHAnsi"/>
                <w:sz w:val="18"/>
                <w:szCs w:val="18"/>
              </w:rPr>
              <w:t>RSVREQID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예약 번호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12632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Courier New"/>
                <w:sz w:val="20"/>
              </w:rPr>
              <w:t>R170524145922855609</w:t>
            </w:r>
          </w:p>
        </w:tc>
      </w:tr>
      <w:tr w:rsidR="00126321" w:rsidRPr="00275B9F" w:rsidTr="008E11C1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8E11C1" w:rsidP="00067F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SVCNM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서비스명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12632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26321" w:rsidRPr="00275B9F" w:rsidRDefault="008E11C1" w:rsidP="00263AEA">
            <w:pPr>
              <w:pStyle w:val="Default"/>
              <w:rPr>
                <w:rFonts w:asciiTheme="majorHAnsi" w:eastAsiaTheme="majorHAnsi" w:hAnsiTheme="majorHAnsi" w:cs="Courier New"/>
                <w:sz w:val="20"/>
              </w:rPr>
            </w:pPr>
            <w:r w:rsidRPr="00275B9F">
              <w:rPr>
                <w:rFonts w:asciiTheme="majorHAnsi" w:eastAsiaTheme="majorHAnsi" w:hAnsiTheme="majorHAnsi" w:cs="Courier New" w:hint="eastAsia"/>
                <w:sz w:val="20"/>
              </w:rPr>
              <w:t>2017년 상반기 아빠와 함께하는 전시체험 운영 안내</w:t>
            </w:r>
          </w:p>
        </w:tc>
      </w:tr>
      <w:tr w:rsidR="008E11C1" w:rsidRPr="00275B9F" w:rsidTr="008E11C1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067F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USESDAY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이용일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2017.05.25</w:t>
            </w:r>
          </w:p>
        </w:tc>
      </w:tr>
      <w:tr w:rsidR="008E11C1" w:rsidRPr="00275B9F" w:rsidTr="008E11C1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067F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USEDATEHM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회차정보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02:00 ~ 03:00</w:t>
            </w:r>
          </w:p>
        </w:tc>
      </w:tr>
      <w:tr w:rsidR="008E11C1" w:rsidRPr="00275B9F" w:rsidTr="008E11C1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067F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RSVUNITVAL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신청 인원 정보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1팀</w:t>
            </w:r>
          </w:p>
        </w:tc>
      </w:tr>
      <w:tr w:rsidR="008E11C1" w:rsidRPr="00275B9F" w:rsidTr="008E11C1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067F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ENDUSRNM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담당자명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정병모</w:t>
            </w:r>
          </w:p>
        </w:tc>
      </w:tr>
      <w:tr w:rsidR="008E11C1" w:rsidRPr="00275B9F" w:rsidTr="008E11C1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067F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PLACENM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장소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서울역사박물관</w:t>
            </w:r>
          </w:p>
        </w:tc>
      </w:tr>
      <w:tr w:rsidR="008E11C1" w:rsidRPr="00275B9F" w:rsidTr="008E11C1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067F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PLACEADDRESS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주소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서울특별시 종로구 새문안로 55(신문로2가)</w:t>
            </w:r>
          </w:p>
        </w:tc>
      </w:tr>
      <w:tr w:rsidR="008E11C1" w:rsidRPr="00275B9F" w:rsidTr="008E11C1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067F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RSVREQDT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예약 신청일자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226465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2017.05.24</w:t>
            </w:r>
          </w:p>
        </w:tc>
      </w:tr>
      <w:tr w:rsidR="008E11C1" w:rsidRPr="00275B9F" w:rsidTr="008E11C1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067F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RSVREQDTHM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예약 신청 시간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26465" w:rsidRPr="00275B9F" w:rsidRDefault="00226465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14:59</w:t>
            </w:r>
          </w:p>
        </w:tc>
      </w:tr>
      <w:tr w:rsidR="008E11C1" w:rsidRPr="00275B9F" w:rsidTr="008E11C1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067F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USRNM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예약자명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박예약</w:t>
            </w:r>
          </w:p>
        </w:tc>
      </w:tr>
      <w:tr w:rsidR="008E11C1" w:rsidRPr="00275B9F" w:rsidTr="008E11C1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067F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TELNO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B51F46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예약자 전화번호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02-1234-1234</w:t>
            </w:r>
          </w:p>
        </w:tc>
      </w:tr>
      <w:tr w:rsidR="008E11C1" w:rsidRPr="00275B9F" w:rsidTr="008E11C1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067F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HPNO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B51F46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예약자 핸드폰번호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E11C1" w:rsidRPr="00275B9F" w:rsidRDefault="008E11C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010-1234-****</w:t>
            </w:r>
          </w:p>
        </w:tc>
      </w:tr>
    </w:tbl>
    <w:p w:rsidR="00126321" w:rsidRPr="00275B9F" w:rsidRDefault="00126321" w:rsidP="00126321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126321" w:rsidRPr="00275B9F" w:rsidRDefault="00126321" w:rsidP="00126321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5. 응답 JSON 예제</w:t>
      </w: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126321" w:rsidRPr="00275B9F" w:rsidTr="00263AEA">
        <w:trPr>
          <w:trHeight w:val="2418"/>
        </w:trPr>
        <w:tc>
          <w:tcPr>
            <w:tcW w:w="9127" w:type="dxa"/>
            <w:vAlign w:val="center"/>
          </w:tcPr>
          <w:p w:rsidR="00126321" w:rsidRPr="000F7577" w:rsidRDefault="000F7577" w:rsidP="00263AEA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eastAsia="ko-KR"/>
              </w:rPr>
            </w:pPr>
            <w:r w:rsidRPr="000F7577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{"returnMap":{"errorCode":"INFO-000","returnData":{"RSVREQDT":"2017.05.24","PLACENM":"서울역사박물관","USESDAY":"2017.05.25","TELNO":"02-1234-1234","RSVREQDTHM":"14:59","USEDATEHM":"02:00 ~ 03:00","USRNM":"박예약","RSVREQID":"R170524145922855609","ENDUSRNM":"정병모","HPNO":"010-1234-****","PLACEADDRESS":"서울특별시 종로구 새문안로 55(신문로2가)","RSVUNITVAL":"1팀","SVCNM":"2017년 상반기 아빠와 함께하는 전시체험 운영 안내"},"errorMsg":"정상 처리되었습니다."}}</w:t>
            </w:r>
          </w:p>
        </w:tc>
      </w:tr>
    </w:tbl>
    <w:p w:rsidR="003B3B91" w:rsidRDefault="003B3B91">
      <w:pPr>
        <w:rPr>
          <w:rFonts w:asciiTheme="majorHAnsi" w:eastAsiaTheme="majorHAnsi" w:hAnsiTheme="majorHAnsi"/>
          <w:lang w:eastAsia="ko-KR"/>
        </w:rPr>
      </w:pPr>
    </w:p>
    <w:p w:rsidR="003B3B91" w:rsidRDefault="003B3B91" w:rsidP="003B3B91">
      <w:pPr>
        <w:rPr>
          <w:lang w:eastAsia="ko-KR"/>
        </w:rPr>
      </w:pPr>
      <w:r>
        <w:rPr>
          <w:lang w:eastAsia="ko-KR"/>
        </w:rPr>
        <w:br w:type="page"/>
      </w:r>
    </w:p>
    <w:p w:rsidR="003B3B91" w:rsidRPr="00275B9F" w:rsidRDefault="003B3B91" w:rsidP="003B3B91">
      <w:pPr>
        <w:pStyle w:val="Numberedlist22"/>
        <w:tabs>
          <w:tab w:val="clear" w:pos="720"/>
          <w:tab w:val="left" w:pos="567"/>
        </w:tabs>
        <w:ind w:hanging="720"/>
        <w:rPr>
          <w:rFonts w:asciiTheme="majorHAnsi" w:eastAsiaTheme="majorHAnsi" w:hAnsiTheme="majorHAnsi"/>
          <w:lang w:eastAsia="ko-KR"/>
        </w:rPr>
      </w:pPr>
      <w:bookmarkStart w:id="41" w:name="_Toc486333045"/>
      <w:r w:rsidRPr="00275B9F">
        <w:rPr>
          <w:rFonts w:asciiTheme="majorHAnsi" w:eastAsiaTheme="majorHAnsi" w:hAnsiTheme="majorHAnsi" w:hint="eastAsia"/>
          <w:lang w:eastAsia="ko-KR"/>
        </w:rPr>
        <w:lastRenderedPageBreak/>
        <w:t>서비스 예약</w:t>
      </w:r>
      <w:r>
        <w:rPr>
          <w:rFonts w:asciiTheme="majorHAnsi" w:eastAsiaTheme="majorHAnsi" w:hAnsiTheme="majorHAnsi" w:hint="eastAsia"/>
          <w:lang w:eastAsia="ko-KR"/>
        </w:rPr>
        <w:t xml:space="preserve"> 현황 목록</w:t>
      </w:r>
      <w:bookmarkEnd w:id="41"/>
    </w:p>
    <w:p w:rsidR="003B3B91" w:rsidRPr="00275B9F" w:rsidRDefault="003B3B91" w:rsidP="003B3B91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1. API 기능 설명</w:t>
      </w:r>
    </w:p>
    <w:p w:rsidR="003B3B91" w:rsidRPr="00275B9F" w:rsidRDefault="00B93DA8" w:rsidP="003B3B91">
      <w:pPr>
        <w:ind w:firstLine="360"/>
        <w:rPr>
          <w:rFonts w:asciiTheme="majorHAnsi" w:eastAsiaTheme="majorHAnsi" w:hAnsiTheme="majorHAnsi"/>
          <w:lang w:val="en-US" w:eastAsia="ko-KR"/>
        </w:rPr>
      </w:pPr>
      <w:r>
        <w:rPr>
          <w:rFonts w:asciiTheme="majorHAnsi" w:eastAsiaTheme="majorHAnsi" w:hAnsiTheme="majorHAnsi" w:hint="eastAsia"/>
          <w:lang w:val="en-US" w:eastAsia="ko-KR"/>
        </w:rPr>
        <w:t xml:space="preserve">공공서비스 예약 현황 목록을 조회하는 </w:t>
      </w:r>
      <w:r w:rsidR="003B3B91" w:rsidRPr="00275B9F">
        <w:rPr>
          <w:rFonts w:asciiTheme="majorHAnsi" w:eastAsiaTheme="majorHAnsi" w:hAnsiTheme="majorHAnsi"/>
          <w:lang w:val="en-US" w:eastAsia="ko-KR"/>
        </w:rPr>
        <w:t>API</w:t>
      </w:r>
    </w:p>
    <w:p w:rsidR="003B3B91" w:rsidRPr="00275B9F" w:rsidRDefault="003B3B91" w:rsidP="003B3B91">
      <w:pPr>
        <w:ind w:firstLine="360"/>
        <w:rPr>
          <w:rFonts w:asciiTheme="majorHAnsi" w:eastAsiaTheme="majorHAnsi" w:hAnsiTheme="majorHAnsi"/>
          <w:lang w:val="en-US" w:eastAsia="ko-KR"/>
        </w:rPr>
      </w:pPr>
    </w:p>
    <w:p w:rsidR="003B3B91" w:rsidRPr="00275B9F" w:rsidRDefault="003B3B91" w:rsidP="003B3B91">
      <w:pPr>
        <w:ind w:firstLine="360"/>
        <w:rPr>
          <w:rFonts w:asciiTheme="majorHAnsi" w:eastAsiaTheme="majorHAnsi" w:hAnsiTheme="majorHAnsi"/>
          <w:b/>
          <w:sz w:val="22"/>
          <w:szCs w:val="22"/>
          <w:lang w:val="en-US"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val="en-US" w:eastAsia="ko-KR"/>
        </w:rPr>
        <w:t>2. 요청 URL</w:t>
      </w:r>
    </w:p>
    <w:tbl>
      <w:tblPr>
        <w:tblW w:w="0" w:type="auto"/>
        <w:tblInd w:w="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7213"/>
      </w:tblGrid>
      <w:tr w:rsidR="005936C6" w:rsidRPr="00275B9F" w:rsidTr="005936C6">
        <w:tc>
          <w:tcPr>
            <w:tcW w:w="1805" w:type="dxa"/>
            <w:shd w:val="clear" w:color="auto" w:fill="D9D9D9"/>
          </w:tcPr>
          <w:p w:rsidR="003B3B91" w:rsidRPr="00275B9F" w:rsidRDefault="003B3B91" w:rsidP="00263AE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URL</w:t>
            </w:r>
          </w:p>
        </w:tc>
        <w:tc>
          <w:tcPr>
            <w:tcW w:w="7213" w:type="dxa"/>
          </w:tcPr>
          <w:p w:rsidR="003B3B91" w:rsidRPr="00275B9F" w:rsidRDefault="003B3B91" w:rsidP="00426F61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096517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E42DA4">
              <w:rPr>
                <w:rFonts w:asciiTheme="majorHAnsi" w:eastAsiaTheme="majorHAnsi" w:hAnsiTheme="majorHAnsi"/>
                <w:szCs w:val="18"/>
                <w:lang w:eastAsia="ko-KR"/>
              </w:rPr>
              <w:t>s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vc</w:t>
            </w: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Rsv</w:t>
            </w:r>
            <w:r w:rsidR="00426F61">
              <w:rPr>
                <w:rFonts w:asciiTheme="majorHAnsi" w:eastAsiaTheme="majorHAnsi" w:hAnsiTheme="majorHAnsi"/>
                <w:szCs w:val="18"/>
                <w:lang w:eastAsia="ko-KR"/>
              </w:rPr>
              <w:t>StatusList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2B749D">
              <w:rPr>
                <w:rFonts w:asciiTheme="majorHAnsi" w:eastAsiaTheme="majorHAnsi" w:hAnsiTheme="majorHAnsi"/>
                <w:szCs w:val="18"/>
                <w:lang w:eastAsia="ko-KR"/>
              </w:rPr>
              <w:t>[</w:t>
            </w:r>
            <w:r w:rsidR="002B749D">
              <w:rPr>
                <w:rFonts w:asciiTheme="majorHAnsi" w:eastAsiaTheme="majorHAnsi" w:hAnsiTheme="majorHAnsi" w:hint="eastAsia"/>
                <w:szCs w:val="18"/>
                <w:lang w:eastAsia="ko-KR"/>
              </w:rPr>
              <w:t>START_INDEX</w:t>
            </w:r>
            <w:r w:rsidR="002B749D">
              <w:rPr>
                <w:rFonts w:asciiTheme="majorHAnsi" w:eastAsiaTheme="majorHAnsi" w:hAnsiTheme="majorHAnsi"/>
                <w:szCs w:val="18"/>
                <w:lang w:eastAsia="ko-KR"/>
              </w:rPr>
              <w:t>]/[END_INDEX]/</w:t>
            </w:r>
            <w:r w:rsidR="00B55012">
              <w:rPr>
                <w:rFonts w:asciiTheme="majorHAnsi" w:eastAsiaTheme="majorHAnsi" w:hAnsiTheme="majorHAnsi"/>
                <w:szCs w:val="18"/>
                <w:lang w:eastAsia="ko-KR"/>
              </w:rPr>
              <w:t>[SUB_CODE]</w:t>
            </w:r>
          </w:p>
        </w:tc>
      </w:tr>
      <w:tr w:rsidR="005936C6" w:rsidRPr="00275B9F" w:rsidTr="005936C6">
        <w:tc>
          <w:tcPr>
            <w:tcW w:w="1805" w:type="dxa"/>
            <w:shd w:val="clear" w:color="auto" w:fill="D9D9D9"/>
          </w:tcPr>
          <w:p w:rsidR="003B3B91" w:rsidRPr="00275B9F" w:rsidRDefault="003B3B91" w:rsidP="00263AE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METHOD</w:t>
            </w:r>
          </w:p>
        </w:tc>
        <w:tc>
          <w:tcPr>
            <w:tcW w:w="7213" w:type="dxa"/>
          </w:tcPr>
          <w:p w:rsidR="003B3B91" w:rsidRPr="00275B9F" w:rsidRDefault="003B3B91" w:rsidP="00263AE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GET</w:t>
            </w:r>
          </w:p>
        </w:tc>
      </w:tr>
      <w:tr w:rsidR="005936C6" w:rsidRPr="00275B9F" w:rsidTr="005936C6">
        <w:tc>
          <w:tcPr>
            <w:tcW w:w="1805" w:type="dxa"/>
            <w:shd w:val="clear" w:color="auto" w:fill="D9D9D9"/>
            <w:vAlign w:val="center"/>
          </w:tcPr>
          <w:p w:rsidR="005936C6" w:rsidRPr="00275B9F" w:rsidRDefault="005936C6" w:rsidP="00263AE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예시</w:t>
            </w:r>
          </w:p>
        </w:tc>
        <w:tc>
          <w:tcPr>
            <w:tcW w:w="7213" w:type="dxa"/>
          </w:tcPr>
          <w:p w:rsidR="005936C6" w:rsidRPr="00275B9F" w:rsidRDefault="00D07D5D" w:rsidP="003C6EB9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/>
                <w:szCs w:val="18"/>
                <w:lang w:eastAsia="ko-KR"/>
              </w:rPr>
              <w:t>https://y</w:t>
            </w:r>
            <w:r w:rsidR="005936C6" w:rsidRPr="005936C6">
              <w:rPr>
                <w:rFonts w:asciiTheme="majorHAnsi" w:eastAsiaTheme="majorHAnsi" w:hAnsiTheme="majorHAnsi"/>
                <w:szCs w:val="18"/>
                <w:lang w:eastAsia="ko-KR"/>
              </w:rPr>
              <w:t>eyakapi.seoul.go.kr</w:t>
            </w:r>
            <w:r w:rsidR="005936C6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5936C6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="005936C6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5936C6">
              <w:rPr>
                <w:rFonts w:asciiTheme="majorHAnsi" w:eastAsiaTheme="majorHAnsi" w:hAnsiTheme="majorHAnsi"/>
                <w:szCs w:val="18"/>
                <w:lang w:eastAsia="ko-KR"/>
              </w:rPr>
              <w:t>s</w:t>
            </w:r>
            <w:r w:rsidR="005936C6" w:rsidRPr="00275B9F">
              <w:rPr>
                <w:rFonts w:asciiTheme="majorHAnsi" w:eastAsiaTheme="majorHAnsi" w:hAnsiTheme="majorHAnsi"/>
                <w:szCs w:val="18"/>
                <w:lang w:eastAsia="ko-KR"/>
              </w:rPr>
              <w:t>vc</w:t>
            </w:r>
            <w:r w:rsidR="005936C6"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Rsv</w:t>
            </w:r>
            <w:r w:rsidR="005936C6">
              <w:rPr>
                <w:rFonts w:asciiTheme="majorHAnsi" w:eastAsiaTheme="majorHAnsi" w:hAnsiTheme="majorHAnsi"/>
                <w:szCs w:val="18"/>
                <w:lang w:eastAsia="ko-KR"/>
              </w:rPr>
              <w:t>StatusList</w:t>
            </w:r>
            <w:r w:rsidR="005936C6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2B749D">
              <w:rPr>
                <w:rFonts w:asciiTheme="majorHAnsi" w:eastAsiaTheme="majorHAnsi" w:hAnsiTheme="majorHAnsi"/>
                <w:szCs w:val="18"/>
                <w:lang w:eastAsia="ko-KR"/>
              </w:rPr>
              <w:t>1/10/</w:t>
            </w:r>
            <w:r w:rsidR="005936C6">
              <w:rPr>
                <w:rFonts w:asciiTheme="majorHAnsi" w:eastAsiaTheme="majorHAnsi" w:hAnsiTheme="majorHAnsi"/>
                <w:szCs w:val="18"/>
                <w:lang w:eastAsia="ko-KR"/>
              </w:rPr>
              <w:t>lang_code=1&amp;cert_type=</w:t>
            </w:r>
            <w:r w:rsidR="00F97966">
              <w:rPr>
                <w:rFonts w:asciiTheme="majorHAnsi" w:eastAsiaTheme="majorHAnsi" w:hAnsiTheme="majorHAnsi"/>
                <w:szCs w:val="18"/>
                <w:lang w:eastAsia="ko-KR"/>
              </w:rPr>
              <w:t>id</w:t>
            </w:r>
            <w:r w:rsidR="005936C6">
              <w:rPr>
                <w:rFonts w:asciiTheme="majorHAnsi" w:eastAsiaTheme="majorHAnsi" w:hAnsiTheme="majorHAnsi"/>
                <w:szCs w:val="18"/>
                <w:lang w:eastAsia="ko-KR"/>
              </w:rPr>
              <w:t>&amp;seoul_id=seoulTest</w:t>
            </w:r>
            <w:r w:rsidR="00AE7B44">
              <w:rPr>
                <w:rFonts w:asciiTheme="majorHAnsi" w:eastAsiaTheme="majorHAnsi" w:hAnsiTheme="majorHAnsi"/>
                <w:szCs w:val="18"/>
                <w:lang w:eastAsia="ko-KR"/>
              </w:rPr>
              <w:t>&amp;</w:t>
            </w:r>
            <w:r w:rsidR="00AE7B44" w:rsidRPr="00275B9F">
              <w:rPr>
                <w:rFonts w:asciiTheme="majorHAnsi" w:eastAsiaTheme="majorHAnsi" w:hAnsiTheme="majorHAnsi"/>
                <w:szCs w:val="18"/>
              </w:rPr>
              <w:t>seoul_pw</w:t>
            </w:r>
            <w:r w:rsidR="00AE7B44">
              <w:rPr>
                <w:rFonts w:asciiTheme="majorHAnsi" w:eastAsiaTheme="majorHAnsi" w:hAnsiTheme="majorHAnsi"/>
                <w:szCs w:val="18"/>
              </w:rPr>
              <w:t>=</w:t>
            </w:r>
            <w:r w:rsidR="00AE7B44" w:rsidRPr="00275B9F">
              <w:rPr>
                <w:rFonts w:asciiTheme="majorHAnsi" w:eastAsiaTheme="majorHAnsi" w:hAnsiTheme="majorHAnsi" w:cs="돋움"/>
                <w:szCs w:val="18"/>
              </w:rPr>
              <w:t>nowonApp1234</w:t>
            </w:r>
          </w:p>
        </w:tc>
      </w:tr>
    </w:tbl>
    <w:p w:rsidR="003B3B91" w:rsidRPr="00275B9F" w:rsidRDefault="003B3B91" w:rsidP="003B3B91">
      <w:pPr>
        <w:ind w:firstLine="360"/>
        <w:rPr>
          <w:rFonts w:asciiTheme="majorHAnsi" w:eastAsiaTheme="majorHAnsi" w:hAnsiTheme="majorHAnsi"/>
          <w:sz w:val="22"/>
          <w:szCs w:val="22"/>
          <w:lang w:eastAsia="ko-KR"/>
        </w:rPr>
      </w:pPr>
    </w:p>
    <w:p w:rsidR="003B3B91" w:rsidRPr="00275B9F" w:rsidRDefault="003B3B91" w:rsidP="003B3B91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3. </w:t>
      </w:r>
      <w:r w:rsidRPr="00275B9F">
        <w:rPr>
          <w:rFonts w:asciiTheme="majorHAnsi" w:eastAsiaTheme="majorHAnsi" w:hAnsiTheme="majorHAnsi"/>
          <w:b/>
          <w:sz w:val="22"/>
          <w:szCs w:val="22"/>
          <w:lang w:eastAsia="ko-KR"/>
        </w:rPr>
        <w:t>SUB_CODE</w:t>
      </w: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 파라미터</w:t>
      </w:r>
    </w:p>
    <w:tbl>
      <w:tblPr>
        <w:tblpPr w:leftFromText="142" w:rightFromText="142" w:vertAnchor="text" w:horzAnchor="margin" w:tblpX="472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268"/>
        <w:gridCol w:w="910"/>
        <w:gridCol w:w="1134"/>
        <w:gridCol w:w="3030"/>
      </w:tblGrid>
      <w:tr w:rsidR="003B3B91" w:rsidRPr="00275B9F" w:rsidTr="00263AEA">
        <w:trPr>
          <w:trHeight w:val="424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3B91" w:rsidRPr="00275B9F" w:rsidRDefault="003B3B91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3B91" w:rsidRPr="00275B9F" w:rsidRDefault="003B3B91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3B91" w:rsidRPr="00275B9F" w:rsidRDefault="003B3B91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최대길이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3B3B91" w:rsidRPr="00275B9F" w:rsidRDefault="003B3B91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B3B91" w:rsidRPr="00275B9F" w:rsidRDefault="003B3B91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샘플</w:t>
            </w:r>
          </w:p>
        </w:tc>
      </w:tr>
      <w:tr w:rsidR="003B3B91" w:rsidRPr="00275B9F" w:rsidTr="00263AEA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3B91" w:rsidRPr="00275B9F" w:rsidRDefault="003B3B9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lang_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3B91" w:rsidRPr="00275B9F" w:rsidRDefault="003B3B9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다국어코드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3B91" w:rsidRPr="00275B9F" w:rsidRDefault="003B3B9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B3B91" w:rsidRPr="00275B9F" w:rsidRDefault="00A6069F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3B91" w:rsidRPr="00275B9F" w:rsidRDefault="00A6069F" w:rsidP="00263AEA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1:국문</w:t>
            </w: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(default)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,</w:t>
            </w: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2: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영문</w:t>
            </w:r>
          </w:p>
        </w:tc>
      </w:tr>
      <w:tr w:rsidR="003B3B91" w:rsidRPr="00275B9F" w:rsidTr="00263AEA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3B91" w:rsidRPr="00275B9F" w:rsidRDefault="003B3B9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cert_type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3B91" w:rsidRPr="00275B9F" w:rsidRDefault="003B3B9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인증 유형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3B91" w:rsidRPr="00275B9F" w:rsidRDefault="003B3B9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B3B91" w:rsidRPr="00275B9F" w:rsidRDefault="003B3B9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3B91" w:rsidRPr="00275B9F" w:rsidRDefault="00F97966" w:rsidP="00263AEA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>
              <w:rPr>
                <w:rFonts w:asciiTheme="majorHAnsi" w:eastAsiaTheme="majorHAnsi" w:hAnsiTheme="majorHAnsi" w:cs="돋움"/>
                <w:sz w:val="18"/>
                <w:szCs w:val="18"/>
              </w:rPr>
              <w:t>id</w:t>
            </w:r>
            <w:r w:rsidR="00BA251D"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: </w:t>
            </w:r>
            <w:r w:rsidR="00BA251D">
              <w:rPr>
                <w:rFonts w:asciiTheme="majorHAnsi" w:eastAsiaTheme="majorHAnsi" w:hAnsiTheme="majorHAnsi" w:cs="돋움" w:hint="eastAsia"/>
                <w:sz w:val="18"/>
                <w:szCs w:val="18"/>
              </w:rPr>
              <w:t xml:space="preserve">서울시 홈페이지 </w:t>
            </w:r>
            <w:r w:rsidR="00BA251D"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아이디,</w:t>
            </w:r>
            <w:r w:rsidR="00BA251D"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</w:t>
            </w:r>
            <w:r w:rsidR="00BA251D"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 xml:space="preserve">token : </w:t>
            </w:r>
            <w:r w:rsidR="00BA251D">
              <w:rPr>
                <w:rFonts w:asciiTheme="majorHAnsi" w:eastAsiaTheme="majorHAnsi" w:hAnsiTheme="majorHAnsi" w:cs="돋움" w:hint="eastAsia"/>
                <w:sz w:val="18"/>
                <w:szCs w:val="18"/>
              </w:rPr>
              <w:t xml:space="preserve">실명인증 </w:t>
            </w:r>
            <w:r w:rsidR="00BA251D"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토큰</w:t>
            </w:r>
          </w:p>
        </w:tc>
      </w:tr>
      <w:tr w:rsidR="003B3B91" w:rsidRPr="00275B9F" w:rsidTr="00263AEA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3B91" w:rsidRPr="00275B9F" w:rsidRDefault="003B3B9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seoul_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3B91" w:rsidRPr="00275B9F" w:rsidRDefault="003B3B91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서울시홈페이지 아이디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3B91" w:rsidRPr="00275B9F" w:rsidRDefault="003B3B9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NONE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B3B91" w:rsidRPr="00275B9F" w:rsidRDefault="003B3B91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3B91" w:rsidRPr="00275B9F" w:rsidRDefault="003B3B91" w:rsidP="00263AEA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seoulTest</w:t>
            </w:r>
          </w:p>
        </w:tc>
      </w:tr>
      <w:tr w:rsidR="00AE7B44" w:rsidRPr="00275B9F" w:rsidTr="00263AEA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E7B44" w:rsidRPr="00275B9F" w:rsidRDefault="00AE7B44" w:rsidP="00AE7B44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seoul_pw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E7B44" w:rsidRPr="00275B9F" w:rsidRDefault="00AE7B44" w:rsidP="00AE7B44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서울시홈페이지 비밀번호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E7B44" w:rsidRPr="00275B9F" w:rsidRDefault="00AE7B44" w:rsidP="00AE7B44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NONE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E7B44" w:rsidRPr="00275B9F" w:rsidRDefault="00AE7B44" w:rsidP="00AE7B44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E7B44" w:rsidRPr="00275B9F" w:rsidRDefault="00AE7B44" w:rsidP="00AE7B44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>nowonApp1234</w:t>
            </w:r>
          </w:p>
        </w:tc>
      </w:tr>
      <w:tr w:rsidR="00AE7B44" w:rsidRPr="00275B9F" w:rsidTr="00263AEA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E7B44" w:rsidRPr="00275B9F" w:rsidRDefault="00AE7B44" w:rsidP="00AE7B44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token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E7B44" w:rsidRPr="00275B9F" w:rsidRDefault="00AE7B44" w:rsidP="00AE7B44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실명인증 토큰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E7B44" w:rsidRPr="00275B9F" w:rsidRDefault="00AE7B44" w:rsidP="00AE7B44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NONE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E7B44" w:rsidRPr="00275B9F" w:rsidRDefault="00AE7B44" w:rsidP="00AE7B44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AE7B44" w:rsidRPr="00275B9F" w:rsidRDefault="00AE7B44" w:rsidP="00AE7B44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AE7B44" w:rsidRPr="00275B9F" w:rsidRDefault="00AE7B44" w:rsidP="00AE7B44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>MC0GCCqGSIb3DQIJAyEA32GDiN4m88rtCUewxzZEIlG3Ny6M2y1SFoCQ4hqVpm5=</w:t>
            </w:r>
          </w:p>
        </w:tc>
      </w:tr>
    </w:tbl>
    <w:p w:rsidR="003B3B91" w:rsidRPr="00275B9F" w:rsidRDefault="003B3B91" w:rsidP="003B3B91">
      <w:pPr>
        <w:ind w:firstLine="360"/>
        <w:rPr>
          <w:rFonts w:asciiTheme="majorHAnsi" w:eastAsiaTheme="majorHAnsi" w:hAnsiTheme="majorHAnsi"/>
          <w:lang w:eastAsia="ko-KR"/>
        </w:rPr>
      </w:pPr>
    </w:p>
    <w:p w:rsidR="003B3B91" w:rsidRPr="00275B9F" w:rsidRDefault="003B3B91" w:rsidP="003B3B91">
      <w:pPr>
        <w:ind w:firstLine="360"/>
        <w:rPr>
          <w:rFonts w:asciiTheme="majorHAnsi" w:eastAsiaTheme="majorHAnsi" w:hAnsiTheme="majorHAnsi"/>
          <w:lang w:eastAsia="ko-KR"/>
        </w:rPr>
      </w:pPr>
    </w:p>
    <w:p w:rsidR="003B3B91" w:rsidRPr="00275B9F" w:rsidRDefault="003B3B91" w:rsidP="003B3B91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4. 반환값</w:t>
      </w:r>
    </w:p>
    <w:tbl>
      <w:tblPr>
        <w:tblpPr w:leftFromText="142" w:rightFromText="142" w:vertAnchor="text" w:horzAnchor="margin" w:tblpX="486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268"/>
        <w:gridCol w:w="993"/>
        <w:gridCol w:w="3599"/>
      </w:tblGrid>
      <w:tr w:rsidR="00D511BA" w:rsidRPr="00275B9F" w:rsidTr="00F825D0">
        <w:trPr>
          <w:trHeight w:val="424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비고</w:t>
            </w: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코드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errorMsg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메시지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return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Data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반환 데이터 그룹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SVCID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서비스 아이디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RSVREQID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예약 번호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0030AD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UPCLASS</w:t>
            </w:r>
            <w:bookmarkStart w:id="42" w:name="_GoBack"/>
            <w:bookmarkEnd w:id="42"/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>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1차 분류코드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RCPTMTHDNM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접수 방법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SVCNM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서비스명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PLACENM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장소명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UPPLACENM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상위 장소명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RSVSTATCODENM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예약 상태 명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RSVSTATCODE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예약 상태 코드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공통코드 참고</w:t>
            </w: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RSVREQRSTSTAT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예약 결과 상태 코드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 xml:space="preserve"> RSVREQSTATCODENM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예약 결과 상태 명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USEDATE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이용 일자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USEBGNH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이용 시간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RSVREQDT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신청 일자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RSVREQDTHM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신청 시간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CANCELABLEYN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취소가능여부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USRNM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예약자명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ZIPCODE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우편번호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ADRES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주소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5E2A00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TELNO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전화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5E2A00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HPNO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모바일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5E2A00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EMAIL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이메일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5E2A00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IMGSRC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서비스이미지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5E2A00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ORGNM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담당기관명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5E2A00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ENDUSRNM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담당자명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5E2A00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41C2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1C2F">
              <w:rPr>
                <w:rFonts w:asciiTheme="majorHAnsi" w:eastAsiaTheme="majorHAnsi" w:hAnsiTheme="majorHAnsi"/>
                <w:sz w:val="18"/>
                <w:szCs w:val="18"/>
              </w:rPr>
              <w:t xml:space="preserve"> ENDUSRTELNO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담당자연락처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5E2A00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321D4" w:rsidRDefault="00D511BA" w:rsidP="00F825D0">
            <w:pPr>
              <w:pStyle w:val="Defaul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321D4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INDIVGRPSECTCODE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321D4" w:rsidRDefault="00D511BA" w:rsidP="00F825D0">
            <w:pPr>
              <w:pStyle w:val="Defaul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321D4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개인/단체 구분코드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321D4" w:rsidRDefault="00D511BA" w:rsidP="00F825D0">
            <w:pPr>
              <w:pStyle w:val="Defaul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321D4" w:rsidRDefault="00D511BA" w:rsidP="00F825D0">
            <w:pPr>
              <w:pStyle w:val="Defaul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321D4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공통코드 참고</w:t>
            </w: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321D4" w:rsidRDefault="00D511BA" w:rsidP="00F825D0">
            <w:pPr>
              <w:pStyle w:val="Defaul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321D4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GRPNM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321D4" w:rsidRDefault="00D511BA" w:rsidP="00F825D0">
            <w:pPr>
              <w:pStyle w:val="Defaul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321D4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단체명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321D4" w:rsidRDefault="00D511BA" w:rsidP="00F825D0">
            <w:pPr>
              <w:pStyle w:val="Defaul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321D4" w:rsidRDefault="00D511BA" w:rsidP="00F825D0">
            <w:pPr>
              <w:pStyle w:val="Defaul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321D4" w:rsidRDefault="00D511BA" w:rsidP="00F825D0">
            <w:pPr>
              <w:pStyle w:val="Default"/>
              <w:ind w:left="2880" w:hanging="288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321D4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RSVUNITVAL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321D4" w:rsidRDefault="00D511BA" w:rsidP="00F825D0">
            <w:pPr>
              <w:pStyle w:val="Defaul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321D4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신청인원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321D4" w:rsidRDefault="00D511BA" w:rsidP="00F825D0">
            <w:pPr>
              <w:pStyle w:val="Defaul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321D4" w:rsidRDefault="00D511BA" w:rsidP="00F825D0">
            <w:pPr>
              <w:pStyle w:val="Defaul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22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D511BA" w:rsidRPr="002321D4" w:rsidRDefault="00D511BA" w:rsidP="00F825D0">
            <w:pPr>
              <w:pStyle w:val="Default"/>
              <w:ind w:left="2880" w:hanging="288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321D4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UNITNM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321D4" w:rsidRDefault="00D511BA" w:rsidP="00F825D0">
            <w:pPr>
              <w:pStyle w:val="Defaul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2321D4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신청단위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321D4" w:rsidRDefault="00D511BA" w:rsidP="00F825D0">
            <w:pPr>
              <w:pStyle w:val="Defaul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35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321D4" w:rsidRDefault="00D511BA" w:rsidP="00F825D0">
            <w:pPr>
              <w:pStyle w:val="Defaul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</w:p>
        </w:tc>
      </w:tr>
    </w:tbl>
    <w:p w:rsidR="003B3B91" w:rsidRPr="00275B9F" w:rsidRDefault="003B3B91" w:rsidP="003B3B91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3B3B91" w:rsidRPr="00275B9F" w:rsidRDefault="003B3B91" w:rsidP="003B3B91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5. 응답 JSON 예제</w:t>
      </w: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3B3B91" w:rsidRPr="00275B9F" w:rsidTr="00263AEA">
        <w:trPr>
          <w:trHeight w:val="2418"/>
        </w:trPr>
        <w:tc>
          <w:tcPr>
            <w:tcW w:w="9127" w:type="dxa"/>
            <w:vAlign w:val="center"/>
          </w:tcPr>
          <w:p w:rsidR="003B3B91" w:rsidRPr="008415E3" w:rsidRDefault="00D511BA" w:rsidP="00263AEA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eastAsia="ko-KR"/>
              </w:rPr>
            </w:pPr>
            <w:r w:rsidRPr="00F11B24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{"errorCode":"INFO-000","errorMsg":"정상 처리되었습니다.","returnData":[{"RSVREQDT":"2017.09.26","USEDATE":"2017.09.29","CANCELABLEYN":"Y","ORGNM":"정보화기획담당관","RCPTMTHDNM":"선착순","ENDUSRNM":"박재현","SVCNM":"풋살경기장(대기자)","UPPLACENM":"잠실종합운동장","INDIVGRPSECTCODE":"B503","U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SRNM":"</w:t>
            </w:r>
            <w:r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테스트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","EMAIL":"test@korea.com","HPNO":"010-8731-****","RSVUNITVAL":1,"SVCID":"S170912163037508128","RSVREQDTHM":"13:04","USEBGNH":"08:00 ~ 10:00","GRPNM":"</w:t>
            </w:r>
            <w:r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단체명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","RSVREQID":"R170926130409782408","RSVSTATCODENM":"</w:t>
            </w:r>
            <w:r w:rsidRPr="00F11B24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예약완료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","ADRES":"</w:t>
            </w:r>
            <w:r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서울시 구로구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","UNITNM":"</w:t>
            </w:r>
            <w:r w:rsidRPr="00F11B24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명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","RSVSTATCODE":"R106","PLACENM":"</w:t>
            </w:r>
            <w:r w:rsidRPr="00F11B24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풋살경기장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","ZIPCODE":"08211","UPCLASSNM":"</w:t>
            </w:r>
            <w:r w:rsidRPr="00F11B24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체육시설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","ENDUSRTELNO":"11111111","TELNO":"02-444-3333","IMGSRC":"http://yeyaklocal.seoul.go.kr:8080/fileDownload.web?p=/TB_SVCIMG/2017/09/12/S170912163037508128amp;n=k66Jkel1H7U2vshzb1WRYeU9DV72O9_19638amp;on=images.jpg"}]}</w:t>
            </w:r>
            <w:r w:rsidRPr="00F11B24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{"errorCode":"INFO-000","errorMsg":"정상 처리되었습니다.","returnData":[{"RSVREQDT":"2017.09.26","USEDATE":"2017.09.29","CANCELABLEYN":"Y","ORGNM":"정보화기획담당관","RCPTMTHDNM":"선착순","ENDUSRNM":"박재현","SVCNM":"풋살경기장(대기자)","UPPLACENM":"잠실종합운동장","INDIVGRPSECTCODE":"B503","U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SRNM":"ì</w:t>
            </w:r>
            <w:r w:rsidRPr="00F11B24">
              <w:rPr>
                <w:rFonts w:ascii="맑은 고딕" w:eastAsiaTheme="majorHAnsi" w:hAnsi="맑은 고딕" w:cs="맑은 고딕"/>
                <w:color w:val="000000"/>
                <w:sz w:val="20"/>
                <w:lang w:val="en-US" w:eastAsia="ko-KR"/>
              </w:rPr>
              <w:t>¥ë¯¸í¥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","EMAIL":"test@korea.com","HPNO":"010-8731-****","RSVUNITVAL":1,"SVCID":"S170912163037508128","RSVREQDTHM":"13:04","USEBGNH":"08: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lastRenderedPageBreak/>
              <w:t>00 ~ 10:00","GRPNM":"</w:t>
            </w:r>
            <w:r w:rsidRPr="00F11B24">
              <w:rPr>
                <w:rFonts w:ascii="맑은 고딕" w:eastAsiaTheme="majorHAnsi" w:hAnsi="맑은 고딕" w:cs="맑은 고딕"/>
                <w:color w:val="000000"/>
                <w:sz w:val="20"/>
                <w:lang w:val="en-US" w:eastAsia="ko-KR"/>
              </w:rPr>
              <w:t>ë¨ì²´ëª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","RSVREQID":"R170926130409782408","RSVSTATCODENM":"</w:t>
            </w:r>
            <w:r w:rsidRPr="00F11B24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예약완료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","ADRES":"ì</w:t>
            </w:r>
            <w:r w:rsidRPr="00F11B24">
              <w:rPr>
                <w:rFonts w:ascii="맑은 고딕" w:eastAsiaTheme="majorHAnsi" w:hAnsi="맑은 고딕" w:cs="맑은 고딕"/>
                <w:color w:val="000000"/>
                <w:sz w:val="20"/>
                <w:lang w:val="en-US" w:eastAsia="ko-KR"/>
              </w:rPr>
              <w:t>ì¸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 xml:space="preserve"> </w:t>
            </w:r>
            <w:r w:rsidRPr="00F11B24">
              <w:rPr>
                <w:rFonts w:ascii="맑은 고딕" w:eastAsiaTheme="majorHAnsi" w:hAnsi="맑은 고딕" w:cs="맑은 고딕"/>
                <w:color w:val="000000"/>
                <w:sz w:val="20"/>
                <w:lang w:val="en-US" w:eastAsia="ko-KR"/>
              </w:rPr>
              <w:t>êµ¬ë¡</w:t>
            </w:r>
            <w:r w:rsidRPr="00F11B24">
              <w:rPr>
                <w:rFonts w:asciiTheme="majorHAnsi" w:eastAsiaTheme="majorHAnsi" w:hAnsiTheme="majorHAnsi" w:cs="Courier New" w:hint="cs"/>
                <w:color w:val="000000"/>
                <w:sz w:val="20"/>
                <w:lang w:val="en-US" w:eastAsia="ko-KR"/>
              </w:rPr>
              <w:t>êµ¬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 xml:space="preserve"> ì</w:t>
            </w:r>
            <w:r w:rsidRPr="00F11B24">
              <w:rPr>
                <w:rFonts w:ascii="맑은 고딕" w:eastAsiaTheme="majorHAnsi" w:hAnsi="맑은 고딕" w:cs="맑은 고딕"/>
                <w:color w:val="000000"/>
                <w:sz w:val="20"/>
                <w:lang w:val="en-US" w:eastAsia="ko-KR"/>
              </w:rPr>
              <w:t>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 xml:space="preserve"> </w:t>
            </w:r>
            <w:r w:rsidRPr="00F11B24">
              <w:rPr>
                <w:rFonts w:ascii="맑은 고딕" w:eastAsiaTheme="majorHAnsi" w:hAnsi="맑은 고딕" w:cs="맑은 고딕"/>
                <w:color w:val="000000"/>
                <w:sz w:val="20"/>
                <w:lang w:val="en-US" w:eastAsia="ko-KR"/>
              </w:rPr>
              <w:t>ëë¦¼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","UNITNM":"</w:t>
            </w:r>
            <w:r w:rsidRPr="00F11B24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명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","RSVSTATCODE":"R106","PLACENM":"</w:t>
            </w:r>
            <w:r w:rsidRPr="00F11B24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풋살경기장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","ZIPCODE":"08211","UPCLASSNM":"</w:t>
            </w:r>
            <w:r w:rsidRPr="00F11B24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체육시설</w:t>
            </w:r>
            <w:r w:rsidRPr="00F11B24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","ENDUSRTELNO":"11111111","TELNO":"02-444-3333","IMGSRC":"http://yeyaklocal.seoul.go.kr:8080/fileDownload.web?p=/TB_SVCIMG/2017/09/12/S170912163037508128amp;n=k66Jkel1H7U2vshzb1WRYeU9DV72O9_19638amp;on=images.jpg"}]}</w:t>
            </w:r>
          </w:p>
        </w:tc>
      </w:tr>
    </w:tbl>
    <w:p w:rsidR="009F315D" w:rsidRDefault="009F315D">
      <w:pPr>
        <w:rPr>
          <w:rFonts w:asciiTheme="majorHAnsi" w:eastAsiaTheme="majorHAnsi" w:hAnsiTheme="majorHAnsi"/>
          <w:lang w:eastAsia="ko-KR"/>
        </w:rPr>
      </w:pPr>
    </w:p>
    <w:p w:rsidR="009F315D" w:rsidRDefault="009F315D" w:rsidP="009F315D">
      <w:pPr>
        <w:rPr>
          <w:lang w:eastAsia="ko-KR"/>
        </w:rPr>
      </w:pPr>
      <w:r>
        <w:rPr>
          <w:lang w:eastAsia="ko-KR"/>
        </w:rPr>
        <w:br w:type="page"/>
      </w:r>
    </w:p>
    <w:p w:rsidR="009F315D" w:rsidRPr="00275B9F" w:rsidRDefault="009F315D" w:rsidP="009F315D">
      <w:pPr>
        <w:pStyle w:val="Numberedlist22"/>
        <w:tabs>
          <w:tab w:val="clear" w:pos="720"/>
          <w:tab w:val="left" w:pos="567"/>
        </w:tabs>
        <w:ind w:hanging="720"/>
        <w:rPr>
          <w:rFonts w:asciiTheme="majorHAnsi" w:eastAsiaTheme="majorHAnsi" w:hAnsiTheme="majorHAnsi"/>
          <w:lang w:eastAsia="ko-KR"/>
        </w:rPr>
      </w:pPr>
      <w:bookmarkStart w:id="43" w:name="_Toc486333046"/>
      <w:r w:rsidRPr="00275B9F">
        <w:rPr>
          <w:rFonts w:asciiTheme="majorHAnsi" w:eastAsiaTheme="majorHAnsi" w:hAnsiTheme="majorHAnsi" w:hint="eastAsia"/>
          <w:lang w:eastAsia="ko-KR"/>
        </w:rPr>
        <w:lastRenderedPageBreak/>
        <w:t>서비스 예약</w:t>
      </w:r>
      <w:r>
        <w:rPr>
          <w:rFonts w:asciiTheme="majorHAnsi" w:eastAsiaTheme="majorHAnsi" w:hAnsiTheme="majorHAnsi" w:hint="eastAsia"/>
          <w:lang w:eastAsia="ko-KR"/>
        </w:rPr>
        <w:t xml:space="preserve"> </w:t>
      </w:r>
      <w:r w:rsidR="00581C0B">
        <w:rPr>
          <w:rFonts w:asciiTheme="majorHAnsi" w:eastAsiaTheme="majorHAnsi" w:hAnsiTheme="majorHAnsi" w:hint="eastAsia"/>
          <w:lang w:eastAsia="ko-KR"/>
        </w:rPr>
        <w:t>취소</w:t>
      </w:r>
      <w:bookmarkEnd w:id="43"/>
    </w:p>
    <w:p w:rsidR="009F315D" w:rsidRPr="00275B9F" w:rsidRDefault="009F315D" w:rsidP="009F315D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1. API 기능 설명</w:t>
      </w:r>
    </w:p>
    <w:p w:rsidR="009F315D" w:rsidRPr="00275B9F" w:rsidRDefault="009F315D" w:rsidP="009F315D">
      <w:pPr>
        <w:ind w:firstLine="360"/>
        <w:rPr>
          <w:rFonts w:asciiTheme="majorHAnsi" w:eastAsiaTheme="majorHAnsi" w:hAnsiTheme="majorHAnsi"/>
          <w:lang w:val="en-US" w:eastAsia="ko-KR"/>
        </w:rPr>
      </w:pPr>
      <w:r>
        <w:rPr>
          <w:rFonts w:asciiTheme="majorHAnsi" w:eastAsiaTheme="majorHAnsi" w:hAnsiTheme="majorHAnsi" w:hint="eastAsia"/>
          <w:lang w:val="en-US" w:eastAsia="ko-KR"/>
        </w:rPr>
        <w:t>공공서비스 예약</w:t>
      </w:r>
      <w:r w:rsidR="001319FB">
        <w:rPr>
          <w:rFonts w:asciiTheme="majorHAnsi" w:eastAsiaTheme="majorHAnsi" w:hAnsiTheme="majorHAnsi" w:hint="eastAsia"/>
          <w:lang w:val="en-US" w:eastAsia="ko-KR"/>
        </w:rPr>
        <w:t>을 취소하는</w:t>
      </w:r>
      <w:r>
        <w:rPr>
          <w:rFonts w:asciiTheme="majorHAnsi" w:eastAsiaTheme="majorHAnsi" w:hAnsiTheme="majorHAnsi" w:hint="eastAsia"/>
          <w:lang w:val="en-US" w:eastAsia="ko-KR"/>
        </w:rPr>
        <w:t xml:space="preserve"> </w:t>
      </w:r>
      <w:r w:rsidRPr="00275B9F">
        <w:rPr>
          <w:rFonts w:asciiTheme="majorHAnsi" w:eastAsiaTheme="majorHAnsi" w:hAnsiTheme="majorHAnsi"/>
          <w:lang w:val="en-US" w:eastAsia="ko-KR"/>
        </w:rPr>
        <w:t>API</w:t>
      </w:r>
    </w:p>
    <w:p w:rsidR="009F315D" w:rsidRPr="00275B9F" w:rsidRDefault="009F315D" w:rsidP="009F315D">
      <w:pPr>
        <w:ind w:firstLine="360"/>
        <w:rPr>
          <w:rFonts w:asciiTheme="majorHAnsi" w:eastAsiaTheme="majorHAnsi" w:hAnsiTheme="majorHAnsi"/>
          <w:lang w:val="en-US" w:eastAsia="ko-KR"/>
        </w:rPr>
      </w:pPr>
    </w:p>
    <w:p w:rsidR="009F315D" w:rsidRPr="00275B9F" w:rsidRDefault="009F315D" w:rsidP="009F315D">
      <w:pPr>
        <w:ind w:firstLine="360"/>
        <w:rPr>
          <w:rFonts w:asciiTheme="majorHAnsi" w:eastAsiaTheme="majorHAnsi" w:hAnsiTheme="majorHAnsi"/>
          <w:b/>
          <w:sz w:val="22"/>
          <w:szCs w:val="22"/>
          <w:lang w:val="en-US"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val="en-US" w:eastAsia="ko-KR"/>
        </w:rPr>
        <w:t>2. 요청 URL</w:t>
      </w:r>
    </w:p>
    <w:tbl>
      <w:tblPr>
        <w:tblW w:w="0" w:type="auto"/>
        <w:tblInd w:w="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7213"/>
      </w:tblGrid>
      <w:tr w:rsidR="005936C6" w:rsidRPr="00275B9F" w:rsidTr="005936C6">
        <w:tc>
          <w:tcPr>
            <w:tcW w:w="1805" w:type="dxa"/>
            <w:shd w:val="clear" w:color="auto" w:fill="D9D9D9"/>
          </w:tcPr>
          <w:p w:rsidR="009F315D" w:rsidRPr="00275B9F" w:rsidRDefault="009F315D" w:rsidP="00263AE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URL</w:t>
            </w:r>
          </w:p>
        </w:tc>
        <w:tc>
          <w:tcPr>
            <w:tcW w:w="7213" w:type="dxa"/>
          </w:tcPr>
          <w:p w:rsidR="009F315D" w:rsidRPr="00275B9F" w:rsidRDefault="009F315D" w:rsidP="00263AE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096517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>
              <w:rPr>
                <w:rFonts w:asciiTheme="majorHAnsi" w:eastAsiaTheme="majorHAnsi" w:hAnsiTheme="majorHAnsi"/>
                <w:szCs w:val="18"/>
                <w:lang w:eastAsia="ko-KR"/>
              </w:rPr>
              <w:t>s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vc</w:t>
            </w: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Rsv</w:t>
            </w:r>
            <w:r w:rsidR="00702046">
              <w:rPr>
                <w:rFonts w:asciiTheme="majorHAnsi" w:eastAsiaTheme="majorHAnsi" w:hAnsiTheme="majorHAnsi" w:hint="eastAsia"/>
                <w:szCs w:val="18"/>
                <w:lang w:eastAsia="ko-KR"/>
              </w:rPr>
              <w:t>Cancel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B55012">
              <w:rPr>
                <w:rFonts w:asciiTheme="majorHAnsi" w:eastAsiaTheme="majorHAnsi" w:hAnsiTheme="majorHAnsi"/>
                <w:szCs w:val="18"/>
                <w:lang w:eastAsia="ko-KR"/>
              </w:rPr>
              <w:t>[SUB_CODE]</w:t>
            </w:r>
          </w:p>
        </w:tc>
      </w:tr>
      <w:tr w:rsidR="005936C6" w:rsidRPr="00275B9F" w:rsidTr="005936C6">
        <w:tc>
          <w:tcPr>
            <w:tcW w:w="1805" w:type="dxa"/>
            <w:shd w:val="clear" w:color="auto" w:fill="D9D9D9"/>
          </w:tcPr>
          <w:p w:rsidR="009F315D" w:rsidRPr="00275B9F" w:rsidRDefault="009F315D" w:rsidP="00263AE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METHOD</w:t>
            </w:r>
          </w:p>
        </w:tc>
        <w:tc>
          <w:tcPr>
            <w:tcW w:w="7213" w:type="dxa"/>
          </w:tcPr>
          <w:p w:rsidR="009F315D" w:rsidRPr="00275B9F" w:rsidRDefault="009F315D" w:rsidP="00263AE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GET</w:t>
            </w:r>
          </w:p>
        </w:tc>
      </w:tr>
      <w:tr w:rsidR="005936C6" w:rsidRPr="00275B9F" w:rsidTr="005936C6">
        <w:tc>
          <w:tcPr>
            <w:tcW w:w="1805" w:type="dxa"/>
            <w:shd w:val="clear" w:color="auto" w:fill="D9D9D9"/>
            <w:vAlign w:val="center"/>
          </w:tcPr>
          <w:p w:rsidR="005936C6" w:rsidRPr="00275B9F" w:rsidRDefault="005936C6" w:rsidP="00263AE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예시</w:t>
            </w:r>
          </w:p>
        </w:tc>
        <w:tc>
          <w:tcPr>
            <w:tcW w:w="7213" w:type="dxa"/>
          </w:tcPr>
          <w:p w:rsidR="005936C6" w:rsidRPr="00275B9F" w:rsidRDefault="00D07D5D" w:rsidP="00D95912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/>
                <w:szCs w:val="18"/>
                <w:lang w:eastAsia="ko-KR"/>
              </w:rPr>
              <w:t>https://y</w:t>
            </w:r>
            <w:r w:rsidR="005936C6" w:rsidRPr="005936C6">
              <w:rPr>
                <w:rFonts w:asciiTheme="majorHAnsi" w:eastAsiaTheme="majorHAnsi" w:hAnsiTheme="majorHAnsi"/>
                <w:szCs w:val="18"/>
                <w:lang w:eastAsia="ko-KR"/>
              </w:rPr>
              <w:t>eyakapi.seoul.go.kr</w:t>
            </w:r>
            <w:r w:rsidR="005936C6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5936C6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="005936C6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5936C6">
              <w:rPr>
                <w:rFonts w:asciiTheme="majorHAnsi" w:eastAsiaTheme="majorHAnsi" w:hAnsiTheme="majorHAnsi"/>
                <w:szCs w:val="18"/>
                <w:lang w:eastAsia="ko-KR"/>
              </w:rPr>
              <w:t>s</w:t>
            </w:r>
            <w:r w:rsidR="005936C6" w:rsidRPr="00275B9F">
              <w:rPr>
                <w:rFonts w:asciiTheme="majorHAnsi" w:eastAsiaTheme="majorHAnsi" w:hAnsiTheme="majorHAnsi"/>
                <w:szCs w:val="18"/>
                <w:lang w:eastAsia="ko-KR"/>
              </w:rPr>
              <w:t>vc</w:t>
            </w:r>
            <w:r w:rsidR="005936C6"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Rsv</w:t>
            </w:r>
            <w:r w:rsidR="005936C6">
              <w:rPr>
                <w:rFonts w:asciiTheme="majorHAnsi" w:eastAsiaTheme="majorHAnsi" w:hAnsiTheme="majorHAnsi" w:hint="eastAsia"/>
                <w:szCs w:val="18"/>
                <w:lang w:eastAsia="ko-KR"/>
              </w:rPr>
              <w:t>Cancel</w:t>
            </w:r>
            <w:r w:rsidR="005936C6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5936C6">
              <w:rPr>
                <w:rFonts w:asciiTheme="majorHAnsi" w:eastAsiaTheme="majorHAnsi" w:hAnsiTheme="majorHAnsi" w:hint="eastAsia"/>
                <w:szCs w:val="18"/>
                <w:lang w:eastAsia="ko-KR"/>
              </w:rPr>
              <w:t>cert_type=</w:t>
            </w:r>
            <w:r w:rsidR="00F97966">
              <w:rPr>
                <w:rFonts w:asciiTheme="majorHAnsi" w:eastAsiaTheme="majorHAnsi" w:hAnsiTheme="majorHAnsi" w:hint="eastAsia"/>
                <w:szCs w:val="18"/>
                <w:lang w:eastAsia="ko-KR"/>
              </w:rPr>
              <w:t>id</w:t>
            </w:r>
            <w:r w:rsidR="005936C6">
              <w:rPr>
                <w:rFonts w:asciiTheme="majorHAnsi" w:eastAsiaTheme="majorHAnsi" w:hAnsiTheme="majorHAnsi" w:hint="eastAsia"/>
                <w:szCs w:val="18"/>
                <w:lang w:eastAsia="ko-KR"/>
              </w:rPr>
              <w:t>&amp;seoul_id=seoulTest&amp;</w:t>
            </w:r>
            <w:r w:rsidR="00D95912" w:rsidRPr="00275B9F">
              <w:rPr>
                <w:rFonts w:asciiTheme="majorHAnsi" w:eastAsiaTheme="majorHAnsi" w:hAnsiTheme="majorHAnsi"/>
                <w:szCs w:val="18"/>
              </w:rPr>
              <w:t>seoul_pw</w:t>
            </w:r>
            <w:r w:rsidR="00D95912">
              <w:rPr>
                <w:rFonts w:asciiTheme="majorHAnsi" w:eastAsiaTheme="majorHAnsi" w:hAnsiTheme="majorHAnsi"/>
                <w:szCs w:val="18"/>
              </w:rPr>
              <w:t>=</w:t>
            </w:r>
            <w:r w:rsidR="00D95912" w:rsidRPr="00275B9F">
              <w:rPr>
                <w:rFonts w:asciiTheme="majorHAnsi" w:eastAsiaTheme="majorHAnsi" w:hAnsiTheme="majorHAnsi" w:cs="돋움"/>
                <w:szCs w:val="18"/>
              </w:rPr>
              <w:t xml:space="preserve"> nowonApp1234</w:t>
            </w:r>
            <w:r w:rsidR="00D95912">
              <w:rPr>
                <w:rFonts w:asciiTheme="majorHAnsi" w:eastAsiaTheme="majorHAnsi" w:hAnsiTheme="majorHAnsi" w:hint="eastAsia"/>
                <w:szCs w:val="18"/>
                <w:lang w:eastAsia="ko-KR"/>
              </w:rPr>
              <w:t>&amp;</w:t>
            </w:r>
            <w:r w:rsidR="005936C6">
              <w:rPr>
                <w:rFonts w:asciiTheme="majorHAnsi" w:eastAsiaTheme="majorHAnsi" w:hAnsiTheme="majorHAnsi" w:hint="eastAsia"/>
                <w:szCs w:val="18"/>
                <w:lang w:eastAsia="ko-KR"/>
              </w:rPr>
              <w:t>rsvreqid=</w:t>
            </w:r>
            <w:r w:rsidR="005936C6" w:rsidRPr="00275B9F">
              <w:rPr>
                <w:rFonts w:asciiTheme="majorHAnsi" w:eastAsiaTheme="majorHAnsi" w:hAnsiTheme="majorHAnsi" w:cs="Courier New"/>
                <w:sz w:val="20"/>
              </w:rPr>
              <w:t>R170524145922855609</w:t>
            </w:r>
          </w:p>
        </w:tc>
      </w:tr>
    </w:tbl>
    <w:p w:rsidR="009F315D" w:rsidRPr="00D95912" w:rsidRDefault="009F315D" w:rsidP="009F315D">
      <w:pPr>
        <w:ind w:firstLine="360"/>
        <w:rPr>
          <w:rFonts w:asciiTheme="majorHAnsi" w:eastAsiaTheme="majorHAnsi" w:hAnsiTheme="majorHAnsi"/>
          <w:sz w:val="22"/>
          <w:szCs w:val="22"/>
          <w:lang w:eastAsia="ko-KR"/>
        </w:rPr>
      </w:pPr>
    </w:p>
    <w:p w:rsidR="009F315D" w:rsidRPr="00275B9F" w:rsidRDefault="009F315D" w:rsidP="009F315D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3. </w:t>
      </w:r>
      <w:r w:rsidRPr="00275B9F">
        <w:rPr>
          <w:rFonts w:asciiTheme="majorHAnsi" w:eastAsiaTheme="majorHAnsi" w:hAnsiTheme="majorHAnsi"/>
          <w:b/>
          <w:sz w:val="22"/>
          <w:szCs w:val="22"/>
          <w:lang w:eastAsia="ko-KR"/>
        </w:rPr>
        <w:t>SUB_CODE</w:t>
      </w: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 파라미터</w:t>
      </w:r>
    </w:p>
    <w:tbl>
      <w:tblPr>
        <w:tblpPr w:leftFromText="142" w:rightFromText="142" w:vertAnchor="text" w:horzAnchor="margin" w:tblpX="472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268"/>
        <w:gridCol w:w="910"/>
        <w:gridCol w:w="1134"/>
        <w:gridCol w:w="3030"/>
      </w:tblGrid>
      <w:tr w:rsidR="009F315D" w:rsidRPr="00275B9F" w:rsidTr="00263AEA">
        <w:trPr>
          <w:trHeight w:val="424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F315D" w:rsidRPr="00275B9F" w:rsidRDefault="009F315D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F315D" w:rsidRPr="00275B9F" w:rsidRDefault="009F315D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F315D" w:rsidRPr="00275B9F" w:rsidRDefault="009F315D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최대길이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9F315D" w:rsidRPr="00275B9F" w:rsidRDefault="009F315D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F315D" w:rsidRPr="00275B9F" w:rsidRDefault="009F315D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샘플</w:t>
            </w:r>
          </w:p>
        </w:tc>
      </w:tr>
      <w:tr w:rsidR="009F315D" w:rsidRPr="00275B9F" w:rsidTr="00263AEA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cert_type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인증 유형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F315D" w:rsidRPr="00275B9F" w:rsidRDefault="009F315D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필수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F97966" w:rsidP="00263AEA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>
              <w:rPr>
                <w:rFonts w:asciiTheme="majorHAnsi" w:eastAsiaTheme="majorHAnsi" w:hAnsiTheme="majorHAnsi" w:cs="돋움"/>
                <w:sz w:val="18"/>
                <w:szCs w:val="18"/>
              </w:rPr>
              <w:t>id</w:t>
            </w:r>
            <w:r w:rsidR="00BA251D"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: </w:t>
            </w:r>
            <w:r w:rsidR="00BA251D">
              <w:rPr>
                <w:rFonts w:asciiTheme="majorHAnsi" w:eastAsiaTheme="majorHAnsi" w:hAnsiTheme="majorHAnsi" w:cs="돋움" w:hint="eastAsia"/>
                <w:sz w:val="18"/>
                <w:szCs w:val="18"/>
              </w:rPr>
              <w:t xml:space="preserve">서울시 홈페이지 </w:t>
            </w:r>
            <w:r w:rsidR="00BA251D"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아이디,</w:t>
            </w:r>
            <w:r w:rsidR="00BA251D"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</w:t>
            </w:r>
            <w:r w:rsidR="00BA251D"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 xml:space="preserve">token : </w:t>
            </w:r>
            <w:r w:rsidR="00BA251D">
              <w:rPr>
                <w:rFonts w:asciiTheme="majorHAnsi" w:eastAsiaTheme="majorHAnsi" w:hAnsiTheme="majorHAnsi" w:cs="돋움" w:hint="eastAsia"/>
                <w:sz w:val="18"/>
                <w:szCs w:val="18"/>
              </w:rPr>
              <w:t xml:space="preserve">실명인증 </w:t>
            </w:r>
            <w:r w:rsidR="00BA251D"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토큰</w:t>
            </w:r>
          </w:p>
        </w:tc>
      </w:tr>
      <w:tr w:rsidR="009F315D" w:rsidRPr="00275B9F" w:rsidTr="00263AEA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seoul_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서울시홈페이지 아이디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NONE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9F315D" w:rsidRPr="00275B9F" w:rsidRDefault="009F315D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seoulTest</w:t>
            </w:r>
          </w:p>
        </w:tc>
      </w:tr>
      <w:tr w:rsidR="00D95912" w:rsidRPr="00275B9F" w:rsidTr="00263AEA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95912" w:rsidRPr="00275B9F" w:rsidRDefault="00D95912" w:rsidP="00D95912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seoul_pw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95912" w:rsidRPr="00275B9F" w:rsidRDefault="00D95912" w:rsidP="00D95912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서울시홈페이지 비밀번호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95912" w:rsidRPr="00275B9F" w:rsidRDefault="00D95912" w:rsidP="00D95912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NONE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95912" w:rsidRPr="00275B9F" w:rsidRDefault="00D95912" w:rsidP="00D95912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95912" w:rsidRPr="00275B9F" w:rsidRDefault="00D95912" w:rsidP="00D95912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>nowonApp1234</w:t>
            </w:r>
          </w:p>
        </w:tc>
      </w:tr>
      <w:tr w:rsidR="00D95912" w:rsidRPr="00275B9F" w:rsidTr="00263AEA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95912" w:rsidRPr="00275B9F" w:rsidRDefault="00D95912" w:rsidP="00D95912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token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95912" w:rsidRPr="00275B9F" w:rsidRDefault="00D95912" w:rsidP="00D95912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실명인증 토큰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95912" w:rsidRPr="00275B9F" w:rsidRDefault="00D95912" w:rsidP="00D95912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NONE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95912" w:rsidRPr="00275B9F" w:rsidRDefault="00D95912" w:rsidP="00D95912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95912" w:rsidRPr="00275B9F" w:rsidRDefault="00D95912" w:rsidP="00D95912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95912" w:rsidRPr="00275B9F" w:rsidRDefault="00D95912" w:rsidP="00D95912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>MC0GCCqGSIb3DQIJAyEA32GDiN4m88rtCUewxzZEIlG3Ny6M2y1SFoCQ4hqVpm5=</w:t>
            </w:r>
          </w:p>
        </w:tc>
      </w:tr>
      <w:tr w:rsidR="00D95912" w:rsidRPr="00275B9F" w:rsidTr="00263AEA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95912" w:rsidRPr="00275B9F" w:rsidRDefault="00D95912" w:rsidP="00D95912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111D9">
              <w:rPr>
                <w:rFonts w:asciiTheme="majorHAnsi" w:eastAsiaTheme="majorHAnsi" w:hAnsiTheme="majorHAnsi"/>
                <w:sz w:val="18"/>
                <w:szCs w:val="18"/>
              </w:rPr>
              <w:t>rsvreqid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95912" w:rsidRPr="00275B9F" w:rsidRDefault="00D95912" w:rsidP="00D95912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예약 번호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95912" w:rsidRPr="00275B9F" w:rsidRDefault="00D95912" w:rsidP="00D95912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NONE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95912" w:rsidRPr="00275B9F" w:rsidRDefault="00D95912" w:rsidP="00D95912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95912" w:rsidRPr="00275B9F" w:rsidRDefault="00D95912" w:rsidP="00D95912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Courier New"/>
                <w:sz w:val="20"/>
              </w:rPr>
              <w:t>R170524145922855609</w:t>
            </w:r>
          </w:p>
        </w:tc>
      </w:tr>
    </w:tbl>
    <w:p w:rsidR="009F315D" w:rsidRPr="00275B9F" w:rsidRDefault="009F315D" w:rsidP="009F315D">
      <w:pPr>
        <w:ind w:firstLine="360"/>
        <w:rPr>
          <w:rFonts w:asciiTheme="majorHAnsi" w:eastAsiaTheme="majorHAnsi" w:hAnsiTheme="majorHAnsi"/>
          <w:lang w:eastAsia="ko-KR"/>
        </w:rPr>
      </w:pPr>
    </w:p>
    <w:p w:rsidR="009F315D" w:rsidRPr="00275B9F" w:rsidRDefault="009F315D" w:rsidP="009F315D">
      <w:pPr>
        <w:ind w:firstLine="360"/>
        <w:rPr>
          <w:rFonts w:asciiTheme="majorHAnsi" w:eastAsiaTheme="majorHAnsi" w:hAnsiTheme="majorHAnsi"/>
          <w:lang w:eastAsia="ko-KR"/>
        </w:rPr>
      </w:pPr>
    </w:p>
    <w:p w:rsidR="009F315D" w:rsidRPr="00275B9F" w:rsidRDefault="009F315D" w:rsidP="009F315D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4. 반환값</w:t>
      </w:r>
    </w:p>
    <w:tbl>
      <w:tblPr>
        <w:tblpPr w:leftFromText="142" w:rightFromText="142" w:vertAnchor="text" w:horzAnchor="margin" w:tblpX="486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54"/>
        <w:gridCol w:w="1274"/>
        <w:gridCol w:w="4115"/>
      </w:tblGrid>
      <w:tr w:rsidR="009F315D" w:rsidRPr="00275B9F" w:rsidTr="00263AEA">
        <w:trPr>
          <w:trHeight w:val="424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F315D" w:rsidRPr="00275B9F" w:rsidRDefault="009F315D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F315D" w:rsidRPr="00275B9F" w:rsidRDefault="009F315D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F315D" w:rsidRPr="00275B9F" w:rsidRDefault="009F315D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F315D" w:rsidRPr="00275B9F" w:rsidRDefault="009F315D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비고</w:t>
            </w:r>
          </w:p>
        </w:tc>
      </w:tr>
      <w:tr w:rsidR="009F315D" w:rsidRPr="00275B9F" w:rsidTr="00263AEA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errorCode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9F315D" w:rsidRPr="00275B9F" w:rsidTr="00263AEA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errorMsg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메시지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9F315D" w:rsidRPr="00275B9F" w:rsidTr="00263AEA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return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Data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반환 데이터 그룹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9F315D" w:rsidRPr="00275B9F" w:rsidRDefault="009F315D" w:rsidP="00263AEA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9F315D" w:rsidRPr="00275B9F" w:rsidRDefault="009F315D" w:rsidP="009F315D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9F315D" w:rsidRPr="00275B9F" w:rsidRDefault="009F315D" w:rsidP="009F315D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5. 응답 JSON 예제</w:t>
      </w: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9F315D" w:rsidRPr="00275B9F" w:rsidTr="00263AEA">
        <w:trPr>
          <w:trHeight w:val="2418"/>
        </w:trPr>
        <w:tc>
          <w:tcPr>
            <w:tcW w:w="9127" w:type="dxa"/>
            <w:vAlign w:val="center"/>
          </w:tcPr>
          <w:p w:rsidR="0067791E" w:rsidRPr="0067791E" w:rsidRDefault="0067791E" w:rsidP="0067791E">
            <w:pPr>
              <w:widowControl w:val="0"/>
              <w:autoSpaceDE w:val="0"/>
              <w:autoSpaceDN w:val="0"/>
              <w:adjustRightInd w:val="0"/>
              <w:rPr>
                <w:rFonts w:asciiTheme="majorHAnsi" w:eastAsiaTheme="majorHAnsi" w:hAnsiTheme="majorHAnsi" w:cs="Courier New"/>
                <w:sz w:val="20"/>
                <w:lang w:val="en-US" w:eastAsia="ko-KR"/>
              </w:rPr>
            </w:pPr>
            <w:r w:rsidRPr="0067791E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{"returnMap":{"errorCode":"INFO-000","returnData":{},"errorMsg":"정상 처리되었습니다."}}</w:t>
            </w:r>
          </w:p>
          <w:p w:rsidR="009F315D" w:rsidRPr="008415E3" w:rsidRDefault="009F315D" w:rsidP="00263AEA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eastAsia="ko-KR"/>
              </w:rPr>
            </w:pPr>
          </w:p>
        </w:tc>
      </w:tr>
    </w:tbl>
    <w:p w:rsidR="00A71030" w:rsidRDefault="00A71030">
      <w:pPr>
        <w:rPr>
          <w:rFonts w:asciiTheme="majorHAnsi" w:eastAsiaTheme="majorHAnsi" w:hAnsiTheme="majorHAnsi"/>
          <w:lang w:eastAsia="ko-KR"/>
        </w:rPr>
      </w:pPr>
    </w:p>
    <w:p w:rsidR="00A71030" w:rsidRPr="00275B9F" w:rsidRDefault="00A71030" w:rsidP="00A71030">
      <w:pPr>
        <w:pStyle w:val="Numberedlist22"/>
        <w:tabs>
          <w:tab w:val="clear" w:pos="720"/>
          <w:tab w:val="left" w:pos="567"/>
        </w:tabs>
        <w:ind w:hanging="720"/>
        <w:rPr>
          <w:rFonts w:asciiTheme="majorHAnsi" w:eastAsiaTheme="majorHAnsi" w:hAnsiTheme="majorHAnsi"/>
          <w:lang w:eastAsia="ko-KR"/>
        </w:rPr>
      </w:pPr>
      <w:bookmarkStart w:id="44" w:name="_Toc486333047"/>
      <w:r>
        <w:rPr>
          <w:rFonts w:asciiTheme="majorHAnsi" w:eastAsiaTheme="majorHAnsi" w:hAnsiTheme="majorHAnsi" w:hint="eastAsia"/>
          <w:lang w:eastAsia="ko-KR"/>
        </w:rPr>
        <w:lastRenderedPageBreak/>
        <w:t>공지사항 목록</w:t>
      </w:r>
      <w:bookmarkEnd w:id="44"/>
    </w:p>
    <w:p w:rsidR="00A71030" w:rsidRPr="00275B9F" w:rsidRDefault="00A71030" w:rsidP="00A71030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1. API 기능 설명</w:t>
      </w:r>
    </w:p>
    <w:p w:rsidR="00A71030" w:rsidRPr="00275B9F" w:rsidRDefault="00A71030" w:rsidP="00A71030">
      <w:pPr>
        <w:ind w:firstLine="360"/>
        <w:rPr>
          <w:rFonts w:asciiTheme="majorHAnsi" w:eastAsiaTheme="majorHAnsi" w:hAnsiTheme="majorHAnsi"/>
          <w:lang w:val="en-US" w:eastAsia="ko-KR"/>
        </w:rPr>
      </w:pPr>
      <w:r>
        <w:rPr>
          <w:rFonts w:asciiTheme="majorHAnsi" w:eastAsiaTheme="majorHAnsi" w:hAnsiTheme="majorHAnsi" w:hint="eastAsia"/>
          <w:lang w:val="en-US" w:eastAsia="ko-KR"/>
        </w:rPr>
        <w:t xml:space="preserve">공공서비스 예약 </w:t>
      </w:r>
      <w:r w:rsidR="001319FB">
        <w:rPr>
          <w:rFonts w:asciiTheme="majorHAnsi" w:eastAsiaTheme="majorHAnsi" w:hAnsiTheme="majorHAnsi" w:hint="eastAsia"/>
          <w:lang w:val="en-US" w:eastAsia="ko-KR"/>
        </w:rPr>
        <w:t>공지사항</w:t>
      </w:r>
      <w:r w:rsidR="00837270">
        <w:rPr>
          <w:rFonts w:asciiTheme="majorHAnsi" w:eastAsiaTheme="majorHAnsi" w:hAnsiTheme="majorHAnsi" w:hint="eastAsia"/>
          <w:lang w:val="en-US" w:eastAsia="ko-KR"/>
        </w:rPr>
        <w:t>목록을</w:t>
      </w:r>
      <w:r>
        <w:rPr>
          <w:rFonts w:asciiTheme="majorHAnsi" w:eastAsiaTheme="majorHAnsi" w:hAnsiTheme="majorHAnsi" w:hint="eastAsia"/>
          <w:lang w:val="en-US" w:eastAsia="ko-KR"/>
        </w:rPr>
        <w:t xml:space="preserve"> 조회하는 </w:t>
      </w:r>
      <w:r w:rsidRPr="00275B9F">
        <w:rPr>
          <w:rFonts w:asciiTheme="majorHAnsi" w:eastAsiaTheme="majorHAnsi" w:hAnsiTheme="majorHAnsi"/>
          <w:lang w:val="en-US" w:eastAsia="ko-KR"/>
        </w:rPr>
        <w:t>API</w:t>
      </w:r>
    </w:p>
    <w:p w:rsidR="00A71030" w:rsidRPr="00275B9F" w:rsidRDefault="00A71030" w:rsidP="00A71030">
      <w:pPr>
        <w:ind w:firstLine="360"/>
        <w:rPr>
          <w:rFonts w:asciiTheme="majorHAnsi" w:eastAsiaTheme="majorHAnsi" w:hAnsiTheme="majorHAnsi"/>
          <w:lang w:val="en-US" w:eastAsia="ko-KR"/>
        </w:rPr>
      </w:pPr>
    </w:p>
    <w:p w:rsidR="00A71030" w:rsidRPr="00275B9F" w:rsidRDefault="00A71030" w:rsidP="00A71030">
      <w:pPr>
        <w:ind w:firstLine="360"/>
        <w:rPr>
          <w:rFonts w:asciiTheme="majorHAnsi" w:eastAsiaTheme="majorHAnsi" w:hAnsiTheme="majorHAnsi"/>
          <w:b/>
          <w:sz w:val="22"/>
          <w:szCs w:val="22"/>
          <w:lang w:val="en-US"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val="en-US" w:eastAsia="ko-KR"/>
        </w:rPr>
        <w:t>2. 요청 URL</w:t>
      </w:r>
    </w:p>
    <w:tbl>
      <w:tblPr>
        <w:tblW w:w="0" w:type="auto"/>
        <w:tblInd w:w="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7307"/>
      </w:tblGrid>
      <w:tr w:rsidR="00A71030" w:rsidRPr="00275B9F" w:rsidTr="00263AEA">
        <w:tc>
          <w:tcPr>
            <w:tcW w:w="1750" w:type="dxa"/>
            <w:shd w:val="clear" w:color="auto" w:fill="D9D9D9"/>
          </w:tcPr>
          <w:p w:rsidR="00A71030" w:rsidRPr="00275B9F" w:rsidRDefault="00A71030" w:rsidP="00263AE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URL</w:t>
            </w:r>
          </w:p>
        </w:tc>
        <w:tc>
          <w:tcPr>
            <w:tcW w:w="7391" w:type="dxa"/>
          </w:tcPr>
          <w:p w:rsidR="00A71030" w:rsidRPr="00275B9F" w:rsidRDefault="00A71030" w:rsidP="005A2B8C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096517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3A7FD0">
              <w:rPr>
                <w:rFonts w:asciiTheme="majorHAnsi" w:eastAsiaTheme="majorHAnsi" w:hAnsiTheme="majorHAnsi"/>
                <w:szCs w:val="18"/>
                <w:lang w:eastAsia="ko-KR"/>
              </w:rPr>
              <w:t>noticeList</w:t>
            </w:r>
            <w:r w:rsidR="005A2B8C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5A2B8C" w:rsidRPr="005A2B8C">
              <w:rPr>
                <w:rFonts w:asciiTheme="majorHAnsi" w:eastAsiaTheme="majorHAnsi" w:hAnsiTheme="majorHAnsi"/>
                <w:szCs w:val="18"/>
                <w:lang w:eastAsia="ko-KR"/>
              </w:rPr>
              <w:t>[START_INDEX]/[END_INDEX]/</w:t>
            </w:r>
            <w:r w:rsidR="00B55012">
              <w:rPr>
                <w:rFonts w:asciiTheme="majorHAnsi" w:eastAsiaTheme="majorHAnsi" w:hAnsiTheme="majorHAnsi" w:hint="eastAsia"/>
                <w:szCs w:val="18"/>
                <w:lang w:eastAsia="ko-KR"/>
              </w:rPr>
              <w:t>[SUB_CODE]</w:t>
            </w:r>
          </w:p>
        </w:tc>
      </w:tr>
      <w:tr w:rsidR="00A71030" w:rsidRPr="00275B9F" w:rsidTr="00263AEA">
        <w:tc>
          <w:tcPr>
            <w:tcW w:w="1750" w:type="dxa"/>
            <w:shd w:val="clear" w:color="auto" w:fill="D9D9D9"/>
          </w:tcPr>
          <w:p w:rsidR="00A71030" w:rsidRPr="00275B9F" w:rsidRDefault="00A71030" w:rsidP="00263AE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METHOD</w:t>
            </w:r>
          </w:p>
        </w:tc>
        <w:tc>
          <w:tcPr>
            <w:tcW w:w="7391" w:type="dxa"/>
          </w:tcPr>
          <w:p w:rsidR="00A71030" w:rsidRPr="00275B9F" w:rsidRDefault="00A71030" w:rsidP="00263AEA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  <w:lang w:eastAsia="ko-KR"/>
              </w:rPr>
              <w:t>GET</w:t>
            </w:r>
          </w:p>
        </w:tc>
      </w:tr>
      <w:tr w:rsidR="00434C44" w:rsidRPr="00275B9F" w:rsidTr="00263AEA">
        <w:tc>
          <w:tcPr>
            <w:tcW w:w="1750" w:type="dxa"/>
            <w:shd w:val="clear" w:color="auto" w:fill="D9D9D9"/>
          </w:tcPr>
          <w:p w:rsidR="00434C44" w:rsidRPr="00275B9F" w:rsidRDefault="00434C44" w:rsidP="00263AE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예시</w:t>
            </w:r>
          </w:p>
        </w:tc>
        <w:tc>
          <w:tcPr>
            <w:tcW w:w="7391" w:type="dxa"/>
          </w:tcPr>
          <w:p w:rsidR="00434C44" w:rsidRPr="00275B9F" w:rsidRDefault="00D07D5D" w:rsidP="00434C44">
            <w:pPr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/>
                <w:szCs w:val="18"/>
                <w:lang w:eastAsia="ko-KR"/>
              </w:rPr>
              <w:t>https://y</w:t>
            </w:r>
            <w:r w:rsidR="00434C44" w:rsidRPr="00434C44">
              <w:rPr>
                <w:rFonts w:asciiTheme="majorHAnsi" w:eastAsiaTheme="majorHAnsi" w:hAnsiTheme="majorHAnsi"/>
                <w:szCs w:val="18"/>
                <w:lang w:eastAsia="ko-KR"/>
              </w:rPr>
              <w:t>eyakapi.seoul.go.kr</w:t>
            </w:r>
            <w:r w:rsidR="00434C44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/[KEY]/</w:t>
            </w:r>
            <w:r w:rsidR="00434C44">
              <w:rPr>
                <w:rFonts w:asciiTheme="majorHAnsi" w:eastAsiaTheme="majorHAnsi" w:hAnsiTheme="majorHAnsi"/>
                <w:szCs w:val="18"/>
                <w:lang w:eastAsia="ko-KR"/>
              </w:rPr>
              <w:t>json</w:t>
            </w:r>
            <w:r w:rsidR="00434C44" w:rsidRPr="00275B9F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434C44">
              <w:rPr>
                <w:rFonts w:asciiTheme="majorHAnsi" w:eastAsiaTheme="majorHAnsi" w:hAnsiTheme="majorHAnsi"/>
                <w:szCs w:val="18"/>
                <w:lang w:eastAsia="ko-KR"/>
              </w:rPr>
              <w:t>noticeList/1</w:t>
            </w:r>
            <w:r w:rsidR="00434C44" w:rsidRPr="005A2B8C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434C44">
              <w:rPr>
                <w:rFonts w:asciiTheme="majorHAnsi" w:eastAsiaTheme="majorHAnsi" w:hAnsiTheme="majorHAnsi"/>
                <w:szCs w:val="18"/>
                <w:lang w:eastAsia="ko-KR"/>
              </w:rPr>
              <w:t>10</w:t>
            </w:r>
            <w:r w:rsidR="00434C44" w:rsidRPr="005A2B8C">
              <w:rPr>
                <w:rFonts w:asciiTheme="majorHAnsi" w:eastAsiaTheme="majorHAnsi" w:hAnsiTheme="majorHAnsi"/>
                <w:szCs w:val="18"/>
                <w:lang w:eastAsia="ko-KR"/>
              </w:rPr>
              <w:t>/</w:t>
            </w:r>
            <w:r w:rsidR="00434C44">
              <w:rPr>
                <w:rFonts w:asciiTheme="majorHAnsi" w:eastAsiaTheme="majorHAnsi" w:hAnsiTheme="majorHAnsi" w:hint="eastAsia"/>
                <w:szCs w:val="18"/>
                <w:lang w:eastAsia="ko-KR"/>
              </w:rPr>
              <w:t>lang_code=1</w:t>
            </w:r>
          </w:p>
        </w:tc>
      </w:tr>
    </w:tbl>
    <w:p w:rsidR="00A71030" w:rsidRPr="00434C44" w:rsidRDefault="00A71030" w:rsidP="00A71030">
      <w:pPr>
        <w:ind w:firstLine="360"/>
        <w:rPr>
          <w:rFonts w:asciiTheme="majorHAnsi" w:eastAsiaTheme="majorHAnsi" w:hAnsiTheme="majorHAnsi"/>
          <w:sz w:val="22"/>
          <w:szCs w:val="22"/>
          <w:lang w:eastAsia="ko-KR"/>
        </w:rPr>
      </w:pPr>
    </w:p>
    <w:p w:rsidR="00A71030" w:rsidRPr="00275B9F" w:rsidRDefault="00A71030" w:rsidP="00A71030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3. </w:t>
      </w:r>
      <w:r w:rsidRPr="00275B9F">
        <w:rPr>
          <w:rFonts w:asciiTheme="majorHAnsi" w:eastAsiaTheme="majorHAnsi" w:hAnsiTheme="majorHAnsi"/>
          <w:b/>
          <w:sz w:val="22"/>
          <w:szCs w:val="22"/>
          <w:lang w:eastAsia="ko-KR"/>
        </w:rPr>
        <w:t>SUB_CODE</w:t>
      </w: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 파라미터</w:t>
      </w:r>
    </w:p>
    <w:tbl>
      <w:tblPr>
        <w:tblpPr w:leftFromText="142" w:rightFromText="142" w:vertAnchor="text" w:horzAnchor="margin" w:tblpX="472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268"/>
        <w:gridCol w:w="910"/>
        <w:gridCol w:w="1134"/>
        <w:gridCol w:w="3030"/>
      </w:tblGrid>
      <w:tr w:rsidR="00A71030" w:rsidRPr="00275B9F" w:rsidTr="00263AEA">
        <w:trPr>
          <w:trHeight w:val="424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1030" w:rsidRPr="00275B9F" w:rsidRDefault="00A71030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1030" w:rsidRPr="00275B9F" w:rsidRDefault="00A71030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1030" w:rsidRPr="00275B9F" w:rsidRDefault="00A71030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최대길이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A71030" w:rsidRPr="00275B9F" w:rsidRDefault="00A71030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71030" w:rsidRPr="00275B9F" w:rsidRDefault="00A71030" w:rsidP="00263AEA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샘플</w:t>
            </w:r>
          </w:p>
        </w:tc>
      </w:tr>
      <w:tr w:rsidR="00BC35A1" w:rsidRPr="00275B9F" w:rsidTr="00263AEA">
        <w:trPr>
          <w:trHeight w:val="318"/>
        </w:trPr>
        <w:tc>
          <w:tcPr>
            <w:tcW w:w="18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C35A1" w:rsidRPr="00275B9F" w:rsidRDefault="00BC35A1" w:rsidP="00BC35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lang_</w:t>
            </w: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C35A1" w:rsidRPr="00275B9F" w:rsidRDefault="00BC35A1" w:rsidP="00BC35A1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다국어코드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C35A1" w:rsidRPr="00275B9F" w:rsidRDefault="00BC35A1" w:rsidP="00BC35A1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C35A1" w:rsidRPr="00275B9F" w:rsidRDefault="00A6069F" w:rsidP="00BC35A1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선택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BC35A1" w:rsidRPr="00275B9F" w:rsidRDefault="00A6069F" w:rsidP="00BC35A1">
            <w:pPr>
              <w:pStyle w:val="Default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1:국문</w:t>
            </w:r>
            <w:r>
              <w:rPr>
                <w:rFonts w:asciiTheme="majorHAnsi" w:eastAsiaTheme="majorHAnsi" w:hAnsiTheme="majorHAnsi" w:cs="돋움" w:hint="eastAsia"/>
                <w:sz w:val="18"/>
                <w:szCs w:val="18"/>
              </w:rPr>
              <w:t>(default)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,</w:t>
            </w:r>
            <w:r w:rsidRPr="00275B9F">
              <w:rPr>
                <w:rFonts w:asciiTheme="majorHAnsi" w:eastAsiaTheme="majorHAnsi" w:hAnsiTheme="majorHAnsi" w:cs="돋움"/>
                <w:sz w:val="18"/>
                <w:szCs w:val="18"/>
              </w:rPr>
              <w:t xml:space="preserve"> 2:</w:t>
            </w: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영문</w:t>
            </w:r>
          </w:p>
        </w:tc>
      </w:tr>
    </w:tbl>
    <w:p w:rsidR="00A71030" w:rsidRPr="00275B9F" w:rsidRDefault="00A71030" w:rsidP="00A71030">
      <w:pPr>
        <w:ind w:firstLine="360"/>
        <w:rPr>
          <w:rFonts w:asciiTheme="majorHAnsi" w:eastAsiaTheme="majorHAnsi" w:hAnsiTheme="majorHAnsi"/>
          <w:lang w:eastAsia="ko-KR"/>
        </w:rPr>
      </w:pPr>
    </w:p>
    <w:p w:rsidR="00A71030" w:rsidRPr="00275B9F" w:rsidRDefault="00A71030" w:rsidP="00A71030">
      <w:pPr>
        <w:ind w:firstLine="360"/>
        <w:rPr>
          <w:rFonts w:asciiTheme="majorHAnsi" w:eastAsiaTheme="majorHAnsi" w:hAnsiTheme="majorHAnsi"/>
          <w:lang w:eastAsia="ko-KR"/>
        </w:rPr>
      </w:pPr>
    </w:p>
    <w:p w:rsidR="00A71030" w:rsidRPr="00275B9F" w:rsidRDefault="00A71030" w:rsidP="00A71030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4. 반환값</w:t>
      </w:r>
    </w:p>
    <w:tbl>
      <w:tblPr>
        <w:tblpPr w:leftFromText="142" w:rightFromText="142" w:vertAnchor="text" w:horzAnchor="margin" w:tblpX="486" w:tblpY="13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54"/>
        <w:gridCol w:w="1274"/>
        <w:gridCol w:w="4115"/>
      </w:tblGrid>
      <w:tr w:rsidR="00D511BA" w:rsidRPr="00275B9F" w:rsidTr="00F825D0">
        <w:trPr>
          <w:trHeight w:val="424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매개변수명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설명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필수/선택</w:t>
            </w: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 w:cs="돋움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cs="돋움" w:hint="eastAsia"/>
                <w:sz w:val="18"/>
                <w:szCs w:val="18"/>
              </w:rPr>
              <w:t>비고</w:t>
            </w:r>
          </w:p>
        </w:tc>
      </w:tr>
      <w:tr w:rsidR="00D511BA" w:rsidRPr="00275B9F" w:rsidTr="00F825D0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errorCode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코드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D511BA" w:rsidRPr="00275B9F" w:rsidTr="00F825D0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bookmarkStart w:id="45" w:name="OLE_LINK14"/>
            <w:bookmarkStart w:id="46" w:name="OLE_LINK15"/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errorMsg</w:t>
            </w:r>
            <w:bookmarkEnd w:id="45"/>
            <w:bookmarkEnd w:id="46"/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에러 메시지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응답코드 참조</w:t>
            </w:r>
          </w:p>
        </w:tc>
      </w:tr>
      <w:tr w:rsidR="00D511BA" w:rsidRPr="00275B9F" w:rsidTr="00F825D0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/>
                <w:sz w:val="18"/>
                <w:szCs w:val="18"/>
              </w:rPr>
              <w:t>return</w:t>
            </w: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Data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5B9F">
              <w:rPr>
                <w:rFonts w:asciiTheme="majorHAnsi" w:eastAsiaTheme="majorHAnsi" w:hAnsiTheme="majorHAnsi" w:hint="eastAsia"/>
                <w:sz w:val="18"/>
                <w:szCs w:val="18"/>
              </w:rPr>
              <w:t>반환 데이터 그룹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NOTICE_TOT_CNT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공지사항 총 카운트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notice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list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공지사항 정보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NO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공지사항 번호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 </w:t>
            </w:r>
            <w:r w:rsidRPr="00871EF7">
              <w:rPr>
                <w:rFonts w:asciiTheme="majorHAnsi" w:eastAsiaTheme="majorHAnsi" w:hAnsiTheme="majorHAnsi"/>
                <w:sz w:val="18"/>
                <w:szCs w:val="18"/>
              </w:rPr>
              <w:t>BBSSN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게시물 순번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871EF7">
              <w:rPr>
                <w:rFonts w:asciiTheme="majorHAnsi" w:eastAsiaTheme="majorHAnsi" w:hAnsiTheme="majorHAnsi"/>
                <w:sz w:val="18"/>
                <w:szCs w:val="18"/>
              </w:rPr>
              <w:t>TIT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제목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495BE9">
              <w:rPr>
                <w:rFonts w:asciiTheme="majorHAnsi" w:eastAsiaTheme="majorHAnsi" w:hAnsiTheme="majorHAnsi"/>
                <w:sz w:val="18"/>
                <w:szCs w:val="18"/>
              </w:rPr>
              <w:t>CONT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내용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511BA" w:rsidRPr="00275B9F" w:rsidTr="00F825D0">
        <w:trPr>
          <w:trHeight w:val="318"/>
        </w:trPr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871EF7">
              <w:rPr>
                <w:rFonts w:asciiTheme="majorHAnsi" w:eastAsiaTheme="majorHAnsi" w:hAnsiTheme="majorHAnsi"/>
                <w:sz w:val="18"/>
                <w:szCs w:val="18"/>
              </w:rPr>
              <w:t>REGDT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등록일자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511BA" w:rsidRPr="00275B9F" w:rsidRDefault="00D511BA" w:rsidP="00F825D0">
            <w:pPr>
              <w:pStyle w:val="Defaul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A71030" w:rsidRPr="00275B9F" w:rsidRDefault="00A71030" w:rsidP="00A71030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</w:p>
    <w:p w:rsidR="00A71030" w:rsidRPr="00275B9F" w:rsidRDefault="00A71030" w:rsidP="00A71030">
      <w:pPr>
        <w:ind w:firstLine="360"/>
        <w:rPr>
          <w:rFonts w:asciiTheme="majorHAnsi" w:eastAsiaTheme="majorHAnsi" w:hAnsiTheme="majorHAnsi"/>
          <w:b/>
          <w:sz w:val="22"/>
          <w:szCs w:val="22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5. 응답 JSON 예제</w:t>
      </w: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A71030" w:rsidRPr="00275B9F" w:rsidTr="00263AEA">
        <w:trPr>
          <w:trHeight w:val="2418"/>
        </w:trPr>
        <w:tc>
          <w:tcPr>
            <w:tcW w:w="9127" w:type="dxa"/>
            <w:vAlign w:val="center"/>
          </w:tcPr>
          <w:p w:rsidR="00A71030" w:rsidRPr="00B70935" w:rsidRDefault="00D511BA" w:rsidP="00263AEA">
            <w:pPr>
              <w:spacing w:line="216" w:lineRule="auto"/>
              <w:rPr>
                <w:rFonts w:asciiTheme="majorHAnsi" w:eastAsiaTheme="majorHAnsi" w:hAnsiTheme="majorHAnsi" w:cs="Arial"/>
                <w:szCs w:val="18"/>
                <w:lang w:eastAsia="ko-KR"/>
              </w:rPr>
            </w:pPr>
            <w:r w:rsidRPr="00B31A37">
              <w:rPr>
                <w:rFonts w:asciiTheme="majorHAnsi" w:eastAsiaTheme="majorHAnsi" w:hAnsiTheme="majorHAnsi" w:cs="Courier New" w:hint="eastAsia"/>
                <w:color w:val="000000"/>
                <w:sz w:val="20"/>
                <w:lang w:val="en-US" w:eastAsia="ko-KR"/>
              </w:rPr>
              <w:t>{"errorCode":"INFO-000","errorMsg":"정상 처리되었습니다.","returnData":{"NOTICE_TOT_CNT":12,"noticelist":[{"REGDT":"2017.06.15","BBSSN":1169,"TIT":"TEST1","CONT":"tet","NO":1},{"REGDT":"2017.05.31","BBSSN":1142,"TIT":"TEST2","CONT":"te","NO":2},{"REGDT":"2017.05.31</w:t>
            </w:r>
            <w:r w:rsidRPr="00B31A37">
              <w:rPr>
                <w:rFonts w:asciiTheme="majorHAnsi" w:eastAsiaTheme="majorHAnsi" w:hAnsiTheme="majorHAnsi" w:cs="Courier New"/>
                <w:color w:val="000000"/>
                <w:sz w:val="20"/>
                <w:lang w:val="en-US" w:eastAsia="ko-KR"/>
              </w:rPr>
              <w:t>","BBSSN":1143,"TIT":"TEST3","CONT":"te","NO":3}]}}</w:t>
            </w:r>
          </w:p>
        </w:tc>
      </w:tr>
    </w:tbl>
    <w:p w:rsidR="00132507" w:rsidRPr="00275B9F" w:rsidRDefault="00132507">
      <w:pPr>
        <w:rPr>
          <w:rFonts w:asciiTheme="majorHAnsi" w:eastAsiaTheme="majorHAnsi" w:hAnsiTheme="majorHAnsi"/>
          <w:lang w:eastAsia="ko-KR"/>
        </w:rPr>
      </w:pPr>
    </w:p>
    <w:p w:rsidR="002D20EE" w:rsidRPr="00275B9F" w:rsidRDefault="002D20EE" w:rsidP="002D20EE">
      <w:pPr>
        <w:pStyle w:val="Numberedlist21"/>
        <w:rPr>
          <w:rFonts w:asciiTheme="majorHAnsi" w:eastAsiaTheme="majorHAnsi" w:hAnsiTheme="majorHAnsi"/>
          <w:lang w:eastAsia="ko-KR"/>
        </w:rPr>
      </w:pPr>
      <w:bookmarkStart w:id="47" w:name="_Toc486333048"/>
      <w:r w:rsidRPr="00275B9F">
        <w:rPr>
          <w:rFonts w:asciiTheme="majorHAnsi" w:eastAsiaTheme="majorHAnsi" w:hAnsiTheme="majorHAnsi" w:hint="eastAsia"/>
          <w:lang w:eastAsia="ko-KR"/>
        </w:rPr>
        <w:t>코드 정의</w:t>
      </w:r>
      <w:bookmarkEnd w:id="47"/>
    </w:p>
    <w:p w:rsidR="00F27297" w:rsidRPr="00275B9F" w:rsidRDefault="00BB5AD2" w:rsidP="00BB5AD2">
      <w:pPr>
        <w:ind w:firstLine="400"/>
        <w:rPr>
          <w:rFonts w:asciiTheme="majorHAnsi" w:eastAsiaTheme="majorHAnsi" w:hAnsiTheme="majorHAnsi"/>
          <w:lang w:eastAsia="ko-KR"/>
        </w:rPr>
      </w:pP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1. </w:t>
      </w:r>
      <w:r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에러 코드 표</w:t>
      </w:r>
    </w:p>
    <w:tbl>
      <w:tblPr>
        <w:tblW w:w="9159" w:type="dxa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1276"/>
        <w:gridCol w:w="1417"/>
        <w:gridCol w:w="4340"/>
      </w:tblGrid>
      <w:tr w:rsidR="00C00742" w:rsidRPr="00275B9F" w:rsidTr="00C00742">
        <w:trPr>
          <w:trHeight w:val="330"/>
        </w:trPr>
        <w:tc>
          <w:tcPr>
            <w:tcW w:w="2126" w:type="dxa"/>
            <w:shd w:val="clear" w:color="auto" w:fill="B8CCE4" w:themeFill="accent1" w:themeFillTint="66"/>
            <w:noWrap/>
            <w:vAlign w:val="center"/>
            <w:hideMark/>
          </w:tcPr>
          <w:p w:rsidR="00C00742" w:rsidRPr="00275B9F" w:rsidRDefault="00C00742" w:rsidP="00F27297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275B9F"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구분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:rsidR="00C00742" w:rsidRPr="00275B9F" w:rsidRDefault="00C00742" w:rsidP="00C00742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275B9F"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변수명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C00742" w:rsidRPr="00275B9F" w:rsidRDefault="00C00742" w:rsidP="00F27297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275B9F"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코드</w:t>
            </w:r>
          </w:p>
        </w:tc>
        <w:tc>
          <w:tcPr>
            <w:tcW w:w="4340" w:type="dxa"/>
            <w:shd w:val="clear" w:color="auto" w:fill="B8CCE4" w:themeFill="accent1" w:themeFillTint="66"/>
            <w:noWrap/>
            <w:vAlign w:val="center"/>
            <w:hideMark/>
          </w:tcPr>
          <w:p w:rsidR="00C00742" w:rsidRPr="00275B9F" w:rsidRDefault="00EF06A2" w:rsidP="00F27297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</w:rPr>
              <w:t>errorMsg</w:t>
            </w:r>
          </w:p>
        </w:tc>
      </w:tr>
      <w:tr w:rsidR="00C00742" w:rsidRPr="00275B9F" w:rsidTr="00C00742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C00742" w:rsidRPr="00275B9F" w:rsidRDefault="00C00742" w:rsidP="00F27297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275B9F"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공통</w:t>
            </w:r>
          </w:p>
        </w:tc>
        <w:tc>
          <w:tcPr>
            <w:tcW w:w="1276" w:type="dxa"/>
          </w:tcPr>
          <w:p w:rsidR="00C00742" w:rsidRPr="00275B9F" w:rsidRDefault="00BE5F81" w:rsidP="00085F2F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275B9F">
              <w:rPr>
                <w:rFonts w:asciiTheme="majorHAnsi" w:eastAsiaTheme="majorHAnsi" w:hAnsiTheme="majorHAnsi" w:hint="eastAsia"/>
                <w:szCs w:val="18"/>
              </w:rPr>
              <w:t>errorCode</w:t>
            </w:r>
          </w:p>
        </w:tc>
        <w:tc>
          <w:tcPr>
            <w:tcW w:w="1417" w:type="dxa"/>
            <w:vAlign w:val="center"/>
          </w:tcPr>
          <w:p w:rsidR="00C00742" w:rsidRPr="00275B9F" w:rsidRDefault="00BE5F81" w:rsidP="00085F2F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INFO-000</w:t>
            </w:r>
          </w:p>
        </w:tc>
        <w:tc>
          <w:tcPr>
            <w:tcW w:w="4340" w:type="dxa"/>
            <w:shd w:val="clear" w:color="auto" w:fill="auto"/>
            <w:noWrap/>
            <w:vAlign w:val="center"/>
            <w:hideMark/>
          </w:tcPr>
          <w:p w:rsidR="00C00742" w:rsidRPr="00275B9F" w:rsidRDefault="00C00742" w:rsidP="00F27297">
            <w:pPr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275B9F"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정상 처리</w:t>
            </w:r>
          </w:p>
        </w:tc>
      </w:tr>
      <w:tr w:rsidR="00C00742" w:rsidRPr="00275B9F" w:rsidTr="00C00742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C00742" w:rsidRPr="00275B9F" w:rsidRDefault="00C00742" w:rsidP="00F27297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bookmarkStart w:id="48" w:name="_Hlk483474332"/>
          </w:p>
        </w:tc>
        <w:tc>
          <w:tcPr>
            <w:tcW w:w="1276" w:type="dxa"/>
          </w:tcPr>
          <w:p w:rsidR="00C00742" w:rsidRPr="00275B9F" w:rsidRDefault="00C00742" w:rsidP="00085F2F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417" w:type="dxa"/>
            <w:vAlign w:val="center"/>
          </w:tcPr>
          <w:p w:rsidR="00C00742" w:rsidRPr="00275B9F" w:rsidRDefault="00C42816" w:rsidP="00085F2F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ERROR-300</w:t>
            </w:r>
          </w:p>
        </w:tc>
        <w:tc>
          <w:tcPr>
            <w:tcW w:w="4340" w:type="dxa"/>
            <w:shd w:val="clear" w:color="auto" w:fill="auto"/>
            <w:noWrap/>
            <w:vAlign w:val="center"/>
          </w:tcPr>
          <w:p w:rsidR="00C42816" w:rsidRPr="00275B9F" w:rsidRDefault="00C42816" w:rsidP="00085F2F">
            <w:pPr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필수 값이 누락되었습니다. 요청인자를 참고 하십시요.</w:t>
            </w:r>
          </w:p>
        </w:tc>
      </w:tr>
      <w:bookmarkEnd w:id="48"/>
      <w:tr w:rsidR="00C42816" w:rsidRPr="00275B9F" w:rsidTr="00C00742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C42816" w:rsidRPr="00275B9F" w:rsidRDefault="00C42816" w:rsidP="00C42816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276" w:type="dxa"/>
          </w:tcPr>
          <w:p w:rsidR="00C42816" w:rsidRPr="00275B9F" w:rsidRDefault="00C42816" w:rsidP="00C42816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417" w:type="dxa"/>
            <w:vAlign w:val="center"/>
          </w:tcPr>
          <w:p w:rsidR="00C42816" w:rsidRPr="00275B9F" w:rsidRDefault="00C42816" w:rsidP="00C42816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ERROR-301</w:t>
            </w:r>
          </w:p>
        </w:tc>
        <w:tc>
          <w:tcPr>
            <w:tcW w:w="4340" w:type="dxa"/>
            <w:shd w:val="clear" w:color="auto" w:fill="auto"/>
            <w:noWrap/>
            <w:vAlign w:val="center"/>
          </w:tcPr>
          <w:p w:rsidR="00C42816" w:rsidRPr="00275B9F" w:rsidRDefault="00C42816" w:rsidP="00C42816">
            <w:pPr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파일타입 값이 누락 혹은 유효하지 않습니다.</w:t>
            </w:r>
            <w:r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요청인자 중 TYPE을 확인하십시오.</w:t>
            </w:r>
          </w:p>
        </w:tc>
      </w:tr>
      <w:tr w:rsidR="00C42816" w:rsidRPr="00275B9F" w:rsidTr="00C00742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C42816" w:rsidRPr="00275B9F" w:rsidRDefault="00C42816" w:rsidP="00C42816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bookmarkStart w:id="49" w:name="_Hlk483474508"/>
          </w:p>
        </w:tc>
        <w:tc>
          <w:tcPr>
            <w:tcW w:w="1276" w:type="dxa"/>
          </w:tcPr>
          <w:p w:rsidR="00C42816" w:rsidRPr="00275B9F" w:rsidRDefault="00C42816" w:rsidP="00C42816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417" w:type="dxa"/>
            <w:vAlign w:val="center"/>
          </w:tcPr>
          <w:p w:rsidR="00C42816" w:rsidRPr="00275B9F" w:rsidRDefault="00C42816" w:rsidP="00C42816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ERROR-331</w:t>
            </w:r>
          </w:p>
        </w:tc>
        <w:tc>
          <w:tcPr>
            <w:tcW w:w="4340" w:type="dxa"/>
            <w:shd w:val="clear" w:color="auto" w:fill="auto"/>
            <w:noWrap/>
            <w:vAlign w:val="center"/>
          </w:tcPr>
          <w:p w:rsidR="00C42816" w:rsidRDefault="00C42816" w:rsidP="00C42816">
            <w:pPr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요청시작위치 값을 확인하십시오.</w:t>
            </w:r>
            <w:r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요청인자 중 START_INDEX 를 확인하십시오.</w:t>
            </w:r>
          </w:p>
        </w:tc>
      </w:tr>
      <w:bookmarkEnd w:id="49"/>
      <w:tr w:rsidR="00C42816" w:rsidRPr="00275B9F" w:rsidTr="00C00742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C42816" w:rsidRPr="00275B9F" w:rsidRDefault="00C42816" w:rsidP="00C42816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276" w:type="dxa"/>
          </w:tcPr>
          <w:p w:rsidR="00C42816" w:rsidRPr="00275B9F" w:rsidRDefault="00C42816" w:rsidP="00C42816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417" w:type="dxa"/>
            <w:vAlign w:val="center"/>
          </w:tcPr>
          <w:p w:rsidR="00C42816" w:rsidRPr="00275B9F" w:rsidRDefault="00C42816" w:rsidP="00C42816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ERROR-332</w:t>
            </w:r>
          </w:p>
        </w:tc>
        <w:tc>
          <w:tcPr>
            <w:tcW w:w="4340" w:type="dxa"/>
            <w:shd w:val="clear" w:color="auto" w:fill="auto"/>
            <w:noWrap/>
            <w:vAlign w:val="center"/>
          </w:tcPr>
          <w:p w:rsidR="00C42816" w:rsidRDefault="00C42816" w:rsidP="00C42816">
            <w:pPr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요청종료위치 값을 확인하십시오.</w:t>
            </w:r>
            <w:r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 xml:space="preserve">요청인자 중 </w:t>
            </w:r>
            <w:r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  <w:t>END</w:t>
            </w: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_INDEX 를 확인하십시오.</w:t>
            </w:r>
          </w:p>
        </w:tc>
      </w:tr>
      <w:tr w:rsidR="00217DF9" w:rsidRPr="00275B9F" w:rsidTr="00C00742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217DF9" w:rsidRPr="00275B9F" w:rsidRDefault="00217DF9" w:rsidP="00217DF9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276" w:type="dxa"/>
          </w:tcPr>
          <w:p w:rsidR="00217DF9" w:rsidRPr="00275B9F" w:rsidRDefault="00217DF9" w:rsidP="00217DF9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417" w:type="dxa"/>
            <w:vAlign w:val="center"/>
          </w:tcPr>
          <w:p w:rsidR="00217DF9" w:rsidRPr="00275B9F" w:rsidRDefault="00217DF9" w:rsidP="00217DF9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ERROR-334</w:t>
            </w:r>
          </w:p>
        </w:tc>
        <w:tc>
          <w:tcPr>
            <w:tcW w:w="4340" w:type="dxa"/>
            <w:shd w:val="clear" w:color="auto" w:fill="auto"/>
            <w:noWrap/>
            <w:vAlign w:val="center"/>
          </w:tcPr>
          <w:p w:rsidR="00217DF9" w:rsidRDefault="00217DF9" w:rsidP="00217DF9">
            <w:pPr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요청종료위치보다 요청시작위치가 더 큽니다. 요청시작위치 정수 값은 요청종료위치 정수 값보다 같거나 작아야 합니다.</w:t>
            </w:r>
          </w:p>
        </w:tc>
      </w:tr>
      <w:tr w:rsidR="00217DF9" w:rsidRPr="00275B9F" w:rsidTr="00C00742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217DF9" w:rsidRPr="00275B9F" w:rsidRDefault="00217DF9" w:rsidP="00217DF9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276" w:type="dxa"/>
          </w:tcPr>
          <w:p w:rsidR="00217DF9" w:rsidRPr="00275B9F" w:rsidRDefault="00217DF9" w:rsidP="00217DF9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417" w:type="dxa"/>
            <w:vAlign w:val="center"/>
          </w:tcPr>
          <w:p w:rsidR="00217DF9" w:rsidRDefault="00217DF9" w:rsidP="00217DF9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ERROR-500</w:t>
            </w:r>
          </w:p>
        </w:tc>
        <w:tc>
          <w:tcPr>
            <w:tcW w:w="4340" w:type="dxa"/>
            <w:shd w:val="clear" w:color="auto" w:fill="auto"/>
            <w:noWrap/>
            <w:vAlign w:val="center"/>
          </w:tcPr>
          <w:p w:rsidR="00217DF9" w:rsidRDefault="00217DF9" w:rsidP="00217DF9">
            <w:pPr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서버 오류입니다.</w:t>
            </w:r>
            <w:r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지속적으로 발생시 열린 데이터 광장으로 문의(</w:t>
            </w:r>
            <w:r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  <w:t xml:space="preserve">Q&amp;A) </w:t>
            </w: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바랍니다.</w:t>
            </w:r>
          </w:p>
        </w:tc>
      </w:tr>
      <w:tr w:rsidR="00217DF9" w:rsidRPr="00275B9F" w:rsidTr="00C00742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217DF9" w:rsidRPr="00275B9F" w:rsidRDefault="00217DF9" w:rsidP="00217DF9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276" w:type="dxa"/>
          </w:tcPr>
          <w:p w:rsidR="00217DF9" w:rsidRPr="00275B9F" w:rsidRDefault="00217DF9" w:rsidP="00217DF9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417" w:type="dxa"/>
            <w:vAlign w:val="center"/>
          </w:tcPr>
          <w:p w:rsidR="00217DF9" w:rsidRDefault="00217DF9" w:rsidP="00217DF9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ERROR-900</w:t>
            </w:r>
          </w:p>
        </w:tc>
        <w:tc>
          <w:tcPr>
            <w:tcW w:w="4340" w:type="dxa"/>
            <w:shd w:val="clear" w:color="auto" w:fill="auto"/>
            <w:noWrap/>
            <w:vAlign w:val="center"/>
          </w:tcPr>
          <w:p w:rsidR="00217DF9" w:rsidRPr="00217DF9" w:rsidRDefault="00217DF9" w:rsidP="00217DF9">
            <w:pPr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 xml:space="preserve">기타 </w:t>
            </w:r>
            <w:r w:rsidR="00EB3348"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정합성 검증</w:t>
            </w: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 xml:space="preserve"> 에러</w:t>
            </w:r>
          </w:p>
        </w:tc>
      </w:tr>
      <w:tr w:rsidR="005F6DDA" w:rsidRPr="00275B9F" w:rsidTr="00C00742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5F6DDA" w:rsidRPr="00275B9F" w:rsidRDefault="005F6DDA" w:rsidP="005F6DDA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276" w:type="dxa"/>
          </w:tcPr>
          <w:p w:rsidR="005F6DDA" w:rsidRPr="00275B9F" w:rsidRDefault="005F6DDA" w:rsidP="005F6DDA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417" w:type="dxa"/>
            <w:vAlign w:val="center"/>
          </w:tcPr>
          <w:p w:rsidR="005F6DDA" w:rsidRDefault="005F6DDA" w:rsidP="005F6DDA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ERROR-901</w:t>
            </w:r>
          </w:p>
        </w:tc>
        <w:tc>
          <w:tcPr>
            <w:tcW w:w="4340" w:type="dxa"/>
            <w:shd w:val="clear" w:color="auto" w:fill="auto"/>
            <w:noWrap/>
            <w:vAlign w:val="center"/>
          </w:tcPr>
          <w:p w:rsidR="005F6DDA" w:rsidRDefault="005F6DDA" w:rsidP="005F6DDA">
            <w:pPr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인증키가 올바르지 않습니다.</w:t>
            </w:r>
          </w:p>
        </w:tc>
      </w:tr>
    </w:tbl>
    <w:p w:rsidR="00057F63" w:rsidRDefault="00057F63" w:rsidP="006A0DD7">
      <w:pPr>
        <w:rPr>
          <w:rFonts w:asciiTheme="majorHAnsi" w:eastAsiaTheme="majorHAnsi" w:hAnsiTheme="majorHAnsi"/>
          <w:lang w:eastAsia="ko-KR"/>
        </w:rPr>
      </w:pPr>
    </w:p>
    <w:p w:rsidR="00BB5AD2" w:rsidRPr="00275B9F" w:rsidRDefault="00BB5AD2" w:rsidP="00BB5AD2">
      <w:pPr>
        <w:ind w:firstLine="40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b/>
          <w:sz w:val="22"/>
          <w:szCs w:val="22"/>
          <w:lang w:eastAsia="ko-KR"/>
        </w:rPr>
        <w:t>2</w:t>
      </w:r>
      <w:r w:rsidRPr="00275B9F"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 xml:space="preserve">. </w:t>
      </w:r>
      <w:r>
        <w:rPr>
          <w:rFonts w:asciiTheme="majorHAnsi" w:eastAsiaTheme="majorHAnsi" w:hAnsiTheme="majorHAnsi" w:hint="eastAsia"/>
          <w:b/>
          <w:sz w:val="22"/>
          <w:szCs w:val="22"/>
          <w:lang w:eastAsia="ko-KR"/>
        </w:rPr>
        <w:t>공통 코드 표</w:t>
      </w:r>
    </w:p>
    <w:tbl>
      <w:tblPr>
        <w:tblW w:w="9159" w:type="dxa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1803"/>
        <w:gridCol w:w="890"/>
        <w:gridCol w:w="4340"/>
      </w:tblGrid>
      <w:tr w:rsidR="00BB5AD2" w:rsidRPr="00275B9F" w:rsidTr="007D6731">
        <w:trPr>
          <w:trHeight w:val="330"/>
        </w:trPr>
        <w:tc>
          <w:tcPr>
            <w:tcW w:w="2126" w:type="dxa"/>
            <w:shd w:val="clear" w:color="auto" w:fill="B8CCE4" w:themeFill="accent1" w:themeFillTint="66"/>
            <w:noWrap/>
            <w:vAlign w:val="center"/>
            <w:hideMark/>
          </w:tcPr>
          <w:p w:rsidR="00BB5AD2" w:rsidRPr="00275B9F" w:rsidRDefault="00BB5AD2" w:rsidP="003F5F71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275B9F"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구분</w:t>
            </w:r>
          </w:p>
        </w:tc>
        <w:tc>
          <w:tcPr>
            <w:tcW w:w="1741" w:type="dxa"/>
            <w:shd w:val="clear" w:color="auto" w:fill="B8CCE4" w:themeFill="accent1" w:themeFillTint="66"/>
          </w:tcPr>
          <w:p w:rsidR="00BB5AD2" w:rsidRPr="00275B9F" w:rsidRDefault="00BB5AD2" w:rsidP="003F5F71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275B9F"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변수명</w:t>
            </w:r>
          </w:p>
        </w:tc>
        <w:tc>
          <w:tcPr>
            <w:tcW w:w="952" w:type="dxa"/>
            <w:shd w:val="clear" w:color="auto" w:fill="B8CCE4" w:themeFill="accent1" w:themeFillTint="66"/>
          </w:tcPr>
          <w:p w:rsidR="00BB5AD2" w:rsidRPr="00275B9F" w:rsidRDefault="00BB5AD2" w:rsidP="003F5F71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275B9F"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코드</w:t>
            </w:r>
          </w:p>
        </w:tc>
        <w:tc>
          <w:tcPr>
            <w:tcW w:w="4340" w:type="dxa"/>
            <w:shd w:val="clear" w:color="auto" w:fill="B8CCE4" w:themeFill="accent1" w:themeFillTint="66"/>
            <w:noWrap/>
            <w:vAlign w:val="center"/>
            <w:hideMark/>
          </w:tcPr>
          <w:p w:rsidR="00BB5AD2" w:rsidRPr="00275B9F" w:rsidRDefault="00BB5AD2" w:rsidP="003F5F71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275B9F"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내용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8A27CA"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1차 분류 코드</w:t>
            </w: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T100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체육시설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T500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시설대관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T000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교육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T200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문화행사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T400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진료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8A27CA"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2차 분류 코드</w:t>
            </w: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T014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건강/스포츠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T</w:t>
            </w:r>
            <w:r w:rsidRPr="008A27CA">
              <w:rPr>
                <w:rFonts w:asciiTheme="majorHAnsi" w:eastAsiaTheme="majorHAnsi" w:hAnsiTheme="majorHAnsi" w:hint="eastAsia"/>
              </w:rPr>
              <w:t>015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교양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T016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교육도구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T017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미술제작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T018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미용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T019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역사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T020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인문/언어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T021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자연/과학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T022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전문/자격증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T023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정보통신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T024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체험/견학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T025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취미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T026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기타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T027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도시농업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T101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농구장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T102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다목적경기장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T103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배구장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T104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배드민턴장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T105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야구장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T106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족구장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T107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축구장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T108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테니스장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T109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풋살경기장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T110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하키장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T115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골프장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T116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교육시설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T117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수영장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T201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공연/콘서트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T202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단체봉사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T203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전시/관람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T204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행사/대회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T401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은평병원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T402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어린이병원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T403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서북병원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T501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녹화/촬영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T502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캠핑장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T503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주말농장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T504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강당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T505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강의실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T506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다목적실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T507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전시실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T508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주민사랑방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T509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회의실</w:t>
            </w:r>
          </w:p>
        </w:tc>
      </w:tr>
      <w:tr w:rsidR="00004268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004268" w:rsidRPr="008A27CA" w:rsidRDefault="00004268" w:rsidP="00004268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T510</w:t>
            </w:r>
          </w:p>
        </w:tc>
        <w:tc>
          <w:tcPr>
            <w:tcW w:w="4340" w:type="dxa"/>
            <w:shd w:val="clear" w:color="auto" w:fill="auto"/>
            <w:noWrap/>
          </w:tcPr>
          <w:p w:rsidR="00004268" w:rsidRPr="008A27CA" w:rsidRDefault="00004268" w:rsidP="00004268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기타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8A27CA"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지역코드</w:t>
            </w: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SE01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강남구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SE02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강동구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SE03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강북구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SE04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강서구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SE05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관악구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SE06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광진구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SE07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구로구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SE08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금천구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SE09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노원구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SE10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도봉구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SE11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동대문구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SE12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동작구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SE13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마포구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SE14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서대문구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SE15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서초구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SE16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성동구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SE17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성북구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SE18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송파구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SE19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양천구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SE20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영등포구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SE21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용산구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SE22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은평구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SE23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종로구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SE24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중구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SE25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중랑구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SE26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고양시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SE27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과천시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SE28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남양주시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SEK0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횡성군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SEK1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춘천시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SEB0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예산군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SEL0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완주군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SEL1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정읍시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SEN0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포천시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SEP0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제천시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SE29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하남시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SEK2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철원군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SEM0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함평군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SEO0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E5532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</w:rPr>
              <w:t>서천군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0B4B49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8A27CA"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다국어 코드</w:t>
            </w:r>
          </w:p>
        </w:tc>
        <w:tc>
          <w:tcPr>
            <w:tcW w:w="1741" w:type="dxa"/>
          </w:tcPr>
          <w:p w:rsidR="00E55324" w:rsidRPr="008A27CA" w:rsidRDefault="000B4B49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lang_</w:t>
            </w:r>
            <w:r w:rsidRPr="008A27CA">
              <w:rPr>
                <w:rFonts w:asciiTheme="majorHAnsi" w:eastAsiaTheme="majorHAnsi" w:hAnsiTheme="majorHAnsi"/>
                <w:szCs w:val="18"/>
              </w:rPr>
              <w:t>code</w:t>
            </w:r>
          </w:p>
        </w:tc>
        <w:tc>
          <w:tcPr>
            <w:tcW w:w="952" w:type="dxa"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1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국문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2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영문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0B4B49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데이터타입코드</w:t>
            </w:r>
          </w:p>
        </w:tc>
        <w:tc>
          <w:tcPr>
            <w:tcW w:w="1741" w:type="dxa"/>
          </w:tcPr>
          <w:p w:rsidR="00E55324" w:rsidRPr="008A27CA" w:rsidRDefault="000B4B49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DTYPCODE</w:t>
            </w:r>
          </w:p>
        </w:tc>
        <w:tc>
          <w:tcPr>
            <w:tcW w:w="952" w:type="dxa"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/>
                <w:szCs w:val="18"/>
              </w:rPr>
              <w:t>I201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TEXT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/>
                <w:szCs w:val="18"/>
              </w:rPr>
              <w:t>I202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/>
                <w:szCs w:val="18"/>
              </w:rPr>
              <w:t>DATE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/>
                <w:szCs w:val="18"/>
              </w:rPr>
              <w:t>I203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/>
                <w:szCs w:val="18"/>
              </w:rPr>
              <w:t>NUMBER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0B4B49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상태 코드</w:t>
            </w:r>
          </w:p>
        </w:tc>
        <w:tc>
          <w:tcPr>
            <w:tcW w:w="1741" w:type="dxa"/>
          </w:tcPr>
          <w:p w:rsidR="00E55324" w:rsidRPr="008A27CA" w:rsidRDefault="000B4B49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8A27CA">
              <w:rPr>
                <w:rFonts w:asciiTheme="majorHAnsi" w:eastAsiaTheme="majorHAnsi" w:hAnsiTheme="majorHAnsi"/>
                <w:szCs w:val="18"/>
              </w:rPr>
              <w:t>STATE</w:t>
            </w:r>
          </w:p>
        </w:tc>
        <w:tc>
          <w:tcPr>
            <w:tcW w:w="952" w:type="dxa"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A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cs="바탕" w:hint="eastAsia"/>
                <w:lang w:eastAsia="ko-KR"/>
              </w:rPr>
              <w:t>예약가능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B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대기가능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E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cs="바탕" w:hint="eastAsia"/>
                <w:lang w:eastAsia="ko-KR"/>
              </w:rPr>
              <w:t>예약종료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I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cs="바탕" w:hint="eastAsia"/>
                <w:lang w:eastAsia="ko-KR"/>
              </w:rPr>
              <w:t>예약불가능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0B4B49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8A27CA"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인증 유형</w:t>
            </w:r>
          </w:p>
        </w:tc>
        <w:tc>
          <w:tcPr>
            <w:tcW w:w="1741" w:type="dxa"/>
          </w:tcPr>
          <w:p w:rsidR="00E55324" w:rsidRPr="008A27CA" w:rsidRDefault="000B4B49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8A27CA">
              <w:rPr>
                <w:rFonts w:asciiTheme="majorHAnsi" w:eastAsiaTheme="majorHAnsi" w:hAnsiTheme="majorHAnsi" w:cs="굴림" w:hint="eastAsia"/>
                <w:color w:val="000000"/>
                <w:szCs w:val="18"/>
                <w:lang w:val="en-US" w:eastAsia="ko-KR"/>
              </w:rPr>
              <w:t>cert_</w:t>
            </w:r>
            <w:r w:rsidRPr="008A27CA"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  <w:t>type</w:t>
            </w:r>
          </w:p>
        </w:tc>
        <w:tc>
          <w:tcPr>
            <w:tcW w:w="952" w:type="dxa"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id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서</w:t>
            </w:r>
            <w:r w:rsidRPr="008A27CA">
              <w:rPr>
                <w:rFonts w:asciiTheme="majorHAnsi" w:eastAsiaTheme="majorHAnsi" w:hAnsiTheme="majorHAnsi" w:cs="바탕" w:hint="eastAsia"/>
                <w:lang w:eastAsia="ko-KR"/>
              </w:rPr>
              <w:t xml:space="preserve">울시 홈페이지 </w:t>
            </w:r>
            <w:r w:rsidRPr="008A27CA">
              <w:rPr>
                <w:rFonts w:asciiTheme="majorHAnsi" w:eastAsiaTheme="majorHAnsi" w:hAnsiTheme="majorHAnsi" w:hint="eastAsia"/>
                <w:lang w:eastAsia="ko-KR"/>
              </w:rPr>
              <w:t>아</w:t>
            </w:r>
            <w:r w:rsidRPr="008A27CA">
              <w:rPr>
                <w:rFonts w:asciiTheme="majorHAnsi" w:eastAsiaTheme="majorHAnsi" w:hAnsiTheme="majorHAnsi" w:cs="바탕" w:hint="eastAsia"/>
                <w:lang w:eastAsia="ko-KR"/>
              </w:rPr>
              <w:t>이디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token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0B4B49" w:rsidP="00E55324">
            <w:pPr>
              <w:rPr>
                <w:rFonts w:asciiTheme="majorHAnsi" w:eastAsiaTheme="majorHAnsi" w:hAnsiTheme="majorHAnsi"/>
                <w:lang w:eastAsia="ko-KR"/>
              </w:rPr>
            </w:pPr>
            <w:r w:rsidRPr="008A27CA">
              <w:rPr>
                <w:rFonts w:asciiTheme="majorHAnsi" w:eastAsiaTheme="majorHAnsi" w:hAnsiTheme="majorHAnsi" w:cs="바탕" w:hint="eastAsia"/>
                <w:lang w:eastAsia="ko-KR"/>
              </w:rPr>
              <w:t>실명인증 토큰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35380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8A27CA">
              <w:rPr>
                <w:rFonts w:asciiTheme="majorHAnsi" w:eastAsiaTheme="majorHAnsi" w:hAnsiTheme="majorHAnsi"/>
                <w:sz w:val="20"/>
              </w:rPr>
              <w:t>개인/단체 구분코드</w:t>
            </w:r>
          </w:p>
        </w:tc>
        <w:tc>
          <w:tcPr>
            <w:tcW w:w="1741" w:type="dxa"/>
          </w:tcPr>
          <w:p w:rsidR="00E55324" w:rsidRPr="008A27CA" w:rsidRDefault="0035380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8A27CA">
              <w:rPr>
                <w:rFonts w:asciiTheme="majorHAnsi" w:eastAsiaTheme="majorHAnsi" w:hAnsiTheme="majorHAnsi"/>
                <w:sz w:val="20"/>
              </w:rPr>
              <w:t>indivgrpsectcode</w:t>
            </w:r>
          </w:p>
        </w:tc>
        <w:tc>
          <w:tcPr>
            <w:tcW w:w="952" w:type="dxa"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cs="돋움"/>
                <w:szCs w:val="18"/>
              </w:rPr>
              <w:t>B501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cs="돋움" w:hint="eastAsia"/>
                <w:szCs w:val="18"/>
              </w:rPr>
              <w:t>구분없음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cs="돋움"/>
                <w:szCs w:val="18"/>
              </w:rPr>
              <w:t>B502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개인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cs="돋움"/>
                <w:szCs w:val="18"/>
              </w:rPr>
              <w:t>B501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lang w:eastAsia="ko-KR"/>
              </w:rPr>
              <w:t>단체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35380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예약 상태 코드</w:t>
            </w:r>
          </w:p>
        </w:tc>
        <w:tc>
          <w:tcPr>
            <w:tcW w:w="1741" w:type="dxa"/>
          </w:tcPr>
          <w:p w:rsidR="00E55324" w:rsidRPr="008A27CA" w:rsidRDefault="0035380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  <w:r w:rsidRPr="008A27CA">
              <w:rPr>
                <w:rFonts w:asciiTheme="majorHAnsi" w:eastAsiaTheme="majorHAnsi" w:hAnsiTheme="majorHAnsi"/>
                <w:szCs w:val="18"/>
              </w:rPr>
              <w:t>RSVSTATCODE</w:t>
            </w:r>
          </w:p>
        </w:tc>
        <w:tc>
          <w:tcPr>
            <w:tcW w:w="952" w:type="dxa"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R101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대기자접수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R102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심사중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R103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추첨중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R104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결제대기중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R105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입금확인중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R106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예약완료</w:t>
            </w:r>
          </w:p>
        </w:tc>
      </w:tr>
      <w:tr w:rsidR="00E55324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1741" w:type="dxa"/>
          </w:tcPr>
          <w:p w:rsidR="00E55324" w:rsidRPr="008A27CA" w:rsidRDefault="00E55324" w:rsidP="00E55324">
            <w:pPr>
              <w:jc w:val="center"/>
              <w:rPr>
                <w:rFonts w:asciiTheme="majorHAnsi" w:eastAsiaTheme="majorHAnsi" w:hAnsiTheme="majorHAnsi" w:cs="굴림"/>
                <w:color w:val="000000"/>
                <w:szCs w:val="18"/>
                <w:lang w:val="en-US" w:eastAsia="ko-KR"/>
              </w:rPr>
            </w:pPr>
          </w:p>
        </w:tc>
        <w:tc>
          <w:tcPr>
            <w:tcW w:w="952" w:type="dxa"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R107</w:t>
            </w:r>
          </w:p>
        </w:tc>
        <w:tc>
          <w:tcPr>
            <w:tcW w:w="4340" w:type="dxa"/>
            <w:shd w:val="clear" w:color="auto" w:fill="auto"/>
            <w:noWrap/>
          </w:tcPr>
          <w:p w:rsidR="00E55324" w:rsidRPr="008A27CA" w:rsidRDefault="00353804" w:rsidP="00E55324">
            <w:pPr>
              <w:rPr>
                <w:rFonts w:asciiTheme="majorHAnsi" w:eastAsiaTheme="majorHAnsi" w:hAnsiTheme="majorHAnsi"/>
              </w:rPr>
            </w:pPr>
            <w:r w:rsidRPr="008A27CA">
              <w:rPr>
                <w:rFonts w:asciiTheme="majorHAnsi" w:eastAsiaTheme="majorHAnsi" w:hAnsiTheme="majorHAnsi" w:hint="eastAsia"/>
                <w:szCs w:val="18"/>
              </w:rPr>
              <w:t>예약취소</w:t>
            </w:r>
          </w:p>
        </w:tc>
      </w:tr>
      <w:tr w:rsidR="005F6DDA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5F6DDA" w:rsidRPr="00F54F8D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  <w:r w:rsidRPr="00F54F8D">
              <w:rPr>
                <w:rFonts w:asciiTheme="majorHAnsi" w:eastAsiaTheme="majorHAnsi" w:hAnsiTheme="majorHAnsi" w:hint="eastAsia"/>
                <w:szCs w:val="18"/>
              </w:rPr>
              <w:t>서비스 상태 코드</w:t>
            </w:r>
          </w:p>
        </w:tc>
        <w:tc>
          <w:tcPr>
            <w:tcW w:w="1741" w:type="dxa"/>
          </w:tcPr>
          <w:p w:rsidR="005F6DDA" w:rsidRPr="00F54F8D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  <w:r w:rsidRPr="00F54F8D">
              <w:rPr>
                <w:rFonts w:asciiTheme="majorHAnsi" w:eastAsiaTheme="majorHAnsi" w:hAnsiTheme="majorHAnsi"/>
                <w:szCs w:val="18"/>
              </w:rPr>
              <w:t>SVCSTATCODE</w:t>
            </w:r>
          </w:p>
        </w:tc>
        <w:tc>
          <w:tcPr>
            <w:tcW w:w="952" w:type="dxa"/>
          </w:tcPr>
          <w:p w:rsidR="005F6DDA" w:rsidRPr="00F54F8D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 w:rsidRPr="00F54F8D">
              <w:rPr>
                <w:rFonts w:asciiTheme="majorHAnsi" w:eastAsiaTheme="majorHAnsi" w:hAnsiTheme="majorHAnsi"/>
                <w:szCs w:val="18"/>
              </w:rPr>
              <w:t>R401</w:t>
            </w:r>
          </w:p>
        </w:tc>
        <w:tc>
          <w:tcPr>
            <w:tcW w:w="4340" w:type="dxa"/>
            <w:shd w:val="clear" w:color="auto" w:fill="auto"/>
            <w:noWrap/>
          </w:tcPr>
          <w:p w:rsidR="005F6DDA" w:rsidRPr="00F54F8D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 w:rsidRPr="00F54F8D">
              <w:rPr>
                <w:rFonts w:asciiTheme="majorHAnsi" w:eastAsiaTheme="majorHAnsi" w:hAnsiTheme="majorHAnsi" w:hint="eastAsia"/>
                <w:szCs w:val="18"/>
              </w:rPr>
              <w:t>서비스대기중</w:t>
            </w:r>
          </w:p>
        </w:tc>
      </w:tr>
      <w:tr w:rsidR="005F6DDA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5F6DDA" w:rsidRPr="00F54F8D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741" w:type="dxa"/>
          </w:tcPr>
          <w:p w:rsidR="005F6DDA" w:rsidRPr="00F54F8D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952" w:type="dxa"/>
          </w:tcPr>
          <w:p w:rsidR="005F6DDA" w:rsidRPr="00F54F8D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 w:rsidRPr="00F54F8D">
              <w:rPr>
                <w:rFonts w:asciiTheme="majorHAnsi" w:eastAsiaTheme="majorHAnsi" w:hAnsiTheme="majorHAnsi"/>
                <w:szCs w:val="18"/>
              </w:rPr>
              <w:t>R402</w:t>
            </w:r>
          </w:p>
        </w:tc>
        <w:tc>
          <w:tcPr>
            <w:tcW w:w="4340" w:type="dxa"/>
            <w:shd w:val="clear" w:color="auto" w:fill="auto"/>
            <w:noWrap/>
          </w:tcPr>
          <w:p w:rsidR="005F6DDA" w:rsidRPr="00F54F8D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 w:rsidRPr="00F54F8D">
              <w:rPr>
                <w:rFonts w:asciiTheme="majorHAnsi" w:eastAsiaTheme="majorHAnsi" w:hAnsiTheme="majorHAnsi" w:hint="eastAsia"/>
                <w:szCs w:val="18"/>
              </w:rPr>
              <w:t>안내중</w:t>
            </w:r>
          </w:p>
        </w:tc>
      </w:tr>
      <w:tr w:rsidR="005F6DDA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5F6DDA" w:rsidRPr="00F54F8D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741" w:type="dxa"/>
          </w:tcPr>
          <w:p w:rsidR="005F6DDA" w:rsidRPr="00F54F8D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952" w:type="dxa"/>
          </w:tcPr>
          <w:p w:rsidR="005F6DDA" w:rsidRPr="00F54F8D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 w:rsidRPr="00F54F8D">
              <w:rPr>
                <w:rFonts w:asciiTheme="majorHAnsi" w:eastAsiaTheme="majorHAnsi" w:hAnsiTheme="majorHAnsi"/>
                <w:szCs w:val="18"/>
              </w:rPr>
              <w:t>R403</w:t>
            </w:r>
          </w:p>
        </w:tc>
        <w:tc>
          <w:tcPr>
            <w:tcW w:w="4340" w:type="dxa"/>
            <w:shd w:val="clear" w:color="auto" w:fill="auto"/>
            <w:noWrap/>
          </w:tcPr>
          <w:p w:rsidR="005F6DDA" w:rsidRPr="00F54F8D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 w:rsidRPr="00F54F8D">
              <w:rPr>
                <w:rFonts w:asciiTheme="majorHAnsi" w:eastAsiaTheme="majorHAnsi" w:hAnsiTheme="majorHAnsi" w:hint="eastAsia"/>
                <w:szCs w:val="18"/>
              </w:rPr>
              <w:t>접수중</w:t>
            </w:r>
          </w:p>
        </w:tc>
      </w:tr>
      <w:tr w:rsidR="005F6DDA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5F6DDA" w:rsidRPr="00F54F8D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741" w:type="dxa"/>
          </w:tcPr>
          <w:p w:rsidR="005F6DDA" w:rsidRPr="00F54F8D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952" w:type="dxa"/>
          </w:tcPr>
          <w:p w:rsidR="005F6DDA" w:rsidRPr="00F54F8D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 w:rsidRPr="00F54F8D">
              <w:rPr>
                <w:rFonts w:asciiTheme="majorHAnsi" w:eastAsiaTheme="majorHAnsi" w:hAnsiTheme="majorHAnsi"/>
                <w:szCs w:val="18"/>
              </w:rPr>
              <w:t>R404</w:t>
            </w:r>
          </w:p>
        </w:tc>
        <w:tc>
          <w:tcPr>
            <w:tcW w:w="4340" w:type="dxa"/>
            <w:shd w:val="clear" w:color="auto" w:fill="auto"/>
            <w:noWrap/>
          </w:tcPr>
          <w:p w:rsidR="005F6DDA" w:rsidRPr="00F54F8D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 w:rsidRPr="00F54F8D">
              <w:rPr>
                <w:rFonts w:asciiTheme="majorHAnsi" w:eastAsiaTheme="majorHAnsi" w:hAnsiTheme="majorHAnsi" w:hint="eastAsia"/>
                <w:szCs w:val="18"/>
              </w:rPr>
              <w:t>접수종료</w:t>
            </w:r>
          </w:p>
        </w:tc>
      </w:tr>
      <w:tr w:rsidR="005F6DDA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5F6DDA" w:rsidRPr="00F54F8D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741" w:type="dxa"/>
          </w:tcPr>
          <w:p w:rsidR="005F6DDA" w:rsidRPr="00F54F8D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952" w:type="dxa"/>
          </w:tcPr>
          <w:p w:rsidR="005F6DDA" w:rsidRPr="00F54F8D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 w:rsidRPr="00F54F8D">
              <w:rPr>
                <w:rFonts w:asciiTheme="majorHAnsi" w:eastAsiaTheme="majorHAnsi" w:hAnsiTheme="majorHAnsi"/>
                <w:szCs w:val="18"/>
              </w:rPr>
              <w:t>R405</w:t>
            </w:r>
          </w:p>
        </w:tc>
        <w:tc>
          <w:tcPr>
            <w:tcW w:w="4340" w:type="dxa"/>
            <w:shd w:val="clear" w:color="auto" w:fill="auto"/>
            <w:noWrap/>
          </w:tcPr>
          <w:p w:rsidR="005F6DDA" w:rsidRPr="00F54F8D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 w:rsidRPr="00F54F8D">
              <w:rPr>
                <w:rFonts w:asciiTheme="majorHAnsi" w:eastAsiaTheme="majorHAnsi" w:hAnsiTheme="majorHAnsi" w:hint="eastAsia"/>
                <w:szCs w:val="18"/>
              </w:rPr>
              <w:t>예약일시중지</w:t>
            </w:r>
          </w:p>
        </w:tc>
      </w:tr>
      <w:tr w:rsidR="005F6DDA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5F6DDA" w:rsidRPr="00F54F8D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741" w:type="dxa"/>
          </w:tcPr>
          <w:p w:rsidR="005F6DDA" w:rsidRPr="00F54F8D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952" w:type="dxa"/>
          </w:tcPr>
          <w:p w:rsidR="005F6DDA" w:rsidRPr="00F54F8D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 w:rsidRPr="00F54F8D">
              <w:rPr>
                <w:rFonts w:asciiTheme="majorHAnsi" w:eastAsiaTheme="majorHAnsi" w:hAnsiTheme="majorHAnsi"/>
                <w:szCs w:val="18"/>
              </w:rPr>
              <w:t>R406</w:t>
            </w:r>
          </w:p>
        </w:tc>
        <w:tc>
          <w:tcPr>
            <w:tcW w:w="4340" w:type="dxa"/>
            <w:shd w:val="clear" w:color="auto" w:fill="auto"/>
            <w:noWrap/>
          </w:tcPr>
          <w:p w:rsidR="005F6DDA" w:rsidRPr="00F54F8D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 w:rsidRPr="00F54F8D">
              <w:rPr>
                <w:rFonts w:asciiTheme="majorHAnsi" w:eastAsiaTheme="majorHAnsi" w:hAnsiTheme="majorHAnsi" w:hint="eastAsia"/>
                <w:szCs w:val="18"/>
              </w:rPr>
              <w:t>서비스일시중지</w:t>
            </w:r>
          </w:p>
        </w:tc>
      </w:tr>
      <w:tr w:rsidR="005F6DDA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5F6DDA" w:rsidRPr="00F54F8D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741" w:type="dxa"/>
          </w:tcPr>
          <w:p w:rsidR="005F6DDA" w:rsidRPr="00F54F8D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952" w:type="dxa"/>
          </w:tcPr>
          <w:p w:rsidR="005F6DDA" w:rsidRPr="00F54F8D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 w:rsidRPr="00F54F8D">
              <w:rPr>
                <w:rFonts w:asciiTheme="majorHAnsi" w:eastAsiaTheme="majorHAnsi" w:hAnsiTheme="majorHAnsi"/>
                <w:szCs w:val="18"/>
              </w:rPr>
              <w:t>R408</w:t>
            </w:r>
          </w:p>
        </w:tc>
        <w:tc>
          <w:tcPr>
            <w:tcW w:w="4340" w:type="dxa"/>
            <w:shd w:val="clear" w:color="auto" w:fill="auto"/>
            <w:noWrap/>
          </w:tcPr>
          <w:p w:rsidR="005F6DDA" w:rsidRPr="00F54F8D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 w:rsidRPr="00F54F8D">
              <w:rPr>
                <w:rFonts w:asciiTheme="majorHAnsi" w:eastAsiaTheme="majorHAnsi" w:hAnsiTheme="majorHAnsi" w:hint="eastAsia"/>
                <w:szCs w:val="18"/>
              </w:rPr>
              <w:t>서비스종료</w:t>
            </w:r>
          </w:p>
        </w:tc>
      </w:tr>
      <w:tr w:rsidR="005F6DDA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5F6DDA" w:rsidRPr="00F54F8D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741" w:type="dxa"/>
          </w:tcPr>
          <w:p w:rsidR="005F6DDA" w:rsidRPr="00F54F8D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952" w:type="dxa"/>
          </w:tcPr>
          <w:p w:rsidR="005F6DDA" w:rsidRPr="00F54F8D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 w:rsidRPr="00F54F8D">
              <w:rPr>
                <w:rFonts w:asciiTheme="majorHAnsi" w:eastAsiaTheme="majorHAnsi" w:hAnsiTheme="majorHAnsi"/>
                <w:szCs w:val="18"/>
              </w:rPr>
              <w:t>R499</w:t>
            </w:r>
          </w:p>
        </w:tc>
        <w:tc>
          <w:tcPr>
            <w:tcW w:w="4340" w:type="dxa"/>
            <w:shd w:val="clear" w:color="auto" w:fill="auto"/>
            <w:noWrap/>
          </w:tcPr>
          <w:p w:rsidR="005F6DDA" w:rsidRPr="00F54F8D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 w:rsidRPr="00F54F8D">
              <w:rPr>
                <w:rFonts w:asciiTheme="majorHAnsi" w:eastAsiaTheme="majorHAnsi" w:hAnsiTheme="majorHAnsi" w:hint="eastAsia"/>
                <w:szCs w:val="18"/>
              </w:rPr>
              <w:t>임시저장</w:t>
            </w:r>
          </w:p>
        </w:tc>
      </w:tr>
      <w:tr w:rsidR="005F6DDA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5F6DDA" w:rsidRPr="00C712F1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Cs w:val="18"/>
                <w:lang w:eastAsia="ko-KR"/>
              </w:rPr>
              <w:t>이용시간단위 코드</w:t>
            </w:r>
          </w:p>
        </w:tc>
        <w:tc>
          <w:tcPr>
            <w:tcW w:w="1741" w:type="dxa"/>
          </w:tcPr>
          <w:p w:rsidR="005F6DDA" w:rsidRPr="00C712F1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  <w:r w:rsidRPr="00961689">
              <w:rPr>
                <w:rFonts w:asciiTheme="majorHAnsi" w:eastAsiaTheme="majorHAnsi" w:hAnsiTheme="majorHAnsi"/>
                <w:szCs w:val="18"/>
              </w:rPr>
              <w:t>USETIMEUNITCODE</w:t>
            </w:r>
          </w:p>
        </w:tc>
        <w:tc>
          <w:tcPr>
            <w:tcW w:w="952" w:type="dxa"/>
          </w:tcPr>
          <w:p w:rsidR="005F6DDA" w:rsidRPr="00C712F1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 w:rsidRPr="00C712F1">
              <w:rPr>
                <w:rFonts w:asciiTheme="majorHAnsi" w:eastAsiaTheme="majorHAnsi" w:hAnsiTheme="majorHAnsi" w:hint="eastAsia"/>
                <w:szCs w:val="18"/>
              </w:rPr>
              <w:t>B401</w:t>
            </w:r>
          </w:p>
        </w:tc>
        <w:tc>
          <w:tcPr>
            <w:tcW w:w="4340" w:type="dxa"/>
            <w:shd w:val="clear" w:color="auto" w:fill="auto"/>
            <w:noWrap/>
          </w:tcPr>
          <w:p w:rsidR="005F6DDA" w:rsidRPr="008A27CA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>
              <w:rPr>
                <w:rFonts w:asciiTheme="majorHAnsi" w:eastAsiaTheme="majorHAnsi" w:hAnsiTheme="majorHAnsi" w:hint="eastAsia"/>
                <w:szCs w:val="18"/>
              </w:rPr>
              <w:t>분</w:t>
            </w:r>
          </w:p>
        </w:tc>
      </w:tr>
      <w:tr w:rsidR="005F6DDA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5F6DDA" w:rsidRPr="00C712F1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741" w:type="dxa"/>
          </w:tcPr>
          <w:p w:rsidR="005F6DDA" w:rsidRPr="00C712F1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952" w:type="dxa"/>
          </w:tcPr>
          <w:p w:rsidR="005F6DDA" w:rsidRPr="008A27CA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>
              <w:rPr>
                <w:rFonts w:asciiTheme="majorHAnsi" w:eastAsiaTheme="majorHAnsi" w:hAnsiTheme="majorHAnsi" w:hint="eastAsia"/>
                <w:szCs w:val="18"/>
              </w:rPr>
              <w:t>B402</w:t>
            </w:r>
          </w:p>
        </w:tc>
        <w:tc>
          <w:tcPr>
            <w:tcW w:w="4340" w:type="dxa"/>
            <w:shd w:val="clear" w:color="auto" w:fill="auto"/>
            <w:noWrap/>
          </w:tcPr>
          <w:p w:rsidR="005F6DDA" w:rsidRPr="008A27CA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>
              <w:rPr>
                <w:rFonts w:asciiTheme="majorHAnsi" w:eastAsiaTheme="majorHAnsi" w:hAnsiTheme="majorHAnsi" w:hint="eastAsia"/>
                <w:szCs w:val="18"/>
              </w:rPr>
              <w:t>시</w:t>
            </w:r>
          </w:p>
        </w:tc>
      </w:tr>
      <w:tr w:rsidR="005F6DDA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5F6DDA" w:rsidRPr="00C712F1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741" w:type="dxa"/>
          </w:tcPr>
          <w:p w:rsidR="005F6DDA" w:rsidRPr="00C712F1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952" w:type="dxa"/>
          </w:tcPr>
          <w:p w:rsidR="005F6DDA" w:rsidRPr="008A27CA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>
              <w:rPr>
                <w:rFonts w:asciiTheme="majorHAnsi" w:eastAsiaTheme="majorHAnsi" w:hAnsiTheme="majorHAnsi" w:hint="eastAsia"/>
                <w:szCs w:val="18"/>
              </w:rPr>
              <w:t>B403</w:t>
            </w:r>
          </w:p>
        </w:tc>
        <w:tc>
          <w:tcPr>
            <w:tcW w:w="4340" w:type="dxa"/>
            <w:shd w:val="clear" w:color="auto" w:fill="auto"/>
            <w:noWrap/>
          </w:tcPr>
          <w:p w:rsidR="005F6DDA" w:rsidRPr="008A27CA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>
              <w:rPr>
                <w:rFonts w:asciiTheme="majorHAnsi" w:eastAsiaTheme="majorHAnsi" w:hAnsiTheme="majorHAnsi" w:hint="eastAsia"/>
                <w:szCs w:val="18"/>
              </w:rPr>
              <w:t>일</w:t>
            </w:r>
          </w:p>
        </w:tc>
      </w:tr>
      <w:tr w:rsidR="005F6DDA" w:rsidRPr="00275B9F" w:rsidTr="007D6731">
        <w:trPr>
          <w:trHeight w:val="330"/>
        </w:trPr>
        <w:tc>
          <w:tcPr>
            <w:tcW w:w="2126" w:type="dxa"/>
            <w:shd w:val="clear" w:color="auto" w:fill="auto"/>
            <w:noWrap/>
            <w:vAlign w:val="center"/>
          </w:tcPr>
          <w:p w:rsidR="005F6DDA" w:rsidRPr="00C712F1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741" w:type="dxa"/>
          </w:tcPr>
          <w:p w:rsidR="005F6DDA" w:rsidRPr="00C712F1" w:rsidRDefault="005F6DDA" w:rsidP="005F6DDA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952" w:type="dxa"/>
          </w:tcPr>
          <w:p w:rsidR="005F6DDA" w:rsidRPr="008A27CA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>
              <w:rPr>
                <w:rFonts w:asciiTheme="majorHAnsi" w:eastAsiaTheme="majorHAnsi" w:hAnsiTheme="majorHAnsi" w:hint="eastAsia"/>
                <w:szCs w:val="18"/>
              </w:rPr>
              <w:t>B404</w:t>
            </w:r>
          </w:p>
        </w:tc>
        <w:tc>
          <w:tcPr>
            <w:tcW w:w="4340" w:type="dxa"/>
            <w:shd w:val="clear" w:color="auto" w:fill="auto"/>
            <w:noWrap/>
          </w:tcPr>
          <w:p w:rsidR="005F6DDA" w:rsidRPr="008A27CA" w:rsidRDefault="005F6DDA" w:rsidP="005F6DDA">
            <w:pPr>
              <w:rPr>
                <w:rFonts w:asciiTheme="majorHAnsi" w:eastAsiaTheme="majorHAnsi" w:hAnsiTheme="majorHAnsi"/>
                <w:szCs w:val="18"/>
              </w:rPr>
            </w:pPr>
            <w:r>
              <w:rPr>
                <w:rFonts w:asciiTheme="majorHAnsi" w:eastAsiaTheme="majorHAnsi" w:hAnsiTheme="majorHAnsi" w:hint="eastAsia"/>
                <w:szCs w:val="18"/>
              </w:rPr>
              <w:t>박</w:t>
            </w:r>
          </w:p>
        </w:tc>
      </w:tr>
    </w:tbl>
    <w:p w:rsidR="005F6DDA" w:rsidRPr="00275B9F" w:rsidRDefault="005F6DDA" w:rsidP="006A0DD7">
      <w:pPr>
        <w:rPr>
          <w:rFonts w:asciiTheme="majorHAnsi" w:eastAsiaTheme="majorHAnsi" w:hAnsiTheme="majorHAnsi"/>
          <w:lang w:eastAsia="ko-KR"/>
        </w:rPr>
      </w:pPr>
    </w:p>
    <w:p w:rsidR="005F6DDA" w:rsidRPr="00275B9F" w:rsidRDefault="005F6DDA" w:rsidP="006A0DD7">
      <w:pPr>
        <w:rPr>
          <w:rFonts w:asciiTheme="majorHAnsi" w:eastAsiaTheme="majorHAnsi" w:hAnsiTheme="majorHAnsi"/>
          <w:lang w:eastAsia="ko-KR"/>
        </w:rPr>
      </w:pPr>
    </w:p>
    <w:p w:rsidR="00BB5AD2" w:rsidRPr="00275B9F" w:rsidRDefault="00BB5AD2" w:rsidP="006A0DD7">
      <w:pPr>
        <w:rPr>
          <w:rFonts w:asciiTheme="majorHAnsi" w:eastAsiaTheme="majorHAnsi" w:hAnsiTheme="majorHAnsi"/>
          <w:lang w:eastAsia="ko-KR"/>
        </w:rPr>
      </w:pPr>
    </w:p>
    <w:sectPr w:rsidR="00BB5AD2" w:rsidRPr="00275B9F" w:rsidSect="00A3674E">
      <w:headerReference w:type="default" r:id="rId16"/>
      <w:footerReference w:type="default" r:id="rId17"/>
      <w:pgSz w:w="11907" w:h="16840" w:code="9"/>
      <w:pgMar w:top="1440" w:right="1225" w:bottom="1440" w:left="1196" w:header="720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4FD" w:rsidRDefault="000424FD">
      <w:r>
        <w:separator/>
      </w:r>
    </w:p>
  </w:endnote>
  <w:endnote w:type="continuationSeparator" w:id="0">
    <w:p w:rsidR="000424FD" w:rsidRDefault="0004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Futura Md">
    <w:altName w:val="Arial"/>
    <w:charset w:val="00"/>
    <w:family w:val="swiss"/>
    <w:pitch w:val="variable"/>
    <w:sig w:usb0="00000001" w:usb1="5000204A" w:usb2="00000000" w:usb3="00000000" w:csb0="0000009F" w:csb1="00000000"/>
  </w:font>
  <w:font w:name="HY울릉도M">
    <w:altName w:val="Arial Unicode MS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휴먼새내기체">
    <w:charset w:val="81"/>
    <w:family w:val="roman"/>
    <w:pitch w:val="variable"/>
    <w:sig w:usb0="800002A7" w:usb1="0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2gtrE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BE5" w:rsidRDefault="00307BE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653" w:rsidRPr="00105EC7" w:rsidRDefault="00842653" w:rsidP="003B5E85">
    <w:pPr>
      <w:pStyle w:val="a8"/>
      <w:spacing w:line="0" w:lineRule="atLeast"/>
      <w:rPr>
        <w:sz w:val="2"/>
        <w:lang w:eastAsia="ko-KR"/>
      </w:rPr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84B747D" wp14:editId="01C0DE45">
              <wp:simplePos x="0" y="0"/>
              <wp:positionH relativeFrom="column">
                <wp:posOffset>-216535</wp:posOffset>
              </wp:positionH>
              <wp:positionV relativeFrom="paragraph">
                <wp:posOffset>-37465</wp:posOffset>
              </wp:positionV>
              <wp:extent cx="6696075" cy="0"/>
              <wp:effectExtent l="9525" t="10795" r="9525" b="1778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960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9B93EE0" id="Line 1" o:spid="_x0000_s1026" style="position:absolute;left:0;text-align:lef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05pt,-2.95pt" to="510.2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" strokeweight="1.5pt"/>
          </w:pict>
        </mc:Fallback>
      </mc:AlternateContent>
    </w:r>
    <w:r w:rsidRPr="00B75946">
      <w:rPr>
        <w:rFonts w:ascii="굴림체" w:eastAsia="굴림체" w:hAnsi="굴림체" w:hint="eastAsia"/>
      </w:rPr>
      <w:t>㈜</w:t>
    </w:r>
    <w:r>
      <w:rPr>
        <w:rFonts w:ascii="굴림체" w:eastAsia="굴림체" w:hAnsi="굴림체" w:hint="eastAsia"/>
        <w:lang w:eastAsia="ko-KR"/>
      </w:rPr>
      <w:t>엔티시스</w:t>
    </w:r>
  </w:p>
  <w:p w:rsidR="00842653" w:rsidRDefault="0084265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BE5" w:rsidRDefault="00307BE5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653" w:rsidRPr="00105EC7" w:rsidRDefault="00842653" w:rsidP="003B5E85">
    <w:pPr>
      <w:pStyle w:val="a8"/>
      <w:spacing w:line="0" w:lineRule="atLeast"/>
      <w:rPr>
        <w:sz w:val="2"/>
        <w:lang w:eastAsia="ko-KR"/>
      </w:rPr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-302260</wp:posOffset>
              </wp:positionH>
              <wp:positionV relativeFrom="paragraph">
                <wp:posOffset>-37465</wp:posOffset>
              </wp:positionV>
              <wp:extent cx="6696075" cy="0"/>
              <wp:effectExtent l="9525" t="17145" r="9525" b="1143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960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6EC1F7C" id="Line 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8pt,-2.95pt" to="503.4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" strokeweight="1.5pt"/>
          </w:pict>
        </mc:Fallback>
      </mc:AlternateContent>
    </w:r>
    <w:r w:rsidRPr="00B75946">
      <w:rPr>
        <w:rFonts w:ascii="굴림체" w:eastAsia="굴림체" w:hAnsi="굴림체" w:hint="eastAsia"/>
      </w:rPr>
      <w:t>㈜</w:t>
    </w:r>
    <w:r>
      <w:rPr>
        <w:rFonts w:ascii="굴림체" w:eastAsia="굴림체" w:hAnsi="굴림체" w:hint="eastAsia"/>
        <w:lang w:eastAsia="ko-KR"/>
      </w:rPr>
      <w:t>엔티시스</w:t>
    </w:r>
  </w:p>
  <w:p w:rsidR="00842653" w:rsidRPr="003B5E85" w:rsidRDefault="00842653" w:rsidP="003B5E8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4FD" w:rsidRDefault="000424FD">
      <w:r>
        <w:separator/>
      </w:r>
    </w:p>
  </w:footnote>
  <w:footnote w:type="continuationSeparator" w:id="0">
    <w:p w:rsidR="000424FD" w:rsidRDefault="000424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BE5" w:rsidRDefault="00307BE5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BE5" w:rsidRDefault="00307BE5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BE5" w:rsidRDefault="00307BE5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32" w:type="dxa"/>
      <w:tblInd w:w="-53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276"/>
      <w:gridCol w:w="2038"/>
      <w:gridCol w:w="223"/>
      <w:gridCol w:w="1850"/>
      <w:gridCol w:w="992"/>
      <w:gridCol w:w="992"/>
      <w:gridCol w:w="1843"/>
      <w:gridCol w:w="1418"/>
    </w:tblGrid>
    <w:tr w:rsidR="00842653" w:rsidTr="003B5E85">
      <w:trPr>
        <w:cantSplit/>
        <w:trHeight w:val="241"/>
      </w:trPr>
      <w:tc>
        <w:tcPr>
          <w:tcW w:w="1276" w:type="dxa"/>
          <w:vAlign w:val="center"/>
        </w:tcPr>
        <w:p w:rsidR="00842653" w:rsidRDefault="00842653" w:rsidP="004E00BF">
          <w:pPr>
            <w:pStyle w:val="a7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프로젝트명</w:t>
          </w:r>
        </w:p>
      </w:tc>
      <w:tc>
        <w:tcPr>
          <w:tcW w:w="2038" w:type="dxa"/>
          <w:vAlign w:val="center"/>
        </w:tcPr>
        <w:p w:rsidR="00842653" w:rsidRDefault="00842653" w:rsidP="00890F09">
          <w:pPr>
            <w:pStyle w:val="a7"/>
            <w:jc w:val="center"/>
            <w:rPr>
              <w:rFonts w:eastAsia="굴림체"/>
              <w:sz w:val="16"/>
              <w:lang w:eastAsia="ko-KR"/>
            </w:rPr>
          </w:pPr>
          <w:r>
            <w:rPr>
              <w:rFonts w:eastAsia="굴림체" w:hint="eastAsia"/>
              <w:sz w:val="16"/>
              <w:lang w:eastAsia="ko-KR"/>
            </w:rPr>
            <w:t>공공서비스예약</w:t>
          </w:r>
          <w:r>
            <w:rPr>
              <w:rFonts w:eastAsia="굴림체" w:hint="eastAsia"/>
              <w:sz w:val="16"/>
              <w:lang w:eastAsia="ko-KR"/>
            </w:rPr>
            <w:t xml:space="preserve"> </w:t>
          </w:r>
          <w:r>
            <w:rPr>
              <w:rFonts w:eastAsia="굴림체"/>
              <w:sz w:val="16"/>
              <w:lang w:eastAsia="ko-KR"/>
            </w:rPr>
            <w:t xml:space="preserve">OpenAPI </w:t>
          </w:r>
          <w:r>
            <w:rPr>
              <w:rFonts w:eastAsia="굴림체" w:hint="eastAsia"/>
              <w:sz w:val="16"/>
              <w:lang w:eastAsia="ko-KR"/>
            </w:rPr>
            <w:t>구축</w:t>
          </w:r>
        </w:p>
      </w:tc>
      <w:tc>
        <w:tcPr>
          <w:tcW w:w="223" w:type="dxa"/>
          <w:vMerge w:val="restart"/>
          <w:textDirection w:val="tbRlV"/>
          <w:vAlign w:val="center"/>
        </w:tcPr>
        <w:p w:rsidR="00842653" w:rsidRDefault="00842653" w:rsidP="004E00BF">
          <w:pPr>
            <w:pStyle w:val="a7"/>
            <w:spacing w:line="180" w:lineRule="auto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문서명</w:t>
          </w:r>
        </w:p>
      </w:tc>
      <w:tc>
        <w:tcPr>
          <w:tcW w:w="1850" w:type="dxa"/>
          <w:vMerge w:val="restart"/>
          <w:vAlign w:val="center"/>
        </w:tcPr>
        <w:p w:rsidR="00842653" w:rsidRPr="006F3F67" w:rsidRDefault="00842653" w:rsidP="004E00BF">
          <w:pPr>
            <w:pStyle w:val="a7"/>
            <w:jc w:val="center"/>
            <w:rPr>
              <w:rFonts w:eastAsia="굴림체"/>
              <w:b/>
              <w:sz w:val="28"/>
              <w:lang w:eastAsia="ko-KR"/>
            </w:rPr>
          </w:pPr>
          <w:r>
            <w:rPr>
              <w:rFonts w:eastAsia="굴림체" w:hint="eastAsia"/>
              <w:b/>
              <w:sz w:val="28"/>
              <w:lang w:eastAsia="ko-KR"/>
            </w:rPr>
            <w:t>인터페이스</w:t>
          </w:r>
          <w:r>
            <w:rPr>
              <w:rFonts w:eastAsia="굴림체" w:hint="eastAsia"/>
              <w:b/>
              <w:sz w:val="28"/>
              <w:lang w:eastAsia="ko-KR"/>
            </w:rPr>
            <w:t xml:space="preserve"> </w:t>
          </w:r>
          <w:r>
            <w:rPr>
              <w:rFonts w:eastAsia="굴림체" w:hint="eastAsia"/>
              <w:b/>
              <w:sz w:val="28"/>
              <w:lang w:eastAsia="ko-KR"/>
            </w:rPr>
            <w:t>정의서</w:t>
          </w:r>
        </w:p>
      </w:tc>
      <w:tc>
        <w:tcPr>
          <w:tcW w:w="992" w:type="dxa"/>
          <w:vAlign w:val="center"/>
        </w:tcPr>
        <w:p w:rsidR="00842653" w:rsidRDefault="00842653" w:rsidP="004E00BF">
          <w:pPr>
            <w:pStyle w:val="a7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작성자</w:t>
          </w:r>
        </w:p>
      </w:tc>
      <w:tc>
        <w:tcPr>
          <w:tcW w:w="992" w:type="dxa"/>
          <w:vAlign w:val="center"/>
        </w:tcPr>
        <w:p w:rsidR="00842653" w:rsidRDefault="00842653" w:rsidP="004E00BF">
          <w:pPr>
            <w:pStyle w:val="a7"/>
            <w:jc w:val="center"/>
            <w:rPr>
              <w:rFonts w:eastAsia="굴림체"/>
              <w:sz w:val="16"/>
            </w:rPr>
          </w:pPr>
          <w:r>
            <w:rPr>
              <w:rFonts w:ascii="굴림체" w:eastAsia="굴림체" w:hAnsi="굴림체" w:hint="eastAsia"/>
              <w:sz w:val="16"/>
              <w:lang w:eastAsia="ko-KR"/>
            </w:rPr>
            <w:t>박재현</w:t>
          </w:r>
        </w:p>
      </w:tc>
      <w:tc>
        <w:tcPr>
          <w:tcW w:w="1843" w:type="dxa"/>
          <w:vAlign w:val="center"/>
        </w:tcPr>
        <w:p w:rsidR="00842653" w:rsidRDefault="00842653" w:rsidP="004E00BF">
          <w:pPr>
            <w:pStyle w:val="a7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작성일자</w:t>
          </w:r>
        </w:p>
      </w:tc>
      <w:tc>
        <w:tcPr>
          <w:tcW w:w="1418" w:type="dxa"/>
          <w:vAlign w:val="center"/>
        </w:tcPr>
        <w:p w:rsidR="00842653" w:rsidRDefault="00842653" w:rsidP="004E00BF">
          <w:pPr>
            <w:pStyle w:val="a7"/>
            <w:jc w:val="center"/>
            <w:rPr>
              <w:rFonts w:eastAsia="굴림체"/>
              <w:sz w:val="16"/>
              <w:lang w:eastAsia="ko-KR"/>
            </w:rPr>
          </w:pPr>
          <w:r>
            <w:rPr>
              <w:rFonts w:eastAsia="굴림체" w:hint="eastAsia"/>
              <w:sz w:val="16"/>
            </w:rPr>
            <w:t>2018.</w:t>
          </w:r>
          <w:r>
            <w:rPr>
              <w:rFonts w:eastAsia="굴림체" w:hint="eastAsia"/>
              <w:sz w:val="16"/>
              <w:lang w:eastAsia="ko-KR"/>
            </w:rPr>
            <w:t>02</w:t>
          </w:r>
          <w:r>
            <w:rPr>
              <w:rFonts w:eastAsia="굴림체" w:hint="eastAsia"/>
              <w:sz w:val="16"/>
            </w:rPr>
            <w:t>.</w:t>
          </w:r>
          <w:r>
            <w:rPr>
              <w:rFonts w:eastAsia="굴림체"/>
              <w:sz w:val="16"/>
              <w:lang w:eastAsia="ko-KR"/>
            </w:rPr>
            <w:t>27</w:t>
          </w:r>
        </w:p>
      </w:tc>
    </w:tr>
    <w:tr w:rsidR="00842653" w:rsidTr="003B5E85">
      <w:trPr>
        <w:cantSplit/>
        <w:trHeight w:val="234"/>
      </w:trPr>
      <w:tc>
        <w:tcPr>
          <w:tcW w:w="1276" w:type="dxa"/>
          <w:vAlign w:val="center"/>
        </w:tcPr>
        <w:p w:rsidR="00842653" w:rsidRDefault="00842653" w:rsidP="004E00BF">
          <w:pPr>
            <w:pStyle w:val="a7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시스템</w:t>
          </w:r>
          <w:r>
            <w:rPr>
              <w:rFonts w:eastAsia="굴림체" w:hint="eastAsia"/>
              <w:sz w:val="16"/>
            </w:rPr>
            <w:t xml:space="preserve">  </w:t>
          </w:r>
          <w:r>
            <w:rPr>
              <w:rFonts w:eastAsia="굴림체" w:hint="eastAsia"/>
              <w:sz w:val="16"/>
            </w:rPr>
            <w:t>명</w:t>
          </w:r>
        </w:p>
      </w:tc>
      <w:tc>
        <w:tcPr>
          <w:tcW w:w="2038" w:type="dxa"/>
          <w:vAlign w:val="center"/>
        </w:tcPr>
        <w:p w:rsidR="00842653" w:rsidRDefault="00842653" w:rsidP="004E00BF">
          <w:pPr>
            <w:pStyle w:val="a7"/>
            <w:jc w:val="center"/>
            <w:rPr>
              <w:rFonts w:eastAsia="굴림체"/>
              <w:sz w:val="16"/>
              <w:lang w:eastAsia="ko-KR"/>
            </w:rPr>
          </w:pPr>
          <w:r>
            <w:rPr>
              <w:rFonts w:eastAsia="굴림체" w:hint="eastAsia"/>
              <w:sz w:val="16"/>
              <w:lang w:eastAsia="ko-KR"/>
            </w:rPr>
            <w:t>공공서비스</w:t>
          </w:r>
          <w:r>
            <w:rPr>
              <w:rFonts w:eastAsia="굴림체" w:hint="eastAsia"/>
              <w:sz w:val="16"/>
              <w:lang w:eastAsia="ko-KR"/>
            </w:rPr>
            <w:t xml:space="preserve"> </w:t>
          </w:r>
          <w:r>
            <w:rPr>
              <w:rFonts w:eastAsia="굴림체" w:hint="eastAsia"/>
              <w:sz w:val="16"/>
              <w:lang w:eastAsia="ko-KR"/>
            </w:rPr>
            <w:t>예약</w:t>
          </w:r>
        </w:p>
      </w:tc>
      <w:tc>
        <w:tcPr>
          <w:tcW w:w="223" w:type="dxa"/>
          <w:vMerge/>
          <w:textDirection w:val="tbRlV"/>
          <w:vAlign w:val="center"/>
        </w:tcPr>
        <w:p w:rsidR="00842653" w:rsidRDefault="00842653" w:rsidP="004E00BF">
          <w:pPr>
            <w:pStyle w:val="a7"/>
            <w:spacing w:line="180" w:lineRule="auto"/>
            <w:jc w:val="center"/>
            <w:rPr>
              <w:rFonts w:eastAsia="굴림체"/>
              <w:sz w:val="16"/>
              <w:lang w:eastAsia="ko-KR"/>
            </w:rPr>
          </w:pPr>
        </w:p>
      </w:tc>
      <w:tc>
        <w:tcPr>
          <w:tcW w:w="1850" w:type="dxa"/>
          <w:vMerge/>
          <w:vAlign w:val="center"/>
        </w:tcPr>
        <w:p w:rsidR="00842653" w:rsidRDefault="00842653" w:rsidP="004E00BF">
          <w:pPr>
            <w:pStyle w:val="a7"/>
            <w:jc w:val="center"/>
            <w:rPr>
              <w:rFonts w:eastAsia="굴림체"/>
              <w:sz w:val="28"/>
              <w:lang w:eastAsia="ko-KR"/>
            </w:rPr>
          </w:pPr>
        </w:p>
      </w:tc>
      <w:tc>
        <w:tcPr>
          <w:tcW w:w="992" w:type="dxa"/>
          <w:vAlign w:val="center"/>
        </w:tcPr>
        <w:p w:rsidR="00842653" w:rsidRDefault="00842653" w:rsidP="004E00BF">
          <w:pPr>
            <w:pStyle w:val="a7"/>
            <w:jc w:val="center"/>
            <w:rPr>
              <w:rFonts w:eastAsia="굴림체"/>
              <w:sz w:val="16"/>
            </w:rPr>
          </w:pPr>
          <w:smartTag w:uri="urn:schemas-microsoft-com:office:smarttags" w:element="PersonName">
            <w:smartTag w:uri="urn:schemas:contacts" w:element="GivenName">
              <w:r>
                <w:rPr>
                  <w:rFonts w:eastAsia="굴림체" w:hint="eastAsia"/>
                  <w:sz w:val="16"/>
                </w:rPr>
                <w:t>승인자</w:t>
              </w:r>
            </w:smartTag>
          </w:smartTag>
        </w:p>
      </w:tc>
      <w:tc>
        <w:tcPr>
          <w:tcW w:w="992" w:type="dxa"/>
          <w:vAlign w:val="center"/>
        </w:tcPr>
        <w:p w:rsidR="00842653" w:rsidRDefault="00842653" w:rsidP="004E00BF">
          <w:pPr>
            <w:pStyle w:val="a7"/>
            <w:jc w:val="center"/>
            <w:rPr>
              <w:rFonts w:eastAsia="굴림체"/>
              <w:sz w:val="16"/>
            </w:rPr>
          </w:pPr>
        </w:p>
      </w:tc>
      <w:tc>
        <w:tcPr>
          <w:tcW w:w="1843" w:type="dxa"/>
          <w:vAlign w:val="center"/>
        </w:tcPr>
        <w:p w:rsidR="00842653" w:rsidRDefault="00842653" w:rsidP="004E00BF">
          <w:pPr>
            <w:pStyle w:val="a7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승인일자</w:t>
          </w:r>
        </w:p>
      </w:tc>
      <w:tc>
        <w:tcPr>
          <w:tcW w:w="1418" w:type="dxa"/>
          <w:vAlign w:val="center"/>
        </w:tcPr>
        <w:p w:rsidR="00842653" w:rsidRDefault="00842653" w:rsidP="004E00BF">
          <w:pPr>
            <w:pStyle w:val="a7"/>
            <w:jc w:val="center"/>
            <w:rPr>
              <w:rFonts w:eastAsia="굴림체"/>
              <w:sz w:val="16"/>
            </w:rPr>
          </w:pPr>
        </w:p>
      </w:tc>
    </w:tr>
  </w:tbl>
  <w:p w:rsidR="00842653" w:rsidRDefault="00842653" w:rsidP="003B5E85">
    <w:pPr>
      <w:spacing w:line="0" w:lineRule="atLeast"/>
      <w:jc w:val="center"/>
      <w:rPr>
        <w:rFonts w:eastAsia="굴림체"/>
        <w:sz w:val="2"/>
      </w:rPr>
    </w:pPr>
  </w:p>
  <w:tbl>
    <w:tblPr>
      <w:tblW w:w="10632" w:type="dxa"/>
      <w:tblInd w:w="-53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276"/>
      <w:gridCol w:w="2552"/>
      <w:gridCol w:w="1559"/>
      <w:gridCol w:w="992"/>
      <w:gridCol w:w="992"/>
      <w:gridCol w:w="993"/>
      <w:gridCol w:w="850"/>
      <w:gridCol w:w="709"/>
      <w:gridCol w:w="709"/>
    </w:tblGrid>
    <w:tr w:rsidR="00842653" w:rsidTr="004E00BF">
      <w:trPr>
        <w:cantSplit/>
        <w:trHeight w:val="205"/>
      </w:trPr>
      <w:tc>
        <w:tcPr>
          <w:tcW w:w="1276" w:type="dxa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842653" w:rsidRDefault="00842653" w:rsidP="004E00BF">
          <w:pPr>
            <w:pStyle w:val="a7"/>
            <w:jc w:val="center"/>
            <w:textAlignment w:val="center"/>
            <w:rPr>
              <w:rFonts w:ascii="굴림체" w:eastAsia="굴림체" w:hAnsi="굴림체"/>
              <w:spacing w:val="-16"/>
              <w:sz w:val="16"/>
            </w:rPr>
          </w:pPr>
          <w:r>
            <w:rPr>
              <w:rFonts w:ascii="굴림체" w:eastAsia="굴림체" w:hAnsi="굴림체" w:hint="eastAsia"/>
              <w:spacing w:val="-16"/>
              <w:sz w:val="16"/>
            </w:rPr>
            <w:t>서브시스템명</w:t>
          </w:r>
        </w:p>
      </w:tc>
      <w:tc>
        <w:tcPr>
          <w:tcW w:w="2552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842653" w:rsidRDefault="00842653" w:rsidP="004E00BF">
          <w:pPr>
            <w:pStyle w:val="a7"/>
            <w:textAlignment w:val="center"/>
            <w:rPr>
              <w:rFonts w:ascii="굴림체" w:eastAsia="굴림체" w:hAnsi="굴림체"/>
              <w:sz w:val="16"/>
              <w:lang w:eastAsia="ko-KR"/>
            </w:rPr>
          </w:pPr>
          <w:r>
            <w:rPr>
              <w:rFonts w:ascii="굴림체" w:eastAsia="굴림체" w:hAnsi="굴림체" w:hint="eastAsia"/>
              <w:sz w:val="16"/>
              <w:lang w:eastAsia="ko-KR"/>
            </w:rPr>
            <w:t xml:space="preserve"> </w:t>
          </w:r>
          <w:r>
            <w:rPr>
              <w:rFonts w:ascii="굴림체" w:eastAsia="굴림체" w:hAnsi="굴림체"/>
              <w:sz w:val="16"/>
              <w:lang w:eastAsia="ko-KR"/>
            </w:rPr>
            <w:t>Open API</w:t>
          </w:r>
        </w:p>
      </w:tc>
      <w:tc>
        <w:tcPr>
          <w:tcW w:w="1559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842653" w:rsidRDefault="00842653" w:rsidP="004E00BF">
          <w:pPr>
            <w:pStyle w:val="a7"/>
            <w:jc w:val="center"/>
            <w:textAlignment w:val="center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>응용시스템설계</w:t>
          </w:r>
        </w:p>
      </w:tc>
      <w:tc>
        <w:tcPr>
          <w:tcW w:w="992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842653" w:rsidRDefault="00842653" w:rsidP="004E00BF">
          <w:pPr>
            <w:pStyle w:val="a7"/>
            <w:jc w:val="center"/>
            <w:textAlignment w:val="center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>문서번호</w:t>
          </w:r>
        </w:p>
      </w:tc>
      <w:tc>
        <w:tcPr>
          <w:tcW w:w="992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842653" w:rsidRDefault="00842653" w:rsidP="004E00BF">
          <w:pPr>
            <w:pStyle w:val="a7"/>
            <w:jc w:val="center"/>
            <w:textAlignment w:val="center"/>
            <w:rPr>
              <w:rFonts w:ascii="굴림체" w:eastAsia="굴림체" w:hAnsi="굴림체"/>
              <w:sz w:val="16"/>
            </w:rPr>
          </w:pPr>
        </w:p>
      </w:tc>
      <w:tc>
        <w:tcPr>
          <w:tcW w:w="993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842653" w:rsidRDefault="00842653" w:rsidP="004E00BF">
          <w:pPr>
            <w:pStyle w:val="a7"/>
            <w:jc w:val="center"/>
            <w:textAlignment w:val="center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/>
              <w:sz w:val="16"/>
            </w:rPr>
            <w:t>Version</w:t>
          </w:r>
        </w:p>
      </w:tc>
      <w:tc>
        <w:tcPr>
          <w:tcW w:w="85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842653" w:rsidRDefault="00842653" w:rsidP="004E00BF">
          <w:pPr>
            <w:pStyle w:val="a7"/>
            <w:jc w:val="center"/>
            <w:textAlignment w:val="center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/>
              <w:sz w:val="16"/>
            </w:rPr>
            <w:t>0.</w:t>
          </w:r>
          <w:r w:rsidR="00307BE5">
            <w:rPr>
              <w:rFonts w:ascii="굴림체" w:eastAsia="굴림체" w:hAnsi="굴림체"/>
              <w:sz w:val="16"/>
            </w:rPr>
            <w:t>8</w:t>
          </w:r>
        </w:p>
      </w:tc>
      <w:tc>
        <w:tcPr>
          <w:tcW w:w="709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842653" w:rsidRDefault="00842653" w:rsidP="004E00BF">
          <w:pPr>
            <w:pStyle w:val="a7"/>
            <w:jc w:val="center"/>
            <w:textAlignment w:val="center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/>
              <w:sz w:val="16"/>
            </w:rPr>
            <w:t>PAGE</w:t>
          </w:r>
        </w:p>
      </w:tc>
      <w:tc>
        <w:tcPr>
          <w:tcW w:w="709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842653" w:rsidRDefault="00842653" w:rsidP="004E00BF">
          <w:pPr>
            <w:pStyle w:val="a7"/>
            <w:jc w:val="center"/>
            <w:textAlignment w:val="center"/>
            <w:rPr>
              <w:rFonts w:ascii="굴림체" w:eastAsia="굴림체" w:hAnsi="굴림체"/>
              <w:sz w:val="16"/>
            </w:rPr>
          </w:pPr>
          <w:r>
            <w:rPr>
              <w:rStyle w:val="a4"/>
              <w:rFonts w:ascii="굴림체" w:eastAsia="굴림체" w:hAnsi="굴림체"/>
              <w:sz w:val="16"/>
            </w:rPr>
            <w:fldChar w:fldCharType="begin"/>
          </w:r>
          <w:r>
            <w:rPr>
              <w:rStyle w:val="a4"/>
              <w:rFonts w:ascii="굴림체" w:eastAsia="굴림체" w:hAnsi="굴림체"/>
              <w:sz w:val="16"/>
            </w:rPr>
            <w:instrText xml:space="preserve"> PAGE </w:instrText>
          </w:r>
          <w:r>
            <w:rPr>
              <w:rStyle w:val="a4"/>
              <w:rFonts w:ascii="굴림체" w:eastAsia="굴림체" w:hAnsi="굴림체"/>
              <w:sz w:val="16"/>
            </w:rPr>
            <w:fldChar w:fldCharType="separate"/>
          </w:r>
          <w:r w:rsidR="000030AD">
            <w:rPr>
              <w:rStyle w:val="a4"/>
              <w:rFonts w:ascii="굴림체" w:eastAsia="굴림체" w:hAnsi="굴림체"/>
              <w:noProof/>
              <w:sz w:val="16"/>
            </w:rPr>
            <w:t>31</w:t>
          </w:r>
          <w:r>
            <w:rPr>
              <w:rStyle w:val="a4"/>
              <w:rFonts w:ascii="굴림체" w:eastAsia="굴림체" w:hAnsi="굴림체"/>
              <w:sz w:val="16"/>
            </w:rPr>
            <w:fldChar w:fldCharType="end"/>
          </w:r>
          <w:r>
            <w:rPr>
              <w:rStyle w:val="a4"/>
              <w:rFonts w:ascii="굴림체" w:eastAsia="굴림체" w:hAnsi="굴림체" w:hint="eastAsia"/>
              <w:sz w:val="16"/>
            </w:rPr>
            <w:t>/</w:t>
          </w:r>
          <w:r>
            <w:rPr>
              <w:rStyle w:val="a4"/>
              <w:rFonts w:ascii="굴림체" w:eastAsia="굴림체" w:hAnsi="굴림체"/>
              <w:sz w:val="16"/>
            </w:rPr>
            <w:fldChar w:fldCharType="begin"/>
          </w:r>
          <w:r>
            <w:rPr>
              <w:rStyle w:val="a4"/>
              <w:rFonts w:ascii="굴림체" w:eastAsia="굴림체" w:hAnsi="굴림체"/>
              <w:sz w:val="16"/>
            </w:rPr>
            <w:instrText xml:space="preserve"> NUMPAGES </w:instrText>
          </w:r>
          <w:r>
            <w:rPr>
              <w:rStyle w:val="a4"/>
              <w:rFonts w:ascii="굴림체" w:eastAsia="굴림체" w:hAnsi="굴림체"/>
              <w:sz w:val="16"/>
            </w:rPr>
            <w:fldChar w:fldCharType="separate"/>
          </w:r>
          <w:r w:rsidR="000030AD">
            <w:rPr>
              <w:rStyle w:val="a4"/>
              <w:rFonts w:ascii="굴림체" w:eastAsia="굴림체" w:hAnsi="굴림체"/>
              <w:noProof/>
              <w:sz w:val="16"/>
            </w:rPr>
            <w:t>38</w:t>
          </w:r>
          <w:r>
            <w:rPr>
              <w:rStyle w:val="a4"/>
              <w:rFonts w:ascii="굴림체" w:eastAsia="굴림체" w:hAnsi="굴림체"/>
              <w:sz w:val="16"/>
            </w:rPr>
            <w:fldChar w:fldCharType="end"/>
          </w:r>
        </w:p>
      </w:tc>
    </w:tr>
  </w:tbl>
  <w:p w:rsidR="00842653" w:rsidRPr="007C2FA8" w:rsidRDefault="00842653">
    <w:pPr>
      <w:pStyle w:val="a7"/>
      <w:rPr>
        <w:rFonts w:ascii="굴림" w:eastAsia="굴림" w:hAnsi="굴림"/>
        <w:sz w:val="12"/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22D4"/>
    <w:multiLevelType w:val="multilevel"/>
    <w:tmpl w:val="5AF26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pStyle w:val="TitlePageHead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%4.%1.%2.%3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F6C394C"/>
    <w:multiLevelType w:val="hybridMultilevel"/>
    <w:tmpl w:val="686682D6"/>
    <w:lvl w:ilvl="0" w:tplc="DF5A05C4">
      <w:start w:val="201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2ABA6505"/>
    <w:multiLevelType w:val="hybridMultilevel"/>
    <w:tmpl w:val="E03ABD76"/>
    <w:lvl w:ilvl="0" w:tplc="FCACFA8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" w15:restartNumberingAfterBreak="0">
    <w:nsid w:val="2C7A7269"/>
    <w:multiLevelType w:val="hybridMultilevel"/>
    <w:tmpl w:val="CEEA73AE"/>
    <w:lvl w:ilvl="0" w:tplc="C6F2A956">
      <w:start w:val="2"/>
      <w:numFmt w:val="bullet"/>
      <w:lvlText w:val="-"/>
      <w:lvlJc w:val="left"/>
      <w:pPr>
        <w:ind w:left="128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00"/>
      </w:pPr>
      <w:rPr>
        <w:rFonts w:ascii="Wingdings" w:hAnsi="Wingdings" w:hint="default"/>
      </w:rPr>
    </w:lvl>
  </w:abstractNum>
  <w:abstractNum w:abstractNumId="4" w15:restartNumberingAfterBreak="0">
    <w:nsid w:val="2ED020AC"/>
    <w:multiLevelType w:val="hybridMultilevel"/>
    <w:tmpl w:val="D3F261B8"/>
    <w:lvl w:ilvl="0" w:tplc="BC384EFE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="돋움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7" w15:restartNumberingAfterBreak="0">
    <w:nsid w:val="49725FCD"/>
    <w:multiLevelType w:val="hybridMultilevel"/>
    <w:tmpl w:val="193EC302"/>
    <w:lvl w:ilvl="0" w:tplc="04090003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00"/>
      </w:pPr>
      <w:rPr>
        <w:rFonts w:ascii="Wingdings" w:hAnsi="Wingdings" w:hint="default"/>
      </w:rPr>
    </w:lvl>
  </w:abstractNum>
  <w:abstractNum w:abstractNumId="8" w15:restartNumberingAfterBreak="0">
    <w:nsid w:val="4CCA2DD7"/>
    <w:multiLevelType w:val="hybridMultilevel"/>
    <w:tmpl w:val="30520A58"/>
    <w:lvl w:ilvl="0" w:tplc="21DEAA14">
      <w:start w:val="2013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9" w15:restartNumberingAfterBreak="0">
    <w:nsid w:val="55E7572B"/>
    <w:multiLevelType w:val="hybridMultilevel"/>
    <w:tmpl w:val="E59E5FFC"/>
    <w:lvl w:ilvl="0" w:tplc="A7F297FA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1" w15:restartNumberingAfterBreak="0">
    <w:nsid w:val="609E6744"/>
    <w:multiLevelType w:val="hybridMultilevel"/>
    <w:tmpl w:val="C9567BB2"/>
    <w:lvl w:ilvl="0" w:tplc="E81656AE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1484059"/>
    <w:multiLevelType w:val="singleLevel"/>
    <w:tmpl w:val="80C2143E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14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5" w15:restartNumberingAfterBreak="0">
    <w:nsid w:val="67FF5D32"/>
    <w:multiLevelType w:val="hybridMultilevel"/>
    <w:tmpl w:val="04CC83B2"/>
    <w:lvl w:ilvl="0" w:tplc="E55EE4D2">
      <w:start w:val="1"/>
      <w:numFmt w:val="bullet"/>
      <w:pStyle w:val="-"/>
      <w:lvlText w:val=""/>
      <w:lvlJc w:val="left"/>
      <w:pPr>
        <w:tabs>
          <w:tab w:val="num" w:pos="1600"/>
        </w:tabs>
        <w:ind w:left="1600" w:hanging="40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8804DFB"/>
    <w:multiLevelType w:val="multilevel"/>
    <w:tmpl w:val="B12C83A0"/>
    <w:lvl w:ilvl="0">
      <w:start w:val="1"/>
      <w:numFmt w:val="decimal"/>
      <w:pStyle w:val="Numberedlist21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7" w15:restartNumberingAfterBreak="0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num w:numId="1">
    <w:abstractNumId w:val="16"/>
  </w:num>
  <w:num w:numId="2">
    <w:abstractNumId w:val="12"/>
  </w:num>
  <w:num w:numId="3">
    <w:abstractNumId w:val="0"/>
  </w:num>
  <w:num w:numId="4">
    <w:abstractNumId w:val="5"/>
  </w:num>
  <w:num w:numId="5">
    <w:abstractNumId w:val="6"/>
  </w:num>
  <w:num w:numId="6">
    <w:abstractNumId w:val="14"/>
  </w:num>
  <w:num w:numId="7">
    <w:abstractNumId w:val="10"/>
  </w:num>
  <w:num w:numId="8">
    <w:abstractNumId w:val="13"/>
  </w:num>
  <w:num w:numId="9">
    <w:abstractNumId w:val="17"/>
  </w:num>
  <w:num w:numId="10">
    <w:abstractNumId w:val="15"/>
  </w:num>
  <w:num w:numId="11">
    <w:abstractNumId w:val="7"/>
  </w:num>
  <w:num w:numId="12">
    <w:abstractNumId w:val="1"/>
  </w:num>
  <w:num w:numId="13">
    <w:abstractNumId w:val="8"/>
  </w:num>
  <w:num w:numId="14">
    <w:abstractNumId w:val="3"/>
  </w:num>
  <w:num w:numId="15">
    <w:abstractNumId w:val="11"/>
  </w:num>
  <w:num w:numId="16">
    <w:abstractNumId w:val="9"/>
  </w:num>
  <w:num w:numId="17">
    <w:abstractNumId w:val="2"/>
  </w:num>
  <w:num w:numId="18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B4"/>
    <w:rsid w:val="00000818"/>
    <w:rsid w:val="00000945"/>
    <w:rsid w:val="00001984"/>
    <w:rsid w:val="00002CDC"/>
    <w:rsid w:val="000030AD"/>
    <w:rsid w:val="00004268"/>
    <w:rsid w:val="00010EB5"/>
    <w:rsid w:val="0001352E"/>
    <w:rsid w:val="0001367D"/>
    <w:rsid w:val="00013AAD"/>
    <w:rsid w:val="00013D0C"/>
    <w:rsid w:val="00015111"/>
    <w:rsid w:val="00017037"/>
    <w:rsid w:val="00017276"/>
    <w:rsid w:val="00017619"/>
    <w:rsid w:val="00021313"/>
    <w:rsid w:val="0002275C"/>
    <w:rsid w:val="000230FD"/>
    <w:rsid w:val="000231F9"/>
    <w:rsid w:val="00023FE2"/>
    <w:rsid w:val="000245D8"/>
    <w:rsid w:val="000246BF"/>
    <w:rsid w:val="000249DF"/>
    <w:rsid w:val="00025FEA"/>
    <w:rsid w:val="00027FA9"/>
    <w:rsid w:val="00030B1D"/>
    <w:rsid w:val="00032EFC"/>
    <w:rsid w:val="00033954"/>
    <w:rsid w:val="00034C8A"/>
    <w:rsid w:val="00036DE7"/>
    <w:rsid w:val="00037E51"/>
    <w:rsid w:val="00040DBB"/>
    <w:rsid w:val="00040FA4"/>
    <w:rsid w:val="00042244"/>
    <w:rsid w:val="000424FD"/>
    <w:rsid w:val="00043E88"/>
    <w:rsid w:val="00047663"/>
    <w:rsid w:val="000500A1"/>
    <w:rsid w:val="00052246"/>
    <w:rsid w:val="00052F0C"/>
    <w:rsid w:val="00057E97"/>
    <w:rsid w:val="00057F63"/>
    <w:rsid w:val="000609FF"/>
    <w:rsid w:val="00061237"/>
    <w:rsid w:val="000625C0"/>
    <w:rsid w:val="000627A4"/>
    <w:rsid w:val="0006292E"/>
    <w:rsid w:val="00063E0A"/>
    <w:rsid w:val="00064B65"/>
    <w:rsid w:val="00065F5E"/>
    <w:rsid w:val="000663F3"/>
    <w:rsid w:val="00066BE4"/>
    <w:rsid w:val="00067FA1"/>
    <w:rsid w:val="000700FF"/>
    <w:rsid w:val="0007024A"/>
    <w:rsid w:val="000721F4"/>
    <w:rsid w:val="00072533"/>
    <w:rsid w:val="000731BD"/>
    <w:rsid w:val="00074DC5"/>
    <w:rsid w:val="00077092"/>
    <w:rsid w:val="00081CBA"/>
    <w:rsid w:val="00083DD8"/>
    <w:rsid w:val="00083FB4"/>
    <w:rsid w:val="00084CE9"/>
    <w:rsid w:val="000851C8"/>
    <w:rsid w:val="00085401"/>
    <w:rsid w:val="00085F2F"/>
    <w:rsid w:val="00094C8A"/>
    <w:rsid w:val="00096517"/>
    <w:rsid w:val="000A22BD"/>
    <w:rsid w:val="000A3A54"/>
    <w:rsid w:val="000A3BF0"/>
    <w:rsid w:val="000A4F36"/>
    <w:rsid w:val="000A5091"/>
    <w:rsid w:val="000A5A3F"/>
    <w:rsid w:val="000A5EA9"/>
    <w:rsid w:val="000A637B"/>
    <w:rsid w:val="000A7D9D"/>
    <w:rsid w:val="000B1952"/>
    <w:rsid w:val="000B1F86"/>
    <w:rsid w:val="000B21BE"/>
    <w:rsid w:val="000B3E71"/>
    <w:rsid w:val="000B45FE"/>
    <w:rsid w:val="000B4B49"/>
    <w:rsid w:val="000B5298"/>
    <w:rsid w:val="000B57C8"/>
    <w:rsid w:val="000B6C39"/>
    <w:rsid w:val="000B73B1"/>
    <w:rsid w:val="000B7C89"/>
    <w:rsid w:val="000B7FD4"/>
    <w:rsid w:val="000C2580"/>
    <w:rsid w:val="000C3622"/>
    <w:rsid w:val="000C5D9E"/>
    <w:rsid w:val="000C6862"/>
    <w:rsid w:val="000C715A"/>
    <w:rsid w:val="000C7339"/>
    <w:rsid w:val="000D05D0"/>
    <w:rsid w:val="000D1633"/>
    <w:rsid w:val="000D212C"/>
    <w:rsid w:val="000D29E7"/>
    <w:rsid w:val="000D2A6E"/>
    <w:rsid w:val="000D3AAA"/>
    <w:rsid w:val="000D49AC"/>
    <w:rsid w:val="000D50CF"/>
    <w:rsid w:val="000D695C"/>
    <w:rsid w:val="000D70CF"/>
    <w:rsid w:val="000D7A74"/>
    <w:rsid w:val="000E0103"/>
    <w:rsid w:val="000E0AE8"/>
    <w:rsid w:val="000E0C9A"/>
    <w:rsid w:val="000E30FE"/>
    <w:rsid w:val="000E3131"/>
    <w:rsid w:val="000E4525"/>
    <w:rsid w:val="000E4597"/>
    <w:rsid w:val="000E4618"/>
    <w:rsid w:val="000E4883"/>
    <w:rsid w:val="000E4C6E"/>
    <w:rsid w:val="000E7097"/>
    <w:rsid w:val="000F0331"/>
    <w:rsid w:val="000F10E7"/>
    <w:rsid w:val="000F1141"/>
    <w:rsid w:val="000F1144"/>
    <w:rsid w:val="000F1C6F"/>
    <w:rsid w:val="000F2348"/>
    <w:rsid w:val="000F275B"/>
    <w:rsid w:val="000F4BB9"/>
    <w:rsid w:val="000F5971"/>
    <w:rsid w:val="000F5F7E"/>
    <w:rsid w:val="000F5FD0"/>
    <w:rsid w:val="000F7577"/>
    <w:rsid w:val="00104C50"/>
    <w:rsid w:val="00106BB3"/>
    <w:rsid w:val="0010722F"/>
    <w:rsid w:val="00107323"/>
    <w:rsid w:val="00107A95"/>
    <w:rsid w:val="00110AE4"/>
    <w:rsid w:val="0011190F"/>
    <w:rsid w:val="00111910"/>
    <w:rsid w:val="0011253F"/>
    <w:rsid w:val="00113A69"/>
    <w:rsid w:val="00116CEC"/>
    <w:rsid w:val="00121091"/>
    <w:rsid w:val="00121B28"/>
    <w:rsid w:val="00123CE1"/>
    <w:rsid w:val="00123DFD"/>
    <w:rsid w:val="00126321"/>
    <w:rsid w:val="00126C42"/>
    <w:rsid w:val="001319FB"/>
    <w:rsid w:val="00132507"/>
    <w:rsid w:val="00133311"/>
    <w:rsid w:val="001340E0"/>
    <w:rsid w:val="0013450E"/>
    <w:rsid w:val="001426A0"/>
    <w:rsid w:val="00150F4D"/>
    <w:rsid w:val="00152514"/>
    <w:rsid w:val="001533E9"/>
    <w:rsid w:val="001535DF"/>
    <w:rsid w:val="001535FF"/>
    <w:rsid w:val="00156A77"/>
    <w:rsid w:val="00156B06"/>
    <w:rsid w:val="001570D9"/>
    <w:rsid w:val="00157236"/>
    <w:rsid w:val="001605D5"/>
    <w:rsid w:val="00161934"/>
    <w:rsid w:val="00162F90"/>
    <w:rsid w:val="001649A6"/>
    <w:rsid w:val="00166751"/>
    <w:rsid w:val="0016689B"/>
    <w:rsid w:val="00172125"/>
    <w:rsid w:val="00175A44"/>
    <w:rsid w:val="00175D2E"/>
    <w:rsid w:val="0017613D"/>
    <w:rsid w:val="00177DE1"/>
    <w:rsid w:val="0018254A"/>
    <w:rsid w:val="00182BBC"/>
    <w:rsid w:val="00184663"/>
    <w:rsid w:val="00184A5A"/>
    <w:rsid w:val="00186BA9"/>
    <w:rsid w:val="00190A30"/>
    <w:rsid w:val="00190EEB"/>
    <w:rsid w:val="00192330"/>
    <w:rsid w:val="001963A1"/>
    <w:rsid w:val="00197A69"/>
    <w:rsid w:val="00197B7B"/>
    <w:rsid w:val="00197DB6"/>
    <w:rsid w:val="001A2920"/>
    <w:rsid w:val="001A3EA8"/>
    <w:rsid w:val="001A418C"/>
    <w:rsid w:val="001A4491"/>
    <w:rsid w:val="001A581E"/>
    <w:rsid w:val="001A5A98"/>
    <w:rsid w:val="001A5BB9"/>
    <w:rsid w:val="001B0449"/>
    <w:rsid w:val="001B0744"/>
    <w:rsid w:val="001B1A7C"/>
    <w:rsid w:val="001B20E9"/>
    <w:rsid w:val="001B35AE"/>
    <w:rsid w:val="001B3E84"/>
    <w:rsid w:val="001C0FD9"/>
    <w:rsid w:val="001C1BAC"/>
    <w:rsid w:val="001C201C"/>
    <w:rsid w:val="001C2FC1"/>
    <w:rsid w:val="001C4C59"/>
    <w:rsid w:val="001D2145"/>
    <w:rsid w:val="001D3B4D"/>
    <w:rsid w:val="001D4677"/>
    <w:rsid w:val="001D5D9C"/>
    <w:rsid w:val="001D62CB"/>
    <w:rsid w:val="001D7211"/>
    <w:rsid w:val="001D7B9C"/>
    <w:rsid w:val="001E0F2F"/>
    <w:rsid w:val="001E3D05"/>
    <w:rsid w:val="001F040E"/>
    <w:rsid w:val="001F0672"/>
    <w:rsid w:val="001F08A1"/>
    <w:rsid w:val="001F0921"/>
    <w:rsid w:val="001F1741"/>
    <w:rsid w:val="001F2332"/>
    <w:rsid w:val="001F2467"/>
    <w:rsid w:val="001F2BDD"/>
    <w:rsid w:val="001F37D6"/>
    <w:rsid w:val="001F419D"/>
    <w:rsid w:val="001F4D59"/>
    <w:rsid w:val="001F540E"/>
    <w:rsid w:val="002000BC"/>
    <w:rsid w:val="0020082E"/>
    <w:rsid w:val="00200D77"/>
    <w:rsid w:val="00202527"/>
    <w:rsid w:val="00202675"/>
    <w:rsid w:val="00202B31"/>
    <w:rsid w:val="00205E2B"/>
    <w:rsid w:val="00206544"/>
    <w:rsid w:val="00207C65"/>
    <w:rsid w:val="002107D8"/>
    <w:rsid w:val="0021117A"/>
    <w:rsid w:val="0021362C"/>
    <w:rsid w:val="00213706"/>
    <w:rsid w:val="0021396A"/>
    <w:rsid w:val="00214BC0"/>
    <w:rsid w:val="00215B14"/>
    <w:rsid w:val="00216AD7"/>
    <w:rsid w:val="00217D5B"/>
    <w:rsid w:val="00217DF9"/>
    <w:rsid w:val="00220B70"/>
    <w:rsid w:val="00221FEC"/>
    <w:rsid w:val="00225110"/>
    <w:rsid w:val="00225A14"/>
    <w:rsid w:val="00226465"/>
    <w:rsid w:val="00230A64"/>
    <w:rsid w:val="00230B22"/>
    <w:rsid w:val="002313DD"/>
    <w:rsid w:val="00231E84"/>
    <w:rsid w:val="00233F2B"/>
    <w:rsid w:val="0023416A"/>
    <w:rsid w:val="00234F3A"/>
    <w:rsid w:val="0023560A"/>
    <w:rsid w:val="0024017E"/>
    <w:rsid w:val="00240B5C"/>
    <w:rsid w:val="002432AC"/>
    <w:rsid w:val="00244B33"/>
    <w:rsid w:val="00244FB8"/>
    <w:rsid w:val="002474BE"/>
    <w:rsid w:val="00251378"/>
    <w:rsid w:val="00252E0C"/>
    <w:rsid w:val="00253C3B"/>
    <w:rsid w:val="00254A57"/>
    <w:rsid w:val="0025556F"/>
    <w:rsid w:val="002557AD"/>
    <w:rsid w:val="00257EDB"/>
    <w:rsid w:val="002605A4"/>
    <w:rsid w:val="002612BE"/>
    <w:rsid w:val="00261F9B"/>
    <w:rsid w:val="00263AEA"/>
    <w:rsid w:val="00264257"/>
    <w:rsid w:val="0026520D"/>
    <w:rsid w:val="0026694A"/>
    <w:rsid w:val="00270B1B"/>
    <w:rsid w:val="00272B9C"/>
    <w:rsid w:val="00274B0E"/>
    <w:rsid w:val="002751E5"/>
    <w:rsid w:val="00275B9F"/>
    <w:rsid w:val="002771C5"/>
    <w:rsid w:val="00280D73"/>
    <w:rsid w:val="0028105A"/>
    <w:rsid w:val="00282178"/>
    <w:rsid w:val="00283783"/>
    <w:rsid w:val="0028425A"/>
    <w:rsid w:val="0028471B"/>
    <w:rsid w:val="002852FF"/>
    <w:rsid w:val="00286330"/>
    <w:rsid w:val="00286F7C"/>
    <w:rsid w:val="002930EF"/>
    <w:rsid w:val="00294957"/>
    <w:rsid w:val="00295598"/>
    <w:rsid w:val="00295E9A"/>
    <w:rsid w:val="002A08E0"/>
    <w:rsid w:val="002A10FF"/>
    <w:rsid w:val="002A304C"/>
    <w:rsid w:val="002A4300"/>
    <w:rsid w:val="002A45C8"/>
    <w:rsid w:val="002A51EC"/>
    <w:rsid w:val="002A5EFB"/>
    <w:rsid w:val="002A6FE9"/>
    <w:rsid w:val="002A769A"/>
    <w:rsid w:val="002A7993"/>
    <w:rsid w:val="002B4435"/>
    <w:rsid w:val="002B4DA4"/>
    <w:rsid w:val="002B4FE8"/>
    <w:rsid w:val="002B59E1"/>
    <w:rsid w:val="002B63EA"/>
    <w:rsid w:val="002B67CE"/>
    <w:rsid w:val="002B749D"/>
    <w:rsid w:val="002C079B"/>
    <w:rsid w:val="002C1A2D"/>
    <w:rsid w:val="002C2F24"/>
    <w:rsid w:val="002C467A"/>
    <w:rsid w:val="002C4E53"/>
    <w:rsid w:val="002C6252"/>
    <w:rsid w:val="002C72D6"/>
    <w:rsid w:val="002C742F"/>
    <w:rsid w:val="002C7AE4"/>
    <w:rsid w:val="002C7E56"/>
    <w:rsid w:val="002D16C6"/>
    <w:rsid w:val="002D1E80"/>
    <w:rsid w:val="002D20EE"/>
    <w:rsid w:val="002D297E"/>
    <w:rsid w:val="002D2E90"/>
    <w:rsid w:val="002D70FD"/>
    <w:rsid w:val="002E0242"/>
    <w:rsid w:val="002E0403"/>
    <w:rsid w:val="002E1232"/>
    <w:rsid w:val="002E3B5F"/>
    <w:rsid w:val="002E3B7E"/>
    <w:rsid w:val="002E69BF"/>
    <w:rsid w:val="002F1050"/>
    <w:rsid w:val="002F2F9C"/>
    <w:rsid w:val="003013F2"/>
    <w:rsid w:val="003017DD"/>
    <w:rsid w:val="00303799"/>
    <w:rsid w:val="003037B6"/>
    <w:rsid w:val="0030524C"/>
    <w:rsid w:val="00305F2B"/>
    <w:rsid w:val="00306393"/>
    <w:rsid w:val="00307BE5"/>
    <w:rsid w:val="00310939"/>
    <w:rsid w:val="00313C72"/>
    <w:rsid w:val="00314276"/>
    <w:rsid w:val="003169AF"/>
    <w:rsid w:val="003208F1"/>
    <w:rsid w:val="00322653"/>
    <w:rsid w:val="00322A3F"/>
    <w:rsid w:val="00324478"/>
    <w:rsid w:val="00324784"/>
    <w:rsid w:val="003319AC"/>
    <w:rsid w:val="00340C45"/>
    <w:rsid w:val="00341365"/>
    <w:rsid w:val="0034257F"/>
    <w:rsid w:val="00351CB9"/>
    <w:rsid w:val="003521FD"/>
    <w:rsid w:val="00352DAD"/>
    <w:rsid w:val="003531F4"/>
    <w:rsid w:val="00353804"/>
    <w:rsid w:val="003560D7"/>
    <w:rsid w:val="0035663D"/>
    <w:rsid w:val="00356862"/>
    <w:rsid w:val="00357156"/>
    <w:rsid w:val="00357BA6"/>
    <w:rsid w:val="00360579"/>
    <w:rsid w:val="00360EA7"/>
    <w:rsid w:val="00361D14"/>
    <w:rsid w:val="003711AA"/>
    <w:rsid w:val="003717D4"/>
    <w:rsid w:val="00372F35"/>
    <w:rsid w:val="00373CBB"/>
    <w:rsid w:val="00373EE8"/>
    <w:rsid w:val="003744C4"/>
    <w:rsid w:val="0037457A"/>
    <w:rsid w:val="003763FC"/>
    <w:rsid w:val="00377441"/>
    <w:rsid w:val="00377AF8"/>
    <w:rsid w:val="00377F49"/>
    <w:rsid w:val="00381F6F"/>
    <w:rsid w:val="003831BC"/>
    <w:rsid w:val="00386065"/>
    <w:rsid w:val="003878F3"/>
    <w:rsid w:val="0039033B"/>
    <w:rsid w:val="00390400"/>
    <w:rsid w:val="00391D0A"/>
    <w:rsid w:val="00391F1E"/>
    <w:rsid w:val="00393DDE"/>
    <w:rsid w:val="003949DC"/>
    <w:rsid w:val="0039646F"/>
    <w:rsid w:val="003A4596"/>
    <w:rsid w:val="003A459D"/>
    <w:rsid w:val="003A732A"/>
    <w:rsid w:val="003A7FD0"/>
    <w:rsid w:val="003B224B"/>
    <w:rsid w:val="003B2617"/>
    <w:rsid w:val="003B2B7F"/>
    <w:rsid w:val="003B3B91"/>
    <w:rsid w:val="003B494E"/>
    <w:rsid w:val="003B4F6E"/>
    <w:rsid w:val="003B5536"/>
    <w:rsid w:val="003B5E85"/>
    <w:rsid w:val="003B6E6D"/>
    <w:rsid w:val="003B7151"/>
    <w:rsid w:val="003B78AD"/>
    <w:rsid w:val="003B7F8B"/>
    <w:rsid w:val="003C2E17"/>
    <w:rsid w:val="003C3A7C"/>
    <w:rsid w:val="003C4522"/>
    <w:rsid w:val="003C6BD9"/>
    <w:rsid w:val="003C6D7C"/>
    <w:rsid w:val="003C6EB9"/>
    <w:rsid w:val="003D05F1"/>
    <w:rsid w:val="003D23C1"/>
    <w:rsid w:val="003D2DF1"/>
    <w:rsid w:val="003D3AF7"/>
    <w:rsid w:val="003E113F"/>
    <w:rsid w:val="003E23EA"/>
    <w:rsid w:val="003E3DE1"/>
    <w:rsid w:val="003E49CC"/>
    <w:rsid w:val="003E74C0"/>
    <w:rsid w:val="003E782F"/>
    <w:rsid w:val="003F0B80"/>
    <w:rsid w:val="003F10F0"/>
    <w:rsid w:val="003F1EF9"/>
    <w:rsid w:val="003F336E"/>
    <w:rsid w:val="003F3D4D"/>
    <w:rsid w:val="003F5F71"/>
    <w:rsid w:val="003F6691"/>
    <w:rsid w:val="003F6A12"/>
    <w:rsid w:val="004004C8"/>
    <w:rsid w:val="00400F4D"/>
    <w:rsid w:val="00403638"/>
    <w:rsid w:val="004046DF"/>
    <w:rsid w:val="00405229"/>
    <w:rsid w:val="0040534B"/>
    <w:rsid w:val="0040611A"/>
    <w:rsid w:val="00406278"/>
    <w:rsid w:val="00406EC8"/>
    <w:rsid w:val="00407818"/>
    <w:rsid w:val="004110D7"/>
    <w:rsid w:val="004118ED"/>
    <w:rsid w:val="0041237B"/>
    <w:rsid w:val="004130C3"/>
    <w:rsid w:val="004143F2"/>
    <w:rsid w:val="0041608D"/>
    <w:rsid w:val="004161D3"/>
    <w:rsid w:val="004167BA"/>
    <w:rsid w:val="004171A7"/>
    <w:rsid w:val="004177FF"/>
    <w:rsid w:val="004202F8"/>
    <w:rsid w:val="004226D6"/>
    <w:rsid w:val="00422BC2"/>
    <w:rsid w:val="00426F61"/>
    <w:rsid w:val="00430A9F"/>
    <w:rsid w:val="00432775"/>
    <w:rsid w:val="00432CCC"/>
    <w:rsid w:val="00434C44"/>
    <w:rsid w:val="00435CD7"/>
    <w:rsid w:val="00440924"/>
    <w:rsid w:val="004409AC"/>
    <w:rsid w:val="00440AC8"/>
    <w:rsid w:val="004414B2"/>
    <w:rsid w:val="00441FB1"/>
    <w:rsid w:val="00443C4A"/>
    <w:rsid w:val="0044416B"/>
    <w:rsid w:val="00445BA9"/>
    <w:rsid w:val="00447B3F"/>
    <w:rsid w:val="00451EFA"/>
    <w:rsid w:val="00452469"/>
    <w:rsid w:val="00453525"/>
    <w:rsid w:val="004540E7"/>
    <w:rsid w:val="004558E0"/>
    <w:rsid w:val="00455954"/>
    <w:rsid w:val="0046171A"/>
    <w:rsid w:val="00465A3D"/>
    <w:rsid w:val="00466499"/>
    <w:rsid w:val="00467484"/>
    <w:rsid w:val="00472642"/>
    <w:rsid w:val="0047296B"/>
    <w:rsid w:val="00472B54"/>
    <w:rsid w:val="004748CA"/>
    <w:rsid w:val="00475E82"/>
    <w:rsid w:val="004821AB"/>
    <w:rsid w:val="0048267D"/>
    <w:rsid w:val="00482F05"/>
    <w:rsid w:val="004839B2"/>
    <w:rsid w:val="00483A93"/>
    <w:rsid w:val="00485217"/>
    <w:rsid w:val="004852A8"/>
    <w:rsid w:val="00486991"/>
    <w:rsid w:val="004874D9"/>
    <w:rsid w:val="004923B0"/>
    <w:rsid w:val="004939C5"/>
    <w:rsid w:val="00493AEB"/>
    <w:rsid w:val="00493EE6"/>
    <w:rsid w:val="004958C3"/>
    <w:rsid w:val="00496656"/>
    <w:rsid w:val="004A08B0"/>
    <w:rsid w:val="004A171D"/>
    <w:rsid w:val="004A34DD"/>
    <w:rsid w:val="004A3DBD"/>
    <w:rsid w:val="004A528A"/>
    <w:rsid w:val="004A595D"/>
    <w:rsid w:val="004A65A1"/>
    <w:rsid w:val="004B12FF"/>
    <w:rsid w:val="004B1423"/>
    <w:rsid w:val="004B31B1"/>
    <w:rsid w:val="004B4D06"/>
    <w:rsid w:val="004B5EB4"/>
    <w:rsid w:val="004B6932"/>
    <w:rsid w:val="004C07EA"/>
    <w:rsid w:val="004C29EE"/>
    <w:rsid w:val="004C3AAA"/>
    <w:rsid w:val="004C5EF5"/>
    <w:rsid w:val="004C60C8"/>
    <w:rsid w:val="004C6E30"/>
    <w:rsid w:val="004D01E8"/>
    <w:rsid w:val="004D0A21"/>
    <w:rsid w:val="004D1865"/>
    <w:rsid w:val="004D28BD"/>
    <w:rsid w:val="004D472D"/>
    <w:rsid w:val="004D529F"/>
    <w:rsid w:val="004D6AAC"/>
    <w:rsid w:val="004D7568"/>
    <w:rsid w:val="004E00BF"/>
    <w:rsid w:val="004E12AD"/>
    <w:rsid w:val="004E1517"/>
    <w:rsid w:val="004E18E4"/>
    <w:rsid w:val="004E2079"/>
    <w:rsid w:val="004E38FC"/>
    <w:rsid w:val="004E3BF8"/>
    <w:rsid w:val="004E506F"/>
    <w:rsid w:val="004F388A"/>
    <w:rsid w:val="004F41A7"/>
    <w:rsid w:val="004F536B"/>
    <w:rsid w:val="004F7919"/>
    <w:rsid w:val="0050033B"/>
    <w:rsid w:val="00500426"/>
    <w:rsid w:val="00502430"/>
    <w:rsid w:val="00502796"/>
    <w:rsid w:val="00504C78"/>
    <w:rsid w:val="00507766"/>
    <w:rsid w:val="00507C86"/>
    <w:rsid w:val="00510EF0"/>
    <w:rsid w:val="005113C9"/>
    <w:rsid w:val="00511F7E"/>
    <w:rsid w:val="0051221C"/>
    <w:rsid w:val="00514548"/>
    <w:rsid w:val="00515761"/>
    <w:rsid w:val="00516099"/>
    <w:rsid w:val="00517DBD"/>
    <w:rsid w:val="00520ACD"/>
    <w:rsid w:val="0052139A"/>
    <w:rsid w:val="00523C40"/>
    <w:rsid w:val="005246AA"/>
    <w:rsid w:val="00524B64"/>
    <w:rsid w:val="00525E4B"/>
    <w:rsid w:val="00527C29"/>
    <w:rsid w:val="00527E94"/>
    <w:rsid w:val="00533EAB"/>
    <w:rsid w:val="00537E67"/>
    <w:rsid w:val="005410D3"/>
    <w:rsid w:val="005417C0"/>
    <w:rsid w:val="0054325B"/>
    <w:rsid w:val="0054445D"/>
    <w:rsid w:val="00550B3C"/>
    <w:rsid w:val="00551FC8"/>
    <w:rsid w:val="00553040"/>
    <w:rsid w:val="0055369E"/>
    <w:rsid w:val="00554E5B"/>
    <w:rsid w:val="005601AC"/>
    <w:rsid w:val="00560CBA"/>
    <w:rsid w:val="00560EBC"/>
    <w:rsid w:val="00560FC9"/>
    <w:rsid w:val="00561389"/>
    <w:rsid w:val="00562058"/>
    <w:rsid w:val="0056233C"/>
    <w:rsid w:val="00570730"/>
    <w:rsid w:val="005710FB"/>
    <w:rsid w:val="00571725"/>
    <w:rsid w:val="0057173A"/>
    <w:rsid w:val="005726D9"/>
    <w:rsid w:val="0057296E"/>
    <w:rsid w:val="00574BB4"/>
    <w:rsid w:val="005757A0"/>
    <w:rsid w:val="0058034E"/>
    <w:rsid w:val="00581A15"/>
    <w:rsid w:val="00581C0B"/>
    <w:rsid w:val="00582947"/>
    <w:rsid w:val="005876AC"/>
    <w:rsid w:val="005901E2"/>
    <w:rsid w:val="005917E5"/>
    <w:rsid w:val="0059280D"/>
    <w:rsid w:val="005936C6"/>
    <w:rsid w:val="00595CCC"/>
    <w:rsid w:val="005967E0"/>
    <w:rsid w:val="00597563"/>
    <w:rsid w:val="005A0568"/>
    <w:rsid w:val="005A2B8C"/>
    <w:rsid w:val="005A3AD2"/>
    <w:rsid w:val="005A3E38"/>
    <w:rsid w:val="005A4583"/>
    <w:rsid w:val="005A6A55"/>
    <w:rsid w:val="005A6B84"/>
    <w:rsid w:val="005B07E3"/>
    <w:rsid w:val="005B2DBD"/>
    <w:rsid w:val="005B4AFA"/>
    <w:rsid w:val="005B4E93"/>
    <w:rsid w:val="005B54C1"/>
    <w:rsid w:val="005B5951"/>
    <w:rsid w:val="005C0DC6"/>
    <w:rsid w:val="005C15E9"/>
    <w:rsid w:val="005C1FF8"/>
    <w:rsid w:val="005C3F9D"/>
    <w:rsid w:val="005C40EB"/>
    <w:rsid w:val="005C451F"/>
    <w:rsid w:val="005C5B4A"/>
    <w:rsid w:val="005C5D41"/>
    <w:rsid w:val="005C69F2"/>
    <w:rsid w:val="005C7C97"/>
    <w:rsid w:val="005D02A6"/>
    <w:rsid w:val="005D106F"/>
    <w:rsid w:val="005D2892"/>
    <w:rsid w:val="005D28E9"/>
    <w:rsid w:val="005D2EDE"/>
    <w:rsid w:val="005D5C95"/>
    <w:rsid w:val="005D7689"/>
    <w:rsid w:val="005D7F3F"/>
    <w:rsid w:val="005E0758"/>
    <w:rsid w:val="005E0B66"/>
    <w:rsid w:val="005E0B98"/>
    <w:rsid w:val="005E2A00"/>
    <w:rsid w:val="005E3130"/>
    <w:rsid w:val="005E583C"/>
    <w:rsid w:val="005E58B0"/>
    <w:rsid w:val="005E5AB4"/>
    <w:rsid w:val="005F0A91"/>
    <w:rsid w:val="005F0C66"/>
    <w:rsid w:val="005F0D96"/>
    <w:rsid w:val="005F1507"/>
    <w:rsid w:val="005F270D"/>
    <w:rsid w:val="005F3A05"/>
    <w:rsid w:val="005F5322"/>
    <w:rsid w:val="005F5451"/>
    <w:rsid w:val="005F6AA0"/>
    <w:rsid w:val="005F6DDA"/>
    <w:rsid w:val="005F74B2"/>
    <w:rsid w:val="005F7857"/>
    <w:rsid w:val="005F7CE0"/>
    <w:rsid w:val="006005FD"/>
    <w:rsid w:val="006015A8"/>
    <w:rsid w:val="00601B38"/>
    <w:rsid w:val="00605581"/>
    <w:rsid w:val="00605600"/>
    <w:rsid w:val="00606CE4"/>
    <w:rsid w:val="00610A67"/>
    <w:rsid w:val="00610C55"/>
    <w:rsid w:val="00613470"/>
    <w:rsid w:val="006142CF"/>
    <w:rsid w:val="00614A70"/>
    <w:rsid w:val="0061768F"/>
    <w:rsid w:val="006205FE"/>
    <w:rsid w:val="00620DC3"/>
    <w:rsid w:val="006225E9"/>
    <w:rsid w:val="006234C4"/>
    <w:rsid w:val="00624BD6"/>
    <w:rsid w:val="00626DFC"/>
    <w:rsid w:val="00627AE5"/>
    <w:rsid w:val="00632E0C"/>
    <w:rsid w:val="006331E5"/>
    <w:rsid w:val="00634B8C"/>
    <w:rsid w:val="00637B78"/>
    <w:rsid w:val="00637F2B"/>
    <w:rsid w:val="0064160D"/>
    <w:rsid w:val="00642AB4"/>
    <w:rsid w:val="00643A5B"/>
    <w:rsid w:val="00656D43"/>
    <w:rsid w:val="006579FC"/>
    <w:rsid w:val="00657C32"/>
    <w:rsid w:val="00657E3A"/>
    <w:rsid w:val="00662036"/>
    <w:rsid w:val="00664ED1"/>
    <w:rsid w:val="00671CDB"/>
    <w:rsid w:val="00671FEF"/>
    <w:rsid w:val="00672CA6"/>
    <w:rsid w:val="0067391E"/>
    <w:rsid w:val="00675987"/>
    <w:rsid w:val="00677686"/>
    <w:rsid w:val="0067791E"/>
    <w:rsid w:val="00677F32"/>
    <w:rsid w:val="00680812"/>
    <w:rsid w:val="00681075"/>
    <w:rsid w:val="0068113F"/>
    <w:rsid w:val="00681468"/>
    <w:rsid w:val="0068598C"/>
    <w:rsid w:val="0068640C"/>
    <w:rsid w:val="00687073"/>
    <w:rsid w:val="00692874"/>
    <w:rsid w:val="0069403E"/>
    <w:rsid w:val="00696D47"/>
    <w:rsid w:val="00696EDC"/>
    <w:rsid w:val="006979EF"/>
    <w:rsid w:val="006A0D17"/>
    <w:rsid w:val="006A0DD7"/>
    <w:rsid w:val="006A347F"/>
    <w:rsid w:val="006A5D20"/>
    <w:rsid w:val="006A73A1"/>
    <w:rsid w:val="006A7FBC"/>
    <w:rsid w:val="006B16A5"/>
    <w:rsid w:val="006B3251"/>
    <w:rsid w:val="006B32B4"/>
    <w:rsid w:val="006B414F"/>
    <w:rsid w:val="006B4332"/>
    <w:rsid w:val="006B6690"/>
    <w:rsid w:val="006B699F"/>
    <w:rsid w:val="006B70DA"/>
    <w:rsid w:val="006B7AEC"/>
    <w:rsid w:val="006C1CD2"/>
    <w:rsid w:val="006C2485"/>
    <w:rsid w:val="006C3461"/>
    <w:rsid w:val="006C4029"/>
    <w:rsid w:val="006C425F"/>
    <w:rsid w:val="006C5A8B"/>
    <w:rsid w:val="006C602C"/>
    <w:rsid w:val="006C6106"/>
    <w:rsid w:val="006D04FA"/>
    <w:rsid w:val="006D050D"/>
    <w:rsid w:val="006D11D9"/>
    <w:rsid w:val="006D1DDE"/>
    <w:rsid w:val="006D1E50"/>
    <w:rsid w:val="006D2CAC"/>
    <w:rsid w:val="006D39D7"/>
    <w:rsid w:val="006D6F98"/>
    <w:rsid w:val="006D749A"/>
    <w:rsid w:val="006E055E"/>
    <w:rsid w:val="006E5300"/>
    <w:rsid w:val="006F0047"/>
    <w:rsid w:val="006F1B0E"/>
    <w:rsid w:val="006F1D19"/>
    <w:rsid w:val="006F202B"/>
    <w:rsid w:val="006F3B0B"/>
    <w:rsid w:val="006F46C3"/>
    <w:rsid w:val="006F6EC2"/>
    <w:rsid w:val="006F754C"/>
    <w:rsid w:val="006F76F1"/>
    <w:rsid w:val="007008DE"/>
    <w:rsid w:val="00700CEC"/>
    <w:rsid w:val="007015E5"/>
    <w:rsid w:val="00702046"/>
    <w:rsid w:val="00704CEB"/>
    <w:rsid w:val="0070518D"/>
    <w:rsid w:val="00705937"/>
    <w:rsid w:val="007071FC"/>
    <w:rsid w:val="0071025C"/>
    <w:rsid w:val="0071086A"/>
    <w:rsid w:val="00710A95"/>
    <w:rsid w:val="007111D9"/>
    <w:rsid w:val="00712053"/>
    <w:rsid w:val="00712597"/>
    <w:rsid w:val="007137BA"/>
    <w:rsid w:val="00714AAA"/>
    <w:rsid w:val="007159E3"/>
    <w:rsid w:val="007160A1"/>
    <w:rsid w:val="007169AE"/>
    <w:rsid w:val="00716C56"/>
    <w:rsid w:val="00720334"/>
    <w:rsid w:val="00720812"/>
    <w:rsid w:val="00720FF3"/>
    <w:rsid w:val="007215FF"/>
    <w:rsid w:val="00724C67"/>
    <w:rsid w:val="007264B8"/>
    <w:rsid w:val="00726CC3"/>
    <w:rsid w:val="0072759B"/>
    <w:rsid w:val="00730106"/>
    <w:rsid w:val="007306B6"/>
    <w:rsid w:val="00730928"/>
    <w:rsid w:val="0073230A"/>
    <w:rsid w:val="007333D2"/>
    <w:rsid w:val="007342D8"/>
    <w:rsid w:val="007343B8"/>
    <w:rsid w:val="00735AA9"/>
    <w:rsid w:val="00735BD6"/>
    <w:rsid w:val="0073606F"/>
    <w:rsid w:val="007411B0"/>
    <w:rsid w:val="00741570"/>
    <w:rsid w:val="00741D3D"/>
    <w:rsid w:val="00743342"/>
    <w:rsid w:val="007439DF"/>
    <w:rsid w:val="00743F15"/>
    <w:rsid w:val="007444B7"/>
    <w:rsid w:val="0074468B"/>
    <w:rsid w:val="007461B0"/>
    <w:rsid w:val="00746BF5"/>
    <w:rsid w:val="00747308"/>
    <w:rsid w:val="00747592"/>
    <w:rsid w:val="0074777D"/>
    <w:rsid w:val="00751AA0"/>
    <w:rsid w:val="00752CEF"/>
    <w:rsid w:val="00755BD0"/>
    <w:rsid w:val="00755D31"/>
    <w:rsid w:val="00756BB6"/>
    <w:rsid w:val="00757545"/>
    <w:rsid w:val="007603D4"/>
    <w:rsid w:val="0076052E"/>
    <w:rsid w:val="007643C1"/>
    <w:rsid w:val="007648B6"/>
    <w:rsid w:val="00765352"/>
    <w:rsid w:val="00765BC7"/>
    <w:rsid w:val="00765EAD"/>
    <w:rsid w:val="00767742"/>
    <w:rsid w:val="00770B46"/>
    <w:rsid w:val="00771AEA"/>
    <w:rsid w:val="00773D5D"/>
    <w:rsid w:val="0077443C"/>
    <w:rsid w:val="007750AA"/>
    <w:rsid w:val="007769F2"/>
    <w:rsid w:val="00777488"/>
    <w:rsid w:val="00777EEC"/>
    <w:rsid w:val="00787C0C"/>
    <w:rsid w:val="00790717"/>
    <w:rsid w:val="00792361"/>
    <w:rsid w:val="00792644"/>
    <w:rsid w:val="00792920"/>
    <w:rsid w:val="00797283"/>
    <w:rsid w:val="00797457"/>
    <w:rsid w:val="00797E61"/>
    <w:rsid w:val="00797EB5"/>
    <w:rsid w:val="00797F12"/>
    <w:rsid w:val="007A377C"/>
    <w:rsid w:val="007A629A"/>
    <w:rsid w:val="007A785E"/>
    <w:rsid w:val="007A7E01"/>
    <w:rsid w:val="007B0D1C"/>
    <w:rsid w:val="007B1D88"/>
    <w:rsid w:val="007B3650"/>
    <w:rsid w:val="007B41A8"/>
    <w:rsid w:val="007B61E2"/>
    <w:rsid w:val="007B77EB"/>
    <w:rsid w:val="007C1262"/>
    <w:rsid w:val="007C1BB2"/>
    <w:rsid w:val="007C2FA8"/>
    <w:rsid w:val="007C2FDD"/>
    <w:rsid w:val="007C37EC"/>
    <w:rsid w:val="007C4470"/>
    <w:rsid w:val="007C507A"/>
    <w:rsid w:val="007C5173"/>
    <w:rsid w:val="007C5E6A"/>
    <w:rsid w:val="007C644C"/>
    <w:rsid w:val="007C6719"/>
    <w:rsid w:val="007C6816"/>
    <w:rsid w:val="007D0CA9"/>
    <w:rsid w:val="007D0EAF"/>
    <w:rsid w:val="007D1B97"/>
    <w:rsid w:val="007D29E2"/>
    <w:rsid w:val="007D3790"/>
    <w:rsid w:val="007D4CD5"/>
    <w:rsid w:val="007D50D5"/>
    <w:rsid w:val="007D6731"/>
    <w:rsid w:val="007D7471"/>
    <w:rsid w:val="007E29AD"/>
    <w:rsid w:val="007E61A3"/>
    <w:rsid w:val="007F0652"/>
    <w:rsid w:val="007F1073"/>
    <w:rsid w:val="007F253E"/>
    <w:rsid w:val="007F29FE"/>
    <w:rsid w:val="008003F3"/>
    <w:rsid w:val="008038E6"/>
    <w:rsid w:val="008047FA"/>
    <w:rsid w:val="0080488C"/>
    <w:rsid w:val="0080546E"/>
    <w:rsid w:val="00805C2A"/>
    <w:rsid w:val="008063E3"/>
    <w:rsid w:val="00806767"/>
    <w:rsid w:val="00807694"/>
    <w:rsid w:val="00815F59"/>
    <w:rsid w:val="0081608B"/>
    <w:rsid w:val="00820677"/>
    <w:rsid w:val="00820B38"/>
    <w:rsid w:val="00822180"/>
    <w:rsid w:val="00822684"/>
    <w:rsid w:val="00822FE6"/>
    <w:rsid w:val="00825255"/>
    <w:rsid w:val="00825342"/>
    <w:rsid w:val="0082653C"/>
    <w:rsid w:val="00827388"/>
    <w:rsid w:val="00830134"/>
    <w:rsid w:val="00830FF1"/>
    <w:rsid w:val="00831163"/>
    <w:rsid w:val="0083116E"/>
    <w:rsid w:val="00833904"/>
    <w:rsid w:val="00837270"/>
    <w:rsid w:val="008414A8"/>
    <w:rsid w:val="008415E3"/>
    <w:rsid w:val="008418CC"/>
    <w:rsid w:val="00842653"/>
    <w:rsid w:val="00842832"/>
    <w:rsid w:val="00842BD0"/>
    <w:rsid w:val="0084345F"/>
    <w:rsid w:val="00844709"/>
    <w:rsid w:val="00844E3E"/>
    <w:rsid w:val="008519B1"/>
    <w:rsid w:val="00851B5E"/>
    <w:rsid w:val="008536AF"/>
    <w:rsid w:val="00855442"/>
    <w:rsid w:val="00855FA4"/>
    <w:rsid w:val="0085651C"/>
    <w:rsid w:val="008574D1"/>
    <w:rsid w:val="008577FD"/>
    <w:rsid w:val="00860157"/>
    <w:rsid w:val="008601A9"/>
    <w:rsid w:val="00864BEC"/>
    <w:rsid w:val="00865CCC"/>
    <w:rsid w:val="008679A4"/>
    <w:rsid w:val="008705CB"/>
    <w:rsid w:val="00877AC3"/>
    <w:rsid w:val="00880D7D"/>
    <w:rsid w:val="00882C2F"/>
    <w:rsid w:val="00882E9C"/>
    <w:rsid w:val="008834C4"/>
    <w:rsid w:val="00883924"/>
    <w:rsid w:val="00886DA9"/>
    <w:rsid w:val="00887E8D"/>
    <w:rsid w:val="0089026B"/>
    <w:rsid w:val="00890F09"/>
    <w:rsid w:val="00891D09"/>
    <w:rsid w:val="008933F2"/>
    <w:rsid w:val="00893CC5"/>
    <w:rsid w:val="0089474C"/>
    <w:rsid w:val="008960B6"/>
    <w:rsid w:val="008A04C6"/>
    <w:rsid w:val="008A13F0"/>
    <w:rsid w:val="008A20D9"/>
    <w:rsid w:val="008A27CA"/>
    <w:rsid w:val="008A293E"/>
    <w:rsid w:val="008A29A7"/>
    <w:rsid w:val="008A359B"/>
    <w:rsid w:val="008A4A4D"/>
    <w:rsid w:val="008A542A"/>
    <w:rsid w:val="008A560C"/>
    <w:rsid w:val="008A715A"/>
    <w:rsid w:val="008B1965"/>
    <w:rsid w:val="008B1E88"/>
    <w:rsid w:val="008B24CB"/>
    <w:rsid w:val="008B2DAD"/>
    <w:rsid w:val="008B32D8"/>
    <w:rsid w:val="008B3846"/>
    <w:rsid w:val="008B3DD1"/>
    <w:rsid w:val="008B4217"/>
    <w:rsid w:val="008B48FC"/>
    <w:rsid w:val="008B6C29"/>
    <w:rsid w:val="008B6F05"/>
    <w:rsid w:val="008C120C"/>
    <w:rsid w:val="008C1E15"/>
    <w:rsid w:val="008C2644"/>
    <w:rsid w:val="008C375D"/>
    <w:rsid w:val="008C3980"/>
    <w:rsid w:val="008C4E41"/>
    <w:rsid w:val="008C7770"/>
    <w:rsid w:val="008D0D16"/>
    <w:rsid w:val="008D17B0"/>
    <w:rsid w:val="008D2106"/>
    <w:rsid w:val="008D33F7"/>
    <w:rsid w:val="008D3F93"/>
    <w:rsid w:val="008D7A2B"/>
    <w:rsid w:val="008E0B26"/>
    <w:rsid w:val="008E0C59"/>
    <w:rsid w:val="008E11C1"/>
    <w:rsid w:val="008E2013"/>
    <w:rsid w:val="008E4D29"/>
    <w:rsid w:val="008E63B5"/>
    <w:rsid w:val="008F060D"/>
    <w:rsid w:val="008F074C"/>
    <w:rsid w:val="008F12CB"/>
    <w:rsid w:val="008F2375"/>
    <w:rsid w:val="008F2761"/>
    <w:rsid w:val="008F2820"/>
    <w:rsid w:val="008F4007"/>
    <w:rsid w:val="00900563"/>
    <w:rsid w:val="009015FA"/>
    <w:rsid w:val="00901D26"/>
    <w:rsid w:val="009050CC"/>
    <w:rsid w:val="00905708"/>
    <w:rsid w:val="009105FD"/>
    <w:rsid w:val="0091089F"/>
    <w:rsid w:val="00910FFB"/>
    <w:rsid w:val="00912674"/>
    <w:rsid w:val="00915AE5"/>
    <w:rsid w:val="009161FE"/>
    <w:rsid w:val="00916527"/>
    <w:rsid w:val="009176FE"/>
    <w:rsid w:val="009207ED"/>
    <w:rsid w:val="0092181C"/>
    <w:rsid w:val="00923DC2"/>
    <w:rsid w:val="00924108"/>
    <w:rsid w:val="0092578F"/>
    <w:rsid w:val="00930247"/>
    <w:rsid w:val="00931C86"/>
    <w:rsid w:val="00932DC8"/>
    <w:rsid w:val="00934A29"/>
    <w:rsid w:val="009374EC"/>
    <w:rsid w:val="009416AA"/>
    <w:rsid w:val="009416FE"/>
    <w:rsid w:val="0094219E"/>
    <w:rsid w:val="00942AD0"/>
    <w:rsid w:val="00942C84"/>
    <w:rsid w:val="009456DD"/>
    <w:rsid w:val="00951B0C"/>
    <w:rsid w:val="00952DE4"/>
    <w:rsid w:val="00953F32"/>
    <w:rsid w:val="00955FC6"/>
    <w:rsid w:val="00956BAC"/>
    <w:rsid w:val="00957480"/>
    <w:rsid w:val="009579B2"/>
    <w:rsid w:val="009600A2"/>
    <w:rsid w:val="00963930"/>
    <w:rsid w:val="0096569C"/>
    <w:rsid w:val="0097147B"/>
    <w:rsid w:val="00971FC0"/>
    <w:rsid w:val="009725BF"/>
    <w:rsid w:val="00973EE0"/>
    <w:rsid w:val="00974237"/>
    <w:rsid w:val="00975219"/>
    <w:rsid w:val="00981BA6"/>
    <w:rsid w:val="00983A72"/>
    <w:rsid w:val="009846B7"/>
    <w:rsid w:val="00985443"/>
    <w:rsid w:val="009953C0"/>
    <w:rsid w:val="009955D6"/>
    <w:rsid w:val="00997B82"/>
    <w:rsid w:val="009A14BD"/>
    <w:rsid w:val="009A1A68"/>
    <w:rsid w:val="009A2BB3"/>
    <w:rsid w:val="009A3596"/>
    <w:rsid w:val="009A3848"/>
    <w:rsid w:val="009A71C1"/>
    <w:rsid w:val="009A7A07"/>
    <w:rsid w:val="009B2920"/>
    <w:rsid w:val="009B3663"/>
    <w:rsid w:val="009B3DFF"/>
    <w:rsid w:val="009B4736"/>
    <w:rsid w:val="009B5199"/>
    <w:rsid w:val="009B5625"/>
    <w:rsid w:val="009B65F2"/>
    <w:rsid w:val="009B6AFA"/>
    <w:rsid w:val="009B6D5B"/>
    <w:rsid w:val="009C07FD"/>
    <w:rsid w:val="009C19A0"/>
    <w:rsid w:val="009C5BB7"/>
    <w:rsid w:val="009C613A"/>
    <w:rsid w:val="009C619B"/>
    <w:rsid w:val="009C6E93"/>
    <w:rsid w:val="009C7783"/>
    <w:rsid w:val="009D1051"/>
    <w:rsid w:val="009D1284"/>
    <w:rsid w:val="009D2845"/>
    <w:rsid w:val="009D62FE"/>
    <w:rsid w:val="009E14E9"/>
    <w:rsid w:val="009E1816"/>
    <w:rsid w:val="009E2A32"/>
    <w:rsid w:val="009E2C06"/>
    <w:rsid w:val="009E34D6"/>
    <w:rsid w:val="009E6332"/>
    <w:rsid w:val="009F025C"/>
    <w:rsid w:val="009F2B16"/>
    <w:rsid w:val="009F315D"/>
    <w:rsid w:val="009F5103"/>
    <w:rsid w:val="009F61DB"/>
    <w:rsid w:val="00A01408"/>
    <w:rsid w:val="00A03D92"/>
    <w:rsid w:val="00A04491"/>
    <w:rsid w:val="00A04678"/>
    <w:rsid w:val="00A04C0C"/>
    <w:rsid w:val="00A0790C"/>
    <w:rsid w:val="00A10239"/>
    <w:rsid w:val="00A11535"/>
    <w:rsid w:val="00A11C54"/>
    <w:rsid w:val="00A12C41"/>
    <w:rsid w:val="00A1526F"/>
    <w:rsid w:val="00A157AC"/>
    <w:rsid w:val="00A17527"/>
    <w:rsid w:val="00A17EE0"/>
    <w:rsid w:val="00A20FC6"/>
    <w:rsid w:val="00A216CE"/>
    <w:rsid w:val="00A2192E"/>
    <w:rsid w:val="00A2351F"/>
    <w:rsid w:val="00A30CE9"/>
    <w:rsid w:val="00A34122"/>
    <w:rsid w:val="00A35202"/>
    <w:rsid w:val="00A35D58"/>
    <w:rsid w:val="00A36403"/>
    <w:rsid w:val="00A3674E"/>
    <w:rsid w:val="00A369D4"/>
    <w:rsid w:val="00A36BC1"/>
    <w:rsid w:val="00A36FE6"/>
    <w:rsid w:val="00A37989"/>
    <w:rsid w:val="00A428C0"/>
    <w:rsid w:val="00A43130"/>
    <w:rsid w:val="00A43A23"/>
    <w:rsid w:val="00A43E79"/>
    <w:rsid w:val="00A43E93"/>
    <w:rsid w:val="00A44990"/>
    <w:rsid w:val="00A5049E"/>
    <w:rsid w:val="00A525B0"/>
    <w:rsid w:val="00A53EB9"/>
    <w:rsid w:val="00A543C6"/>
    <w:rsid w:val="00A5465E"/>
    <w:rsid w:val="00A5466F"/>
    <w:rsid w:val="00A549E7"/>
    <w:rsid w:val="00A5513F"/>
    <w:rsid w:val="00A563D8"/>
    <w:rsid w:val="00A56656"/>
    <w:rsid w:val="00A56A12"/>
    <w:rsid w:val="00A5715B"/>
    <w:rsid w:val="00A57A9D"/>
    <w:rsid w:val="00A6069F"/>
    <w:rsid w:val="00A6079A"/>
    <w:rsid w:val="00A626D1"/>
    <w:rsid w:val="00A62A47"/>
    <w:rsid w:val="00A634D3"/>
    <w:rsid w:val="00A64F08"/>
    <w:rsid w:val="00A65C3D"/>
    <w:rsid w:val="00A6635C"/>
    <w:rsid w:val="00A66BF2"/>
    <w:rsid w:val="00A71030"/>
    <w:rsid w:val="00A7238C"/>
    <w:rsid w:val="00A749F6"/>
    <w:rsid w:val="00A7650D"/>
    <w:rsid w:val="00A7745D"/>
    <w:rsid w:val="00A80A00"/>
    <w:rsid w:val="00A815ED"/>
    <w:rsid w:val="00A81A6A"/>
    <w:rsid w:val="00A82DE3"/>
    <w:rsid w:val="00A833A9"/>
    <w:rsid w:val="00A8378A"/>
    <w:rsid w:val="00A85D6A"/>
    <w:rsid w:val="00A8620F"/>
    <w:rsid w:val="00A867D4"/>
    <w:rsid w:val="00A86F61"/>
    <w:rsid w:val="00A87870"/>
    <w:rsid w:val="00A90CB6"/>
    <w:rsid w:val="00A92F90"/>
    <w:rsid w:val="00A93896"/>
    <w:rsid w:val="00A94300"/>
    <w:rsid w:val="00A959BD"/>
    <w:rsid w:val="00AA0705"/>
    <w:rsid w:val="00AA14D4"/>
    <w:rsid w:val="00AA1DEB"/>
    <w:rsid w:val="00AA2087"/>
    <w:rsid w:val="00AA2C8D"/>
    <w:rsid w:val="00AA31F6"/>
    <w:rsid w:val="00AA4BEB"/>
    <w:rsid w:val="00AA620A"/>
    <w:rsid w:val="00AA6A3F"/>
    <w:rsid w:val="00AA6DB3"/>
    <w:rsid w:val="00AA7213"/>
    <w:rsid w:val="00AB12C1"/>
    <w:rsid w:val="00AB2E50"/>
    <w:rsid w:val="00AB3311"/>
    <w:rsid w:val="00AB45FC"/>
    <w:rsid w:val="00AB538A"/>
    <w:rsid w:val="00AB65AF"/>
    <w:rsid w:val="00AB6FA0"/>
    <w:rsid w:val="00AB75AA"/>
    <w:rsid w:val="00AB79A4"/>
    <w:rsid w:val="00AC1002"/>
    <w:rsid w:val="00AC1955"/>
    <w:rsid w:val="00AC6D85"/>
    <w:rsid w:val="00AD1BE9"/>
    <w:rsid w:val="00AD1DB6"/>
    <w:rsid w:val="00AD3DFA"/>
    <w:rsid w:val="00AD44A3"/>
    <w:rsid w:val="00AD78F8"/>
    <w:rsid w:val="00AE03D5"/>
    <w:rsid w:val="00AE1B12"/>
    <w:rsid w:val="00AE213B"/>
    <w:rsid w:val="00AE3AC4"/>
    <w:rsid w:val="00AE5D3C"/>
    <w:rsid w:val="00AE66A0"/>
    <w:rsid w:val="00AE7B44"/>
    <w:rsid w:val="00AF047F"/>
    <w:rsid w:val="00AF2567"/>
    <w:rsid w:val="00AF3CC6"/>
    <w:rsid w:val="00AF48E9"/>
    <w:rsid w:val="00AF790D"/>
    <w:rsid w:val="00AF7FFE"/>
    <w:rsid w:val="00B00313"/>
    <w:rsid w:val="00B006ED"/>
    <w:rsid w:val="00B0178A"/>
    <w:rsid w:val="00B02903"/>
    <w:rsid w:val="00B033F5"/>
    <w:rsid w:val="00B075E4"/>
    <w:rsid w:val="00B07DCD"/>
    <w:rsid w:val="00B110CA"/>
    <w:rsid w:val="00B1196D"/>
    <w:rsid w:val="00B14596"/>
    <w:rsid w:val="00B20EB0"/>
    <w:rsid w:val="00B2110C"/>
    <w:rsid w:val="00B251BC"/>
    <w:rsid w:val="00B35CB9"/>
    <w:rsid w:val="00B3609D"/>
    <w:rsid w:val="00B36660"/>
    <w:rsid w:val="00B36C47"/>
    <w:rsid w:val="00B377C3"/>
    <w:rsid w:val="00B379A1"/>
    <w:rsid w:val="00B41710"/>
    <w:rsid w:val="00B449E3"/>
    <w:rsid w:val="00B44D61"/>
    <w:rsid w:val="00B4551A"/>
    <w:rsid w:val="00B46614"/>
    <w:rsid w:val="00B469DD"/>
    <w:rsid w:val="00B4743C"/>
    <w:rsid w:val="00B47EC2"/>
    <w:rsid w:val="00B508C7"/>
    <w:rsid w:val="00B518F3"/>
    <w:rsid w:val="00B51C62"/>
    <w:rsid w:val="00B51F46"/>
    <w:rsid w:val="00B54D83"/>
    <w:rsid w:val="00B55012"/>
    <w:rsid w:val="00B55F97"/>
    <w:rsid w:val="00B566FC"/>
    <w:rsid w:val="00B571BF"/>
    <w:rsid w:val="00B616DB"/>
    <w:rsid w:val="00B62EAB"/>
    <w:rsid w:val="00B64C94"/>
    <w:rsid w:val="00B65DD9"/>
    <w:rsid w:val="00B66461"/>
    <w:rsid w:val="00B66F33"/>
    <w:rsid w:val="00B70935"/>
    <w:rsid w:val="00B70EFB"/>
    <w:rsid w:val="00B71086"/>
    <w:rsid w:val="00B71443"/>
    <w:rsid w:val="00B7423C"/>
    <w:rsid w:val="00B75C5B"/>
    <w:rsid w:val="00B8300D"/>
    <w:rsid w:val="00B85215"/>
    <w:rsid w:val="00B853EF"/>
    <w:rsid w:val="00B856F9"/>
    <w:rsid w:val="00B85853"/>
    <w:rsid w:val="00B85AA9"/>
    <w:rsid w:val="00B86D25"/>
    <w:rsid w:val="00B91116"/>
    <w:rsid w:val="00B912DF"/>
    <w:rsid w:val="00B91BDF"/>
    <w:rsid w:val="00B9232D"/>
    <w:rsid w:val="00B93DA8"/>
    <w:rsid w:val="00B9416F"/>
    <w:rsid w:val="00B9452E"/>
    <w:rsid w:val="00B963EA"/>
    <w:rsid w:val="00B964A2"/>
    <w:rsid w:val="00B965A8"/>
    <w:rsid w:val="00B97073"/>
    <w:rsid w:val="00B97F57"/>
    <w:rsid w:val="00BA0A3B"/>
    <w:rsid w:val="00BA251D"/>
    <w:rsid w:val="00BA3310"/>
    <w:rsid w:val="00BA44BC"/>
    <w:rsid w:val="00BA4B0E"/>
    <w:rsid w:val="00BA50AA"/>
    <w:rsid w:val="00BA6141"/>
    <w:rsid w:val="00BA682D"/>
    <w:rsid w:val="00BA68F5"/>
    <w:rsid w:val="00BA7020"/>
    <w:rsid w:val="00BA7193"/>
    <w:rsid w:val="00BB0506"/>
    <w:rsid w:val="00BB0FC2"/>
    <w:rsid w:val="00BB1FED"/>
    <w:rsid w:val="00BB26F8"/>
    <w:rsid w:val="00BB38AD"/>
    <w:rsid w:val="00BB3FDF"/>
    <w:rsid w:val="00BB403C"/>
    <w:rsid w:val="00BB5AD2"/>
    <w:rsid w:val="00BC1804"/>
    <w:rsid w:val="00BC35A1"/>
    <w:rsid w:val="00BC58D5"/>
    <w:rsid w:val="00BC72D9"/>
    <w:rsid w:val="00BC798C"/>
    <w:rsid w:val="00BC7C08"/>
    <w:rsid w:val="00BD047E"/>
    <w:rsid w:val="00BD05D4"/>
    <w:rsid w:val="00BD2091"/>
    <w:rsid w:val="00BD37DD"/>
    <w:rsid w:val="00BD3912"/>
    <w:rsid w:val="00BE0B90"/>
    <w:rsid w:val="00BE168C"/>
    <w:rsid w:val="00BE2B8E"/>
    <w:rsid w:val="00BE3A5E"/>
    <w:rsid w:val="00BE57F6"/>
    <w:rsid w:val="00BE5F81"/>
    <w:rsid w:val="00BE6123"/>
    <w:rsid w:val="00BE62D4"/>
    <w:rsid w:val="00BE7461"/>
    <w:rsid w:val="00BE76E1"/>
    <w:rsid w:val="00BF33E9"/>
    <w:rsid w:val="00BF696A"/>
    <w:rsid w:val="00C00742"/>
    <w:rsid w:val="00C00A68"/>
    <w:rsid w:val="00C00EC3"/>
    <w:rsid w:val="00C01DD1"/>
    <w:rsid w:val="00C05273"/>
    <w:rsid w:val="00C05F73"/>
    <w:rsid w:val="00C065A3"/>
    <w:rsid w:val="00C06935"/>
    <w:rsid w:val="00C0787D"/>
    <w:rsid w:val="00C1044C"/>
    <w:rsid w:val="00C11578"/>
    <w:rsid w:val="00C117E2"/>
    <w:rsid w:val="00C1208A"/>
    <w:rsid w:val="00C13295"/>
    <w:rsid w:val="00C1335B"/>
    <w:rsid w:val="00C16686"/>
    <w:rsid w:val="00C17945"/>
    <w:rsid w:val="00C21933"/>
    <w:rsid w:val="00C22229"/>
    <w:rsid w:val="00C223D6"/>
    <w:rsid w:val="00C24A4F"/>
    <w:rsid w:val="00C25613"/>
    <w:rsid w:val="00C26122"/>
    <w:rsid w:val="00C27329"/>
    <w:rsid w:val="00C302AD"/>
    <w:rsid w:val="00C317C0"/>
    <w:rsid w:val="00C31D2F"/>
    <w:rsid w:val="00C323ED"/>
    <w:rsid w:val="00C33881"/>
    <w:rsid w:val="00C339D4"/>
    <w:rsid w:val="00C35008"/>
    <w:rsid w:val="00C373EB"/>
    <w:rsid w:val="00C42816"/>
    <w:rsid w:val="00C42A72"/>
    <w:rsid w:val="00C42D52"/>
    <w:rsid w:val="00C42EA0"/>
    <w:rsid w:val="00C44AC4"/>
    <w:rsid w:val="00C4601E"/>
    <w:rsid w:val="00C47796"/>
    <w:rsid w:val="00C514AB"/>
    <w:rsid w:val="00C539C3"/>
    <w:rsid w:val="00C5542F"/>
    <w:rsid w:val="00C56751"/>
    <w:rsid w:val="00C57502"/>
    <w:rsid w:val="00C575B3"/>
    <w:rsid w:val="00C62A87"/>
    <w:rsid w:val="00C62D07"/>
    <w:rsid w:val="00C65257"/>
    <w:rsid w:val="00C656B5"/>
    <w:rsid w:val="00C6781C"/>
    <w:rsid w:val="00C702C3"/>
    <w:rsid w:val="00C717CB"/>
    <w:rsid w:val="00C73840"/>
    <w:rsid w:val="00C73FDE"/>
    <w:rsid w:val="00C7409F"/>
    <w:rsid w:val="00C74DBE"/>
    <w:rsid w:val="00C75B00"/>
    <w:rsid w:val="00C77817"/>
    <w:rsid w:val="00C80053"/>
    <w:rsid w:val="00C81148"/>
    <w:rsid w:val="00C83BF4"/>
    <w:rsid w:val="00C85627"/>
    <w:rsid w:val="00C86039"/>
    <w:rsid w:val="00C861B7"/>
    <w:rsid w:val="00C866B9"/>
    <w:rsid w:val="00C869F9"/>
    <w:rsid w:val="00C86CAE"/>
    <w:rsid w:val="00C87D0C"/>
    <w:rsid w:val="00C906D8"/>
    <w:rsid w:val="00C90CB6"/>
    <w:rsid w:val="00C91A1E"/>
    <w:rsid w:val="00C939E7"/>
    <w:rsid w:val="00C94378"/>
    <w:rsid w:val="00CA1C3F"/>
    <w:rsid w:val="00CA1D4E"/>
    <w:rsid w:val="00CA1D8F"/>
    <w:rsid w:val="00CA1F55"/>
    <w:rsid w:val="00CA2A6E"/>
    <w:rsid w:val="00CA4728"/>
    <w:rsid w:val="00CA48E4"/>
    <w:rsid w:val="00CA7A5D"/>
    <w:rsid w:val="00CB0816"/>
    <w:rsid w:val="00CB44CC"/>
    <w:rsid w:val="00CB46CA"/>
    <w:rsid w:val="00CB5185"/>
    <w:rsid w:val="00CB5D59"/>
    <w:rsid w:val="00CB68C6"/>
    <w:rsid w:val="00CC043C"/>
    <w:rsid w:val="00CC1B36"/>
    <w:rsid w:val="00CC2877"/>
    <w:rsid w:val="00CC29AD"/>
    <w:rsid w:val="00CC3AB4"/>
    <w:rsid w:val="00CC452C"/>
    <w:rsid w:val="00CC57EF"/>
    <w:rsid w:val="00CC7F87"/>
    <w:rsid w:val="00CD19E3"/>
    <w:rsid w:val="00CD29DB"/>
    <w:rsid w:val="00CD5656"/>
    <w:rsid w:val="00CD578A"/>
    <w:rsid w:val="00CD589C"/>
    <w:rsid w:val="00CD61DA"/>
    <w:rsid w:val="00CD7E71"/>
    <w:rsid w:val="00CE00D2"/>
    <w:rsid w:val="00CE3FA7"/>
    <w:rsid w:val="00CE5536"/>
    <w:rsid w:val="00CE6398"/>
    <w:rsid w:val="00CE7916"/>
    <w:rsid w:val="00CF1959"/>
    <w:rsid w:val="00CF2610"/>
    <w:rsid w:val="00CF3030"/>
    <w:rsid w:val="00CF3E1D"/>
    <w:rsid w:val="00CF505B"/>
    <w:rsid w:val="00CF74E7"/>
    <w:rsid w:val="00D00026"/>
    <w:rsid w:val="00D01004"/>
    <w:rsid w:val="00D03631"/>
    <w:rsid w:val="00D07D5D"/>
    <w:rsid w:val="00D108FA"/>
    <w:rsid w:val="00D11278"/>
    <w:rsid w:val="00D1160F"/>
    <w:rsid w:val="00D11CF2"/>
    <w:rsid w:val="00D14EEA"/>
    <w:rsid w:val="00D15552"/>
    <w:rsid w:val="00D15D54"/>
    <w:rsid w:val="00D15DD0"/>
    <w:rsid w:val="00D16BB9"/>
    <w:rsid w:val="00D2274C"/>
    <w:rsid w:val="00D24DD8"/>
    <w:rsid w:val="00D27301"/>
    <w:rsid w:val="00D30E1A"/>
    <w:rsid w:val="00D3105A"/>
    <w:rsid w:val="00D321A4"/>
    <w:rsid w:val="00D343E8"/>
    <w:rsid w:val="00D36ADF"/>
    <w:rsid w:val="00D37047"/>
    <w:rsid w:val="00D375A8"/>
    <w:rsid w:val="00D41405"/>
    <w:rsid w:val="00D438DC"/>
    <w:rsid w:val="00D43C4A"/>
    <w:rsid w:val="00D43DB8"/>
    <w:rsid w:val="00D452EA"/>
    <w:rsid w:val="00D466AD"/>
    <w:rsid w:val="00D467A0"/>
    <w:rsid w:val="00D47EEF"/>
    <w:rsid w:val="00D502B9"/>
    <w:rsid w:val="00D5086A"/>
    <w:rsid w:val="00D511BA"/>
    <w:rsid w:val="00D512C9"/>
    <w:rsid w:val="00D523E9"/>
    <w:rsid w:val="00D5313F"/>
    <w:rsid w:val="00D54D48"/>
    <w:rsid w:val="00D575F7"/>
    <w:rsid w:val="00D57B70"/>
    <w:rsid w:val="00D57F9F"/>
    <w:rsid w:val="00D6084C"/>
    <w:rsid w:val="00D618C4"/>
    <w:rsid w:val="00D618EE"/>
    <w:rsid w:val="00D63BEA"/>
    <w:rsid w:val="00D63D77"/>
    <w:rsid w:val="00D64334"/>
    <w:rsid w:val="00D65566"/>
    <w:rsid w:val="00D6612A"/>
    <w:rsid w:val="00D667FE"/>
    <w:rsid w:val="00D670AD"/>
    <w:rsid w:val="00D7070C"/>
    <w:rsid w:val="00D742A9"/>
    <w:rsid w:val="00D74BAF"/>
    <w:rsid w:val="00D74CF2"/>
    <w:rsid w:val="00D77675"/>
    <w:rsid w:val="00D81A4F"/>
    <w:rsid w:val="00D81AE7"/>
    <w:rsid w:val="00D8275A"/>
    <w:rsid w:val="00D82BD4"/>
    <w:rsid w:val="00D83AB6"/>
    <w:rsid w:val="00D847E1"/>
    <w:rsid w:val="00D84E97"/>
    <w:rsid w:val="00D8500E"/>
    <w:rsid w:val="00D85565"/>
    <w:rsid w:val="00D86202"/>
    <w:rsid w:val="00D864D4"/>
    <w:rsid w:val="00D864EF"/>
    <w:rsid w:val="00D864F9"/>
    <w:rsid w:val="00D865E8"/>
    <w:rsid w:val="00D87AF1"/>
    <w:rsid w:val="00D9063F"/>
    <w:rsid w:val="00D912AC"/>
    <w:rsid w:val="00D9162D"/>
    <w:rsid w:val="00D92BB5"/>
    <w:rsid w:val="00D940B2"/>
    <w:rsid w:val="00D94AEC"/>
    <w:rsid w:val="00D958E9"/>
    <w:rsid w:val="00D95912"/>
    <w:rsid w:val="00D96714"/>
    <w:rsid w:val="00D96A87"/>
    <w:rsid w:val="00D96B37"/>
    <w:rsid w:val="00D97C27"/>
    <w:rsid w:val="00DA13CF"/>
    <w:rsid w:val="00DA3FCB"/>
    <w:rsid w:val="00DA4390"/>
    <w:rsid w:val="00DA6517"/>
    <w:rsid w:val="00DA6529"/>
    <w:rsid w:val="00DA6569"/>
    <w:rsid w:val="00DA75E4"/>
    <w:rsid w:val="00DA7C9B"/>
    <w:rsid w:val="00DA7D62"/>
    <w:rsid w:val="00DB1E29"/>
    <w:rsid w:val="00DB26A9"/>
    <w:rsid w:val="00DB28FE"/>
    <w:rsid w:val="00DB4679"/>
    <w:rsid w:val="00DB5D09"/>
    <w:rsid w:val="00DB735F"/>
    <w:rsid w:val="00DC267C"/>
    <w:rsid w:val="00DC3E0F"/>
    <w:rsid w:val="00DC7C63"/>
    <w:rsid w:val="00DD0246"/>
    <w:rsid w:val="00DD1ED8"/>
    <w:rsid w:val="00DD2631"/>
    <w:rsid w:val="00DD35A2"/>
    <w:rsid w:val="00DD51EE"/>
    <w:rsid w:val="00DD5AC7"/>
    <w:rsid w:val="00DD5B81"/>
    <w:rsid w:val="00DE0B86"/>
    <w:rsid w:val="00DE1FA0"/>
    <w:rsid w:val="00DE2A24"/>
    <w:rsid w:val="00DE41B9"/>
    <w:rsid w:val="00DE634B"/>
    <w:rsid w:val="00DE7A50"/>
    <w:rsid w:val="00DF12E9"/>
    <w:rsid w:val="00DF3EF4"/>
    <w:rsid w:val="00DF69A5"/>
    <w:rsid w:val="00DF7131"/>
    <w:rsid w:val="00E03E52"/>
    <w:rsid w:val="00E044CB"/>
    <w:rsid w:val="00E04997"/>
    <w:rsid w:val="00E05927"/>
    <w:rsid w:val="00E071DC"/>
    <w:rsid w:val="00E07938"/>
    <w:rsid w:val="00E114AD"/>
    <w:rsid w:val="00E11698"/>
    <w:rsid w:val="00E14AFD"/>
    <w:rsid w:val="00E14D14"/>
    <w:rsid w:val="00E22854"/>
    <w:rsid w:val="00E24D55"/>
    <w:rsid w:val="00E24E68"/>
    <w:rsid w:val="00E2643B"/>
    <w:rsid w:val="00E2691B"/>
    <w:rsid w:val="00E271B7"/>
    <w:rsid w:val="00E27817"/>
    <w:rsid w:val="00E30ABC"/>
    <w:rsid w:val="00E329A8"/>
    <w:rsid w:val="00E354B8"/>
    <w:rsid w:val="00E35BEA"/>
    <w:rsid w:val="00E4000A"/>
    <w:rsid w:val="00E40197"/>
    <w:rsid w:val="00E40961"/>
    <w:rsid w:val="00E420CD"/>
    <w:rsid w:val="00E42238"/>
    <w:rsid w:val="00E42DA4"/>
    <w:rsid w:val="00E439E3"/>
    <w:rsid w:val="00E43D7C"/>
    <w:rsid w:val="00E444E0"/>
    <w:rsid w:val="00E46851"/>
    <w:rsid w:val="00E46B8C"/>
    <w:rsid w:val="00E47C4F"/>
    <w:rsid w:val="00E47F73"/>
    <w:rsid w:val="00E508E7"/>
    <w:rsid w:val="00E51711"/>
    <w:rsid w:val="00E52B0A"/>
    <w:rsid w:val="00E53517"/>
    <w:rsid w:val="00E54672"/>
    <w:rsid w:val="00E54A38"/>
    <w:rsid w:val="00E55221"/>
    <w:rsid w:val="00E55324"/>
    <w:rsid w:val="00E55E4A"/>
    <w:rsid w:val="00E56107"/>
    <w:rsid w:val="00E56D38"/>
    <w:rsid w:val="00E63061"/>
    <w:rsid w:val="00E635FE"/>
    <w:rsid w:val="00E64B3A"/>
    <w:rsid w:val="00E658B5"/>
    <w:rsid w:val="00E704CF"/>
    <w:rsid w:val="00E70805"/>
    <w:rsid w:val="00E71791"/>
    <w:rsid w:val="00E741BE"/>
    <w:rsid w:val="00E74DF9"/>
    <w:rsid w:val="00E76ACE"/>
    <w:rsid w:val="00E76F73"/>
    <w:rsid w:val="00E77612"/>
    <w:rsid w:val="00E77C27"/>
    <w:rsid w:val="00E81994"/>
    <w:rsid w:val="00E81A41"/>
    <w:rsid w:val="00E824AE"/>
    <w:rsid w:val="00E82BFF"/>
    <w:rsid w:val="00E8429B"/>
    <w:rsid w:val="00E84872"/>
    <w:rsid w:val="00E8496D"/>
    <w:rsid w:val="00E84F60"/>
    <w:rsid w:val="00E84F89"/>
    <w:rsid w:val="00E8598C"/>
    <w:rsid w:val="00E8659F"/>
    <w:rsid w:val="00E868F6"/>
    <w:rsid w:val="00E87034"/>
    <w:rsid w:val="00E872FB"/>
    <w:rsid w:val="00E9039A"/>
    <w:rsid w:val="00E91331"/>
    <w:rsid w:val="00E9151A"/>
    <w:rsid w:val="00E91C9A"/>
    <w:rsid w:val="00E91DBD"/>
    <w:rsid w:val="00E92648"/>
    <w:rsid w:val="00E938AF"/>
    <w:rsid w:val="00E9457B"/>
    <w:rsid w:val="00E94E21"/>
    <w:rsid w:val="00E97AAA"/>
    <w:rsid w:val="00E97F88"/>
    <w:rsid w:val="00EA13D9"/>
    <w:rsid w:val="00EA2972"/>
    <w:rsid w:val="00EA2EBF"/>
    <w:rsid w:val="00EA4480"/>
    <w:rsid w:val="00EA494B"/>
    <w:rsid w:val="00EB0392"/>
    <w:rsid w:val="00EB0919"/>
    <w:rsid w:val="00EB3348"/>
    <w:rsid w:val="00EB7723"/>
    <w:rsid w:val="00EB78B1"/>
    <w:rsid w:val="00EB7DB4"/>
    <w:rsid w:val="00EB7EC4"/>
    <w:rsid w:val="00EC1465"/>
    <w:rsid w:val="00EC1C57"/>
    <w:rsid w:val="00EC4A22"/>
    <w:rsid w:val="00EC5A03"/>
    <w:rsid w:val="00ED03C9"/>
    <w:rsid w:val="00ED27EC"/>
    <w:rsid w:val="00ED41E5"/>
    <w:rsid w:val="00ED46D2"/>
    <w:rsid w:val="00ED4B46"/>
    <w:rsid w:val="00EE0A24"/>
    <w:rsid w:val="00EE1176"/>
    <w:rsid w:val="00EE26E6"/>
    <w:rsid w:val="00EE37D2"/>
    <w:rsid w:val="00EE5073"/>
    <w:rsid w:val="00EE530F"/>
    <w:rsid w:val="00EE580C"/>
    <w:rsid w:val="00EE59A3"/>
    <w:rsid w:val="00EE65C1"/>
    <w:rsid w:val="00EE7404"/>
    <w:rsid w:val="00EE75F0"/>
    <w:rsid w:val="00EF067A"/>
    <w:rsid w:val="00EF06A2"/>
    <w:rsid w:val="00EF1B01"/>
    <w:rsid w:val="00EF2AC4"/>
    <w:rsid w:val="00EF3E5D"/>
    <w:rsid w:val="00EF6D21"/>
    <w:rsid w:val="00EF731F"/>
    <w:rsid w:val="00EF7C78"/>
    <w:rsid w:val="00F01F4D"/>
    <w:rsid w:val="00F02580"/>
    <w:rsid w:val="00F02648"/>
    <w:rsid w:val="00F02E1F"/>
    <w:rsid w:val="00F03F42"/>
    <w:rsid w:val="00F04103"/>
    <w:rsid w:val="00F0484D"/>
    <w:rsid w:val="00F04CA7"/>
    <w:rsid w:val="00F06A05"/>
    <w:rsid w:val="00F10436"/>
    <w:rsid w:val="00F10EB1"/>
    <w:rsid w:val="00F10F42"/>
    <w:rsid w:val="00F13A41"/>
    <w:rsid w:val="00F205DE"/>
    <w:rsid w:val="00F21BC3"/>
    <w:rsid w:val="00F23D24"/>
    <w:rsid w:val="00F25ABB"/>
    <w:rsid w:val="00F25EE9"/>
    <w:rsid w:val="00F27297"/>
    <w:rsid w:val="00F275A2"/>
    <w:rsid w:val="00F3271D"/>
    <w:rsid w:val="00F329E6"/>
    <w:rsid w:val="00F336F2"/>
    <w:rsid w:val="00F33C07"/>
    <w:rsid w:val="00F343C2"/>
    <w:rsid w:val="00F34B3C"/>
    <w:rsid w:val="00F34BC1"/>
    <w:rsid w:val="00F37CEE"/>
    <w:rsid w:val="00F37FD0"/>
    <w:rsid w:val="00F41C7C"/>
    <w:rsid w:val="00F42403"/>
    <w:rsid w:val="00F42C9C"/>
    <w:rsid w:val="00F431A9"/>
    <w:rsid w:val="00F45CAD"/>
    <w:rsid w:val="00F45F69"/>
    <w:rsid w:val="00F469C6"/>
    <w:rsid w:val="00F46DEE"/>
    <w:rsid w:val="00F472AA"/>
    <w:rsid w:val="00F4734F"/>
    <w:rsid w:val="00F549F0"/>
    <w:rsid w:val="00F5723E"/>
    <w:rsid w:val="00F60A2F"/>
    <w:rsid w:val="00F60AE9"/>
    <w:rsid w:val="00F61CAA"/>
    <w:rsid w:val="00F62650"/>
    <w:rsid w:val="00F64301"/>
    <w:rsid w:val="00F64457"/>
    <w:rsid w:val="00F65F1E"/>
    <w:rsid w:val="00F66A2B"/>
    <w:rsid w:val="00F708A8"/>
    <w:rsid w:val="00F731A3"/>
    <w:rsid w:val="00F736DB"/>
    <w:rsid w:val="00F7545D"/>
    <w:rsid w:val="00F774B4"/>
    <w:rsid w:val="00F775EB"/>
    <w:rsid w:val="00F818DC"/>
    <w:rsid w:val="00F83B50"/>
    <w:rsid w:val="00F84797"/>
    <w:rsid w:val="00F84D43"/>
    <w:rsid w:val="00F900D0"/>
    <w:rsid w:val="00F91AAC"/>
    <w:rsid w:val="00F9332B"/>
    <w:rsid w:val="00F94D97"/>
    <w:rsid w:val="00F9775A"/>
    <w:rsid w:val="00F97966"/>
    <w:rsid w:val="00FA0C8E"/>
    <w:rsid w:val="00FA235A"/>
    <w:rsid w:val="00FA2837"/>
    <w:rsid w:val="00FA3212"/>
    <w:rsid w:val="00FA3E58"/>
    <w:rsid w:val="00FA54F3"/>
    <w:rsid w:val="00FA7E93"/>
    <w:rsid w:val="00FB1479"/>
    <w:rsid w:val="00FB1565"/>
    <w:rsid w:val="00FB1BE6"/>
    <w:rsid w:val="00FB20BA"/>
    <w:rsid w:val="00FB2F99"/>
    <w:rsid w:val="00FB4182"/>
    <w:rsid w:val="00FB4A9A"/>
    <w:rsid w:val="00FB4D26"/>
    <w:rsid w:val="00FB6A63"/>
    <w:rsid w:val="00FB7481"/>
    <w:rsid w:val="00FB7F64"/>
    <w:rsid w:val="00FC10E3"/>
    <w:rsid w:val="00FC329B"/>
    <w:rsid w:val="00FC3463"/>
    <w:rsid w:val="00FC4F40"/>
    <w:rsid w:val="00FC5D48"/>
    <w:rsid w:val="00FC6044"/>
    <w:rsid w:val="00FC6A9C"/>
    <w:rsid w:val="00FD0EBD"/>
    <w:rsid w:val="00FD1726"/>
    <w:rsid w:val="00FD3511"/>
    <w:rsid w:val="00FD5718"/>
    <w:rsid w:val="00FD5ED3"/>
    <w:rsid w:val="00FD63A2"/>
    <w:rsid w:val="00FE02CD"/>
    <w:rsid w:val="00FE0470"/>
    <w:rsid w:val="00FE086F"/>
    <w:rsid w:val="00FE2622"/>
    <w:rsid w:val="00FE3490"/>
    <w:rsid w:val="00FE46F0"/>
    <w:rsid w:val="00FE4C28"/>
    <w:rsid w:val="00FE5392"/>
    <w:rsid w:val="00FE629D"/>
    <w:rsid w:val="00FE7F08"/>
    <w:rsid w:val="00FF0118"/>
    <w:rsid w:val="00FF0E29"/>
    <w:rsid w:val="00FF2061"/>
    <w:rsid w:val="00FF3008"/>
    <w:rsid w:val="00FF3E43"/>
    <w:rsid w:val="00FF5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."/>
  <w:listSeparator w:val=","/>
  <w15:docId w15:val="{C8AA07C5-008D-4414-BC7E-08CFB672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579"/>
    <w:rPr>
      <w:rFonts w:ascii="Futura Md" w:eastAsia="HY울릉도M" w:hAnsi="Futura Md"/>
      <w:sz w:val="18"/>
      <w:lang w:val="en-GB" w:eastAsia="en-US"/>
    </w:rPr>
  </w:style>
  <w:style w:type="paragraph" w:styleId="1">
    <w:name w:val="heading 1"/>
    <w:basedOn w:val="a"/>
    <w:next w:val="a"/>
    <w:qFormat/>
    <w:rsid w:val="00574BB4"/>
    <w:pPr>
      <w:keepNext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qFormat/>
    <w:rsid w:val="00574BB4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574BB4"/>
    <w:pPr>
      <w:keepNext/>
      <w:spacing w:before="240" w:after="60"/>
      <w:outlineLvl w:val="2"/>
    </w:pPr>
    <w:rPr>
      <w:b/>
      <w:sz w:val="22"/>
    </w:rPr>
  </w:style>
  <w:style w:type="paragraph" w:styleId="4">
    <w:name w:val="heading 4"/>
    <w:basedOn w:val="a"/>
    <w:next w:val="a"/>
    <w:qFormat/>
    <w:rsid w:val="00574BB4"/>
    <w:pPr>
      <w:keepNext/>
      <w:spacing w:before="240" w:after="60"/>
      <w:outlineLvl w:val="3"/>
    </w:pPr>
    <w:rPr>
      <w:b/>
    </w:rPr>
  </w:style>
  <w:style w:type="paragraph" w:styleId="5">
    <w:name w:val="heading 5"/>
    <w:basedOn w:val="a"/>
    <w:next w:val="a"/>
    <w:qFormat/>
    <w:rsid w:val="00574BB4"/>
    <w:pPr>
      <w:spacing w:before="240" w:after="60"/>
      <w:outlineLvl w:val="4"/>
    </w:pPr>
    <w:rPr>
      <w:b/>
      <w:i/>
    </w:rPr>
  </w:style>
  <w:style w:type="paragraph" w:styleId="6">
    <w:name w:val="heading 6"/>
    <w:basedOn w:val="a"/>
    <w:next w:val="a"/>
    <w:qFormat/>
    <w:rsid w:val="00574BB4"/>
    <w:p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574BB4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574BB4"/>
    <w:pPr>
      <w:spacing w:before="240" w:after="60"/>
      <w:outlineLvl w:val="7"/>
    </w:pPr>
  </w:style>
  <w:style w:type="paragraph" w:styleId="9">
    <w:name w:val="heading 9"/>
    <w:basedOn w:val="a"/>
    <w:next w:val="a"/>
    <w:qFormat/>
    <w:rsid w:val="00574BB4"/>
    <w:pPr>
      <w:spacing w:before="240" w:after="60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574BB4"/>
    <w:pPr>
      <w:spacing w:before="60" w:after="360"/>
      <w:jc w:val="center"/>
    </w:pPr>
    <w:rPr>
      <w:i/>
      <w:sz w:val="16"/>
    </w:rPr>
  </w:style>
  <w:style w:type="paragraph" w:customStyle="1" w:styleId="Table">
    <w:name w:val="Table"/>
    <w:basedOn w:val="a"/>
    <w:rsid w:val="00574BB4"/>
    <w:pPr>
      <w:spacing w:before="40" w:after="40"/>
    </w:pPr>
  </w:style>
  <w:style w:type="paragraph" w:customStyle="1" w:styleId="Header1">
    <w:name w:val="Header 1"/>
    <w:basedOn w:val="a"/>
    <w:next w:val="a"/>
    <w:rsid w:val="00574BB4"/>
    <w:pPr>
      <w:keepLines/>
      <w:spacing w:before="80" w:after="80"/>
      <w:jc w:val="center"/>
    </w:pPr>
  </w:style>
  <w:style w:type="character" w:styleId="a4">
    <w:name w:val="page number"/>
    <w:basedOn w:val="a0"/>
    <w:rsid w:val="00574BB4"/>
    <w:rPr>
      <w:rFonts w:ascii="Arial" w:hAnsi="Arial"/>
      <w:sz w:val="18"/>
    </w:rPr>
  </w:style>
  <w:style w:type="paragraph" w:customStyle="1" w:styleId="Header2">
    <w:name w:val="Header 2"/>
    <w:basedOn w:val="Header1"/>
    <w:next w:val="a"/>
    <w:rsid w:val="00574BB4"/>
    <w:pPr>
      <w:jc w:val="right"/>
    </w:pPr>
  </w:style>
  <w:style w:type="paragraph" w:styleId="20">
    <w:name w:val="toc 2"/>
    <w:basedOn w:val="a"/>
    <w:next w:val="a"/>
    <w:uiPriority w:val="39"/>
    <w:rsid w:val="00574BB4"/>
    <w:pPr>
      <w:tabs>
        <w:tab w:val="left" w:pos="1021"/>
        <w:tab w:val="right" w:leader="dot" w:pos="9806"/>
      </w:tabs>
      <w:spacing w:before="60" w:after="60"/>
      <w:ind w:left="1020" w:hanging="680"/>
    </w:pPr>
    <w:rPr>
      <w:noProof/>
    </w:rPr>
  </w:style>
  <w:style w:type="paragraph" w:styleId="a5">
    <w:name w:val="Title"/>
    <w:basedOn w:val="a"/>
    <w:next w:val="a"/>
    <w:qFormat/>
    <w:rsid w:val="00574BB4"/>
    <w:pPr>
      <w:keepNext/>
      <w:spacing w:before="240" w:after="60"/>
    </w:pPr>
    <w:rPr>
      <w:b/>
      <w:kern w:val="28"/>
      <w:sz w:val="24"/>
    </w:rPr>
  </w:style>
  <w:style w:type="paragraph" w:styleId="a6">
    <w:name w:val="Body Text"/>
    <w:basedOn w:val="a"/>
    <w:rsid w:val="00574BB4"/>
    <w:pPr>
      <w:spacing w:after="120"/>
    </w:pPr>
  </w:style>
  <w:style w:type="paragraph" w:styleId="a7">
    <w:name w:val="header"/>
    <w:basedOn w:val="a"/>
    <w:rsid w:val="00574BB4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rsid w:val="00574BB4"/>
    <w:pPr>
      <w:tabs>
        <w:tab w:val="left" w:pos="425"/>
        <w:tab w:val="right" w:leader="dot" w:pos="9806"/>
      </w:tabs>
      <w:spacing w:before="60" w:after="60"/>
    </w:pPr>
    <w:rPr>
      <w:b/>
      <w:noProof/>
    </w:rPr>
  </w:style>
  <w:style w:type="paragraph" w:styleId="30">
    <w:name w:val="toc 3"/>
    <w:basedOn w:val="a"/>
    <w:next w:val="a"/>
    <w:uiPriority w:val="39"/>
    <w:rsid w:val="00574BB4"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  <w:noProof/>
    </w:rPr>
  </w:style>
  <w:style w:type="paragraph" w:styleId="40">
    <w:name w:val="toc 4"/>
    <w:basedOn w:val="a"/>
    <w:next w:val="a"/>
    <w:semiHidden/>
    <w:rsid w:val="00574BB4"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noProof/>
    </w:rPr>
  </w:style>
  <w:style w:type="paragraph" w:customStyle="1" w:styleId="Header3">
    <w:name w:val="Header 3"/>
    <w:basedOn w:val="Header1"/>
    <w:next w:val="a"/>
    <w:rsid w:val="00574BB4"/>
    <w:pPr>
      <w:jc w:val="left"/>
    </w:pPr>
  </w:style>
  <w:style w:type="character" w:customStyle="1" w:styleId="CharacterUserEntry">
    <w:name w:val="Character UserEntry"/>
    <w:basedOn w:val="a0"/>
    <w:rsid w:val="00574BB4"/>
    <w:rPr>
      <w:color w:val="FF0000"/>
    </w:rPr>
  </w:style>
  <w:style w:type="paragraph" w:styleId="a8">
    <w:name w:val="footer"/>
    <w:basedOn w:val="a"/>
    <w:rsid w:val="00574BB4"/>
    <w:pPr>
      <w:tabs>
        <w:tab w:val="center" w:pos="4320"/>
        <w:tab w:val="right" w:pos="8640"/>
      </w:tabs>
    </w:pPr>
  </w:style>
  <w:style w:type="paragraph" w:styleId="a9">
    <w:name w:val="Body Text Indent"/>
    <w:basedOn w:val="a"/>
    <w:rsid w:val="00844E3E"/>
    <w:pPr>
      <w:ind w:left="360"/>
    </w:pPr>
    <w:rPr>
      <w:color w:val="FF0000"/>
    </w:rPr>
  </w:style>
  <w:style w:type="paragraph" w:styleId="21">
    <w:name w:val="Body Text Indent 2"/>
    <w:basedOn w:val="a"/>
    <w:rsid w:val="00844E3E"/>
    <w:pPr>
      <w:ind w:left="720"/>
    </w:pPr>
    <w:rPr>
      <w:color w:val="FF0000"/>
    </w:rPr>
  </w:style>
  <w:style w:type="paragraph" w:customStyle="1" w:styleId="HPTableTitle">
    <w:name w:val="HP_Table_Title"/>
    <w:basedOn w:val="a"/>
    <w:next w:val="a"/>
    <w:rsid w:val="00574BB4"/>
    <w:pPr>
      <w:keepNext/>
      <w:keepLines/>
      <w:spacing w:before="240" w:after="60"/>
    </w:pPr>
    <w:rPr>
      <w:b/>
    </w:rPr>
  </w:style>
  <w:style w:type="paragraph" w:customStyle="1" w:styleId="HPInternal">
    <w:name w:val="HP_Internal"/>
    <w:basedOn w:val="a"/>
    <w:next w:val="a"/>
    <w:rsid w:val="00574BB4"/>
    <w:rPr>
      <w:i/>
    </w:rPr>
  </w:style>
  <w:style w:type="paragraph" w:customStyle="1" w:styleId="TableSmall">
    <w:name w:val="Table_Small"/>
    <w:basedOn w:val="Table"/>
    <w:rsid w:val="00574BB4"/>
    <w:rPr>
      <w:sz w:val="16"/>
    </w:rPr>
  </w:style>
  <w:style w:type="paragraph" w:customStyle="1" w:styleId="TableSmHeading">
    <w:name w:val="Table_Sm_Heading"/>
    <w:basedOn w:val="TableHeading"/>
    <w:rsid w:val="00574BB4"/>
    <w:pPr>
      <w:spacing w:before="60"/>
    </w:pPr>
    <w:rPr>
      <w:sz w:val="16"/>
    </w:rPr>
  </w:style>
  <w:style w:type="paragraph" w:customStyle="1" w:styleId="TableHeading">
    <w:name w:val="Table_Heading"/>
    <w:basedOn w:val="a"/>
    <w:next w:val="Table"/>
    <w:rsid w:val="00574BB4"/>
    <w:pPr>
      <w:keepNext/>
      <w:keepLines/>
      <w:spacing w:before="40" w:after="40"/>
    </w:pPr>
    <w:rPr>
      <w:b/>
    </w:rPr>
  </w:style>
  <w:style w:type="paragraph" w:customStyle="1" w:styleId="TableSmHeadingRight">
    <w:name w:val="Table_Sm_Heading_Right"/>
    <w:basedOn w:val="TableSmHeading"/>
    <w:rsid w:val="00574BB4"/>
    <w:pPr>
      <w:jc w:val="right"/>
    </w:pPr>
  </w:style>
  <w:style w:type="paragraph" w:customStyle="1" w:styleId="TableMedium">
    <w:name w:val="Table_Medium"/>
    <w:basedOn w:val="Table"/>
    <w:rsid w:val="00574BB4"/>
  </w:style>
  <w:style w:type="paragraph" w:customStyle="1" w:styleId="TOCHeading">
    <w:name w:val="TOC_Heading"/>
    <w:basedOn w:val="a"/>
    <w:next w:val="a"/>
    <w:rsid w:val="00574BB4"/>
    <w:pPr>
      <w:keepNext/>
      <w:spacing w:before="80" w:after="120"/>
    </w:pPr>
    <w:rPr>
      <w:b/>
      <w:sz w:val="24"/>
    </w:rPr>
  </w:style>
  <w:style w:type="paragraph" w:customStyle="1" w:styleId="Bulletwithtext1">
    <w:name w:val="Bullet with text 1"/>
    <w:basedOn w:val="a"/>
    <w:rsid w:val="00574BB4"/>
    <w:pPr>
      <w:numPr>
        <w:numId w:val="7"/>
      </w:numPr>
    </w:pPr>
  </w:style>
  <w:style w:type="paragraph" w:customStyle="1" w:styleId="Bulletwithtext2">
    <w:name w:val="Bullet with text 2"/>
    <w:basedOn w:val="a"/>
    <w:rsid w:val="00574BB4"/>
    <w:pPr>
      <w:numPr>
        <w:numId w:val="5"/>
      </w:numPr>
    </w:pPr>
  </w:style>
  <w:style w:type="paragraph" w:customStyle="1" w:styleId="Bulletwithtext3">
    <w:name w:val="Bullet with text 3"/>
    <w:basedOn w:val="a"/>
    <w:rsid w:val="00574BB4"/>
    <w:pPr>
      <w:numPr>
        <w:numId w:val="6"/>
      </w:numPr>
    </w:pPr>
  </w:style>
  <w:style w:type="paragraph" w:customStyle="1" w:styleId="Numberedlist1">
    <w:name w:val="Numbered list 1"/>
    <w:basedOn w:val="a"/>
    <w:next w:val="a"/>
    <w:rsid w:val="00574BB4"/>
    <w:pPr>
      <w:numPr>
        <w:numId w:val="2"/>
      </w:numPr>
    </w:pPr>
  </w:style>
  <w:style w:type="paragraph" w:customStyle="1" w:styleId="Numberedlist31">
    <w:name w:val="Numbered list 3.1"/>
    <w:basedOn w:val="1"/>
    <w:next w:val="a"/>
    <w:rsid w:val="00574BB4"/>
    <w:pPr>
      <w:numPr>
        <w:numId w:val="4"/>
      </w:numPr>
    </w:pPr>
  </w:style>
  <w:style w:type="paragraph" w:customStyle="1" w:styleId="TitlePageHeader">
    <w:name w:val="TitlePage_Header"/>
    <w:basedOn w:val="a"/>
    <w:rsid w:val="00574BB4"/>
    <w:pPr>
      <w:numPr>
        <w:ilvl w:val="1"/>
        <w:numId w:val="3"/>
      </w:numPr>
      <w:tabs>
        <w:tab w:val="clear" w:pos="720"/>
      </w:tabs>
      <w:spacing w:before="240" w:after="240"/>
      <w:ind w:left="3240" w:firstLine="0"/>
    </w:pPr>
    <w:rPr>
      <w:b/>
      <w:sz w:val="32"/>
    </w:rPr>
  </w:style>
  <w:style w:type="paragraph" w:customStyle="1" w:styleId="TitlePageTopBorder">
    <w:name w:val="TitlePage_TopBorder"/>
    <w:basedOn w:val="TitlePageHeader"/>
    <w:next w:val="TitlePageHeader"/>
    <w:rsid w:val="00574BB4"/>
    <w:pPr>
      <w:pBdr>
        <w:top w:val="single" w:sz="18" w:space="1" w:color="auto"/>
      </w:pBdr>
    </w:pPr>
  </w:style>
  <w:style w:type="paragraph" w:customStyle="1" w:styleId="Numberedlist32">
    <w:name w:val="Numbered list 3.2"/>
    <w:basedOn w:val="2"/>
    <w:next w:val="a"/>
    <w:rsid w:val="00574BB4"/>
    <w:pPr>
      <w:numPr>
        <w:ilvl w:val="1"/>
        <w:numId w:val="4"/>
      </w:numPr>
    </w:pPr>
  </w:style>
  <w:style w:type="paragraph" w:customStyle="1" w:styleId="Bulletwithtext4">
    <w:name w:val="Bullet with text 4"/>
    <w:basedOn w:val="a"/>
    <w:rsid w:val="00574BB4"/>
    <w:pPr>
      <w:numPr>
        <w:numId w:val="8"/>
      </w:numPr>
    </w:pPr>
  </w:style>
  <w:style w:type="paragraph" w:customStyle="1" w:styleId="Numberedlist33">
    <w:name w:val="Numbered list 3.3"/>
    <w:basedOn w:val="3"/>
    <w:next w:val="a"/>
    <w:rsid w:val="00574BB4"/>
    <w:pPr>
      <w:numPr>
        <w:ilvl w:val="2"/>
        <w:numId w:val="4"/>
      </w:numPr>
    </w:pPr>
  </w:style>
  <w:style w:type="paragraph" w:customStyle="1" w:styleId="TableTitle">
    <w:name w:val="Table_Title"/>
    <w:basedOn w:val="a"/>
    <w:next w:val="a"/>
    <w:rsid w:val="00574BB4"/>
    <w:pPr>
      <w:keepNext/>
      <w:keepLines/>
      <w:spacing w:before="240" w:after="60"/>
    </w:pPr>
    <w:rPr>
      <w:b/>
    </w:rPr>
  </w:style>
  <w:style w:type="paragraph" w:customStyle="1" w:styleId="TableCenter">
    <w:name w:val="Table_Center"/>
    <w:basedOn w:val="Table"/>
    <w:rsid w:val="00574BB4"/>
    <w:pPr>
      <w:jc w:val="center"/>
    </w:pPr>
  </w:style>
  <w:style w:type="paragraph" w:customStyle="1" w:styleId="Numberedlist21">
    <w:name w:val="Numbered list 2.1"/>
    <w:basedOn w:val="1"/>
    <w:next w:val="a"/>
    <w:rsid w:val="00574BB4"/>
    <w:pPr>
      <w:numPr>
        <w:numId w:val="1"/>
      </w:numPr>
      <w:tabs>
        <w:tab w:val="left" w:pos="720"/>
      </w:tabs>
    </w:pPr>
  </w:style>
  <w:style w:type="paragraph" w:customStyle="1" w:styleId="Numberedlist22">
    <w:name w:val="Numbered list 2.2"/>
    <w:basedOn w:val="2"/>
    <w:next w:val="a"/>
    <w:rsid w:val="00574BB4"/>
    <w:pPr>
      <w:numPr>
        <w:ilvl w:val="1"/>
        <w:numId w:val="1"/>
      </w:numPr>
      <w:tabs>
        <w:tab w:val="left" w:pos="720"/>
      </w:tabs>
    </w:pPr>
  </w:style>
  <w:style w:type="paragraph" w:customStyle="1" w:styleId="Numberedlist23">
    <w:name w:val="Numbered list 2.3"/>
    <w:basedOn w:val="3"/>
    <w:next w:val="a"/>
    <w:rsid w:val="00574BB4"/>
    <w:pPr>
      <w:tabs>
        <w:tab w:val="left" w:pos="1080"/>
        <w:tab w:val="left" w:pos="1440"/>
      </w:tabs>
      <w:ind w:left="1080" w:hanging="1080"/>
    </w:pPr>
  </w:style>
  <w:style w:type="paragraph" w:customStyle="1" w:styleId="Numberedlist24">
    <w:name w:val="Numbered list 2.4"/>
    <w:basedOn w:val="4"/>
    <w:next w:val="a"/>
    <w:rsid w:val="00574BB4"/>
    <w:pPr>
      <w:tabs>
        <w:tab w:val="left" w:pos="1080"/>
        <w:tab w:val="left" w:pos="1440"/>
        <w:tab w:val="left" w:pos="1800"/>
      </w:tabs>
      <w:ind w:left="1080" w:hanging="1080"/>
    </w:pPr>
  </w:style>
  <w:style w:type="paragraph" w:customStyle="1" w:styleId="NormalUserEntry">
    <w:name w:val="Normal_UserEntry"/>
    <w:basedOn w:val="a"/>
    <w:rsid w:val="00574BB4"/>
    <w:rPr>
      <w:color w:val="FF0000"/>
    </w:rPr>
  </w:style>
  <w:style w:type="paragraph" w:customStyle="1" w:styleId="TitleCenter">
    <w:name w:val="Title_Center"/>
    <w:basedOn w:val="a5"/>
    <w:rsid w:val="00574BB4"/>
    <w:pPr>
      <w:jc w:val="center"/>
    </w:pPr>
  </w:style>
  <w:style w:type="paragraph" w:customStyle="1" w:styleId="TableHeadingCenter">
    <w:name w:val="Table_Heading_Center"/>
    <w:basedOn w:val="TableHeading"/>
    <w:rsid w:val="00574BB4"/>
    <w:pPr>
      <w:jc w:val="center"/>
    </w:pPr>
  </w:style>
  <w:style w:type="paragraph" w:customStyle="1" w:styleId="TableSmHeadingCenter">
    <w:name w:val="Table_Sm_Heading_Center"/>
    <w:basedOn w:val="TableSmHeading"/>
    <w:rsid w:val="00574BB4"/>
    <w:pPr>
      <w:jc w:val="center"/>
    </w:pPr>
  </w:style>
  <w:style w:type="paragraph" w:customStyle="1" w:styleId="TableRight">
    <w:name w:val="Table_Right"/>
    <w:basedOn w:val="Table"/>
    <w:rsid w:val="00574BB4"/>
    <w:pPr>
      <w:tabs>
        <w:tab w:val="num" w:pos="1080"/>
      </w:tabs>
      <w:ind w:left="720" w:hanging="360"/>
      <w:jc w:val="right"/>
    </w:pPr>
  </w:style>
  <w:style w:type="paragraph" w:customStyle="1" w:styleId="TableSmallRight">
    <w:name w:val="Table_Small_Right"/>
    <w:basedOn w:val="TableSmall"/>
    <w:rsid w:val="00574BB4"/>
    <w:pPr>
      <w:jc w:val="right"/>
    </w:pPr>
  </w:style>
  <w:style w:type="paragraph" w:customStyle="1" w:styleId="TableSmallCenter">
    <w:name w:val="Table_Small_Center"/>
    <w:basedOn w:val="TableSmall"/>
    <w:rsid w:val="00574BB4"/>
    <w:pPr>
      <w:jc w:val="center"/>
    </w:pPr>
  </w:style>
  <w:style w:type="paragraph" w:styleId="aa">
    <w:name w:val="Closing"/>
    <w:basedOn w:val="a"/>
    <w:rsid w:val="00574BB4"/>
    <w:pPr>
      <w:ind w:left="4320"/>
      <w:jc w:val="right"/>
    </w:pPr>
  </w:style>
  <w:style w:type="character" w:styleId="ab">
    <w:name w:val="annotation reference"/>
    <w:basedOn w:val="a0"/>
    <w:semiHidden/>
    <w:rsid w:val="00574BB4"/>
    <w:rPr>
      <w:rFonts w:ascii="Arial" w:hAnsi="Arial"/>
      <w:sz w:val="16"/>
    </w:rPr>
  </w:style>
  <w:style w:type="paragraph" w:styleId="ac">
    <w:name w:val="Plain Text"/>
    <w:basedOn w:val="a"/>
    <w:rsid w:val="00574BB4"/>
    <w:rPr>
      <w:rFonts w:ascii="Times New Roman" w:hAnsi="Times New Roman"/>
    </w:rPr>
  </w:style>
  <w:style w:type="paragraph" w:styleId="ad">
    <w:name w:val="Subtitle"/>
    <w:basedOn w:val="a"/>
    <w:qFormat/>
    <w:rsid w:val="00574BB4"/>
    <w:pPr>
      <w:spacing w:after="60"/>
      <w:jc w:val="center"/>
    </w:pPr>
    <w:rPr>
      <w:i/>
      <w:sz w:val="16"/>
    </w:rPr>
  </w:style>
  <w:style w:type="paragraph" w:customStyle="1" w:styleId="Bulletwithtext5">
    <w:name w:val="Bullet with text 5"/>
    <w:basedOn w:val="a"/>
    <w:rsid w:val="00574BB4"/>
    <w:pPr>
      <w:numPr>
        <w:numId w:val="9"/>
      </w:numPr>
    </w:pPr>
  </w:style>
  <w:style w:type="paragraph" w:customStyle="1" w:styleId="TableHeadingRight">
    <w:name w:val="Table_Heading_Right"/>
    <w:basedOn w:val="TableHeading"/>
    <w:next w:val="Table"/>
    <w:rsid w:val="00574BB4"/>
    <w:pPr>
      <w:jc w:val="right"/>
    </w:pPr>
  </w:style>
  <w:style w:type="paragraph" w:customStyle="1" w:styleId="RMIndtasBullwtxt2">
    <w:name w:val="RM_Indt as Bull w txt 2"/>
    <w:basedOn w:val="Bulletwithtext2"/>
    <w:next w:val="Bulletwithtext2"/>
    <w:rsid w:val="00574BB4"/>
    <w:pPr>
      <w:numPr>
        <w:numId w:val="0"/>
      </w:numPr>
      <w:ind w:left="720"/>
    </w:pPr>
  </w:style>
  <w:style w:type="paragraph" w:customStyle="1" w:styleId="RMHeading1">
    <w:name w:val="RM_Heading 1"/>
    <w:basedOn w:val="1"/>
    <w:next w:val="a"/>
    <w:rsid w:val="00574BB4"/>
    <w:pPr>
      <w:pageBreakBefore/>
    </w:pPr>
    <w:rPr>
      <w:sz w:val="32"/>
    </w:rPr>
  </w:style>
  <w:style w:type="paragraph" w:customStyle="1" w:styleId="RMHeading2">
    <w:name w:val="RM_Heading 2"/>
    <w:basedOn w:val="2"/>
    <w:next w:val="a"/>
    <w:rsid w:val="00574BB4"/>
    <w:pPr>
      <w:pageBreakBefore/>
    </w:pPr>
    <w:rPr>
      <w:sz w:val="30"/>
    </w:rPr>
  </w:style>
  <w:style w:type="paragraph" w:customStyle="1" w:styleId="RMHeading3">
    <w:name w:val="RM_Heading 3"/>
    <w:basedOn w:val="3"/>
    <w:next w:val="a"/>
    <w:rsid w:val="00574BB4"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a"/>
    <w:rsid w:val="00574BB4"/>
    <w:pPr>
      <w:tabs>
        <w:tab w:val="clear" w:pos="1440"/>
        <w:tab w:val="left" w:pos="567"/>
      </w:tabs>
      <w:ind w:left="568" w:hanging="284"/>
    </w:pPr>
  </w:style>
  <w:style w:type="paragraph" w:customStyle="1" w:styleId="InfoBlue">
    <w:name w:val="InfoBlue"/>
    <w:basedOn w:val="a"/>
    <w:next w:val="a6"/>
    <w:autoRedefine/>
    <w:rsid w:val="00197DB6"/>
    <w:pPr>
      <w:widowControl w:val="0"/>
      <w:spacing w:after="120" w:line="240" w:lineRule="atLeast"/>
      <w:ind w:left="720"/>
    </w:pPr>
    <w:rPr>
      <w:rFonts w:ascii="Times New Roman" w:eastAsia="바탕" w:hAnsi="Times New Roman"/>
      <w:i/>
      <w:color w:val="0000FF"/>
      <w:sz w:val="20"/>
      <w:lang w:val="en-US"/>
    </w:rPr>
  </w:style>
  <w:style w:type="character" w:styleId="ae">
    <w:name w:val="Hyperlink"/>
    <w:basedOn w:val="a0"/>
    <w:uiPriority w:val="99"/>
    <w:rsid w:val="00B616DB"/>
    <w:rPr>
      <w:color w:val="0000FF"/>
      <w:u w:val="single"/>
    </w:rPr>
  </w:style>
  <w:style w:type="paragraph" w:styleId="af">
    <w:name w:val="Date"/>
    <w:basedOn w:val="a"/>
    <w:next w:val="a"/>
    <w:rsid w:val="00A04491"/>
  </w:style>
  <w:style w:type="paragraph" w:styleId="af0">
    <w:name w:val="Balloon Text"/>
    <w:basedOn w:val="a"/>
    <w:semiHidden/>
    <w:rsid w:val="006B3251"/>
    <w:rPr>
      <w:rFonts w:ascii="Arial" w:eastAsia="돋움" w:hAnsi="Arial"/>
      <w:szCs w:val="18"/>
    </w:rPr>
  </w:style>
  <w:style w:type="table" w:styleId="af1">
    <w:name w:val="Table Grid"/>
    <w:basedOn w:val="a1"/>
    <w:rsid w:val="00746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able of authorities"/>
    <w:basedOn w:val="a"/>
    <w:semiHidden/>
    <w:rsid w:val="009F5103"/>
    <w:pPr>
      <w:tabs>
        <w:tab w:val="right" w:leader="dot" w:pos="8640"/>
      </w:tabs>
      <w:overflowPunct w:val="0"/>
      <w:autoSpaceDE w:val="0"/>
      <w:autoSpaceDN w:val="0"/>
      <w:adjustRightInd w:val="0"/>
      <w:spacing w:before="60" w:after="60" w:line="40" w:lineRule="atLeast"/>
      <w:ind w:left="360" w:hanging="360"/>
      <w:textAlignment w:val="baseline"/>
    </w:pPr>
    <w:rPr>
      <w:rFonts w:ascii="Arial" w:eastAsia="굴림" w:hAnsi="Arial"/>
      <w:sz w:val="20"/>
      <w:lang w:val="en-US" w:eastAsia="ko-KR"/>
    </w:rPr>
  </w:style>
  <w:style w:type="paragraph" w:customStyle="1" w:styleId="af3">
    <w:name w:val="표내용"/>
    <w:basedOn w:val="a"/>
    <w:autoRedefine/>
    <w:rsid w:val="009F5103"/>
    <w:pPr>
      <w:widowControl w:val="0"/>
      <w:wordWrap w:val="0"/>
      <w:spacing w:line="40" w:lineRule="atLeast"/>
      <w:jc w:val="both"/>
    </w:pPr>
    <w:rPr>
      <w:rFonts w:ascii="Arial" w:eastAsia="돋움" w:hAnsi="Arial"/>
      <w:bCs/>
      <w:smallCaps/>
      <w:noProof/>
      <w:kern w:val="2"/>
      <w:sz w:val="20"/>
      <w:lang w:val="en-US" w:eastAsia="ko-KR"/>
    </w:rPr>
  </w:style>
  <w:style w:type="paragraph" w:customStyle="1" w:styleId="BodyText">
    <w:name w:val="BodyText"/>
    <w:basedOn w:val="a"/>
    <w:rsid w:val="007B1D88"/>
    <w:pPr>
      <w:spacing w:before="100" w:after="40" w:line="280" w:lineRule="atLeast"/>
      <w:jc w:val="both"/>
    </w:pPr>
    <w:rPr>
      <w:rFonts w:ascii="Times New Roman" w:eastAsia="SimSun" w:hAnsi="Times New Roman"/>
      <w:sz w:val="20"/>
      <w:lang w:eastAsia="ko-KR"/>
    </w:rPr>
  </w:style>
  <w:style w:type="paragraph" w:customStyle="1" w:styleId="InfoBlue0">
    <w:name w:val="InfoBlue 표준+ 굴림"/>
    <w:aliases w:val="9 pt"/>
    <w:basedOn w:val="InfoBlue"/>
    <w:rsid w:val="003F3D4D"/>
    <w:rPr>
      <w:rFonts w:ascii="굴림" w:eastAsia="굴림" w:hAnsi="굴림" w:cs="Arial"/>
      <w:sz w:val="18"/>
      <w:szCs w:val="18"/>
      <w:lang w:eastAsia="ko-KR"/>
    </w:rPr>
  </w:style>
  <w:style w:type="character" w:customStyle="1" w:styleId="Bulletwithtext1Char">
    <w:name w:val="Bullet with text 1 Char"/>
    <w:basedOn w:val="a0"/>
    <w:rsid w:val="00106BB3"/>
    <w:rPr>
      <w:rFonts w:ascii="Futura Md" w:eastAsia="HY울릉도M" w:hAnsi="Futura Md"/>
      <w:sz w:val="18"/>
      <w:lang w:val="en-GB" w:eastAsia="en-US" w:bidi="ar-SA"/>
    </w:rPr>
  </w:style>
  <w:style w:type="character" w:customStyle="1" w:styleId="Numberedlist23Char">
    <w:name w:val="Numbered list 2.3 Char"/>
    <w:basedOn w:val="a0"/>
    <w:rsid w:val="00106BB3"/>
    <w:rPr>
      <w:rFonts w:ascii="Arial" w:eastAsia="돋움" w:hAnsi="Arial"/>
      <w:b/>
      <w:sz w:val="28"/>
      <w:szCs w:val="28"/>
      <w:lang w:val="en-GB" w:eastAsia="ko-KR" w:bidi="ar-SA"/>
    </w:rPr>
  </w:style>
  <w:style w:type="paragraph" w:customStyle="1" w:styleId="11">
    <w:name w:val="스타일1"/>
    <w:basedOn w:val="Numberedlist21"/>
    <w:rsid w:val="00106BB3"/>
    <w:rPr>
      <w:rFonts w:ascii="Arial" w:eastAsia="돋움" w:hAnsi="Arial"/>
      <w:lang w:eastAsia="ko-KR"/>
    </w:rPr>
  </w:style>
  <w:style w:type="character" w:styleId="af4">
    <w:name w:val="FollowedHyperlink"/>
    <w:basedOn w:val="a0"/>
    <w:rsid w:val="00106BB3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106BB3"/>
    <w:pPr>
      <w:ind w:left="1361"/>
    </w:pPr>
    <w:rPr>
      <w:rFonts w:ascii="Arial" w:eastAsia="돋움" w:hAnsi="Arial"/>
      <w:szCs w:val="18"/>
    </w:rPr>
  </w:style>
  <w:style w:type="paragraph" w:styleId="60">
    <w:name w:val="toc 6"/>
    <w:basedOn w:val="a"/>
    <w:next w:val="a"/>
    <w:autoRedefine/>
    <w:semiHidden/>
    <w:rsid w:val="00106BB3"/>
    <w:pPr>
      <w:ind w:left="900"/>
    </w:pPr>
    <w:rPr>
      <w:rFonts w:ascii="Arial" w:eastAsia="돋움" w:hAnsi="Arial"/>
      <w:szCs w:val="18"/>
    </w:rPr>
  </w:style>
  <w:style w:type="paragraph" w:styleId="70">
    <w:name w:val="toc 7"/>
    <w:basedOn w:val="a"/>
    <w:next w:val="a"/>
    <w:autoRedefine/>
    <w:semiHidden/>
    <w:rsid w:val="00106BB3"/>
    <w:pPr>
      <w:ind w:left="1080"/>
    </w:pPr>
    <w:rPr>
      <w:rFonts w:ascii="Arial" w:eastAsia="돋움" w:hAnsi="Arial"/>
      <w:szCs w:val="18"/>
    </w:rPr>
  </w:style>
  <w:style w:type="paragraph" w:customStyle="1" w:styleId="POC">
    <w:name w:val="POC 본문"/>
    <w:basedOn w:val="af5"/>
    <w:rsid w:val="00106BB3"/>
    <w:pPr>
      <w:widowControl w:val="0"/>
      <w:wordWrap w:val="0"/>
      <w:autoSpaceDE w:val="0"/>
      <w:autoSpaceDN w:val="0"/>
      <w:ind w:left="967"/>
      <w:jc w:val="both"/>
    </w:pPr>
    <w:rPr>
      <w:rFonts w:ascii="휴먼새내기체" w:eastAsia="휴먼새내기체" w:hAnsi="Times New Roman"/>
      <w:kern w:val="2"/>
      <w:sz w:val="20"/>
      <w:lang w:val="en-US" w:eastAsia="ko-KR"/>
    </w:rPr>
  </w:style>
  <w:style w:type="paragraph" w:styleId="af5">
    <w:name w:val="Normal Indent"/>
    <w:basedOn w:val="a"/>
    <w:rsid w:val="00106BB3"/>
    <w:pPr>
      <w:ind w:leftChars="400" w:left="800"/>
    </w:pPr>
  </w:style>
  <w:style w:type="paragraph" w:customStyle="1" w:styleId="POCChar">
    <w:name w:val="POC 본문 Char"/>
    <w:basedOn w:val="af5"/>
    <w:rsid w:val="00106BB3"/>
    <w:pPr>
      <w:widowControl w:val="0"/>
      <w:wordWrap w:val="0"/>
      <w:autoSpaceDE w:val="0"/>
      <w:autoSpaceDN w:val="0"/>
      <w:ind w:left="967"/>
      <w:jc w:val="both"/>
    </w:pPr>
    <w:rPr>
      <w:rFonts w:ascii="휴먼새내기체" w:eastAsia="휴먼새내기체"/>
      <w:kern w:val="2"/>
      <w:lang w:val="en-US" w:eastAsia="ko-KR"/>
    </w:rPr>
  </w:style>
  <w:style w:type="character" w:customStyle="1" w:styleId="POCCharChar">
    <w:name w:val="POC 본문 Char Char"/>
    <w:basedOn w:val="a0"/>
    <w:rsid w:val="00106BB3"/>
    <w:rPr>
      <w:rFonts w:ascii="휴먼새내기체" w:eastAsia="휴먼새내기체" w:hAnsi="Futura Md"/>
      <w:kern w:val="2"/>
      <w:sz w:val="18"/>
      <w:lang w:val="en-US" w:eastAsia="ko-KR" w:bidi="ar-SA"/>
    </w:rPr>
  </w:style>
  <w:style w:type="paragraph" w:customStyle="1" w:styleId="POC2">
    <w:name w:val="POC 목차 2"/>
    <w:basedOn w:val="20"/>
    <w:next w:val="a"/>
    <w:rsid w:val="00106BB3"/>
    <w:pPr>
      <w:widowControl w:val="0"/>
      <w:tabs>
        <w:tab w:val="clear" w:pos="9806"/>
        <w:tab w:val="num" w:pos="1800"/>
      </w:tabs>
      <w:wordWrap w:val="0"/>
      <w:autoSpaceDE w:val="0"/>
      <w:autoSpaceDN w:val="0"/>
      <w:spacing w:before="0" w:after="0"/>
      <w:ind w:left="1800" w:hanging="360"/>
      <w:jc w:val="both"/>
    </w:pPr>
    <w:rPr>
      <w:rFonts w:ascii="휴먼새내기체" w:eastAsia="휴먼새내기체" w:hAnsi="Times New Roman"/>
      <w:b/>
      <w:smallCaps/>
      <w:noProof w:val="0"/>
      <w:kern w:val="2"/>
      <w:sz w:val="20"/>
      <w:lang w:val="en-US" w:eastAsia="ko-KR"/>
    </w:rPr>
  </w:style>
  <w:style w:type="paragraph" w:styleId="12">
    <w:name w:val="index 1"/>
    <w:basedOn w:val="a"/>
    <w:next w:val="a"/>
    <w:autoRedefine/>
    <w:semiHidden/>
    <w:rsid w:val="00106BB3"/>
    <w:pPr>
      <w:ind w:leftChars="200" w:left="200" w:hangingChars="200" w:hanging="2000"/>
    </w:pPr>
  </w:style>
  <w:style w:type="paragraph" w:styleId="af6">
    <w:name w:val="Normal (Web)"/>
    <w:basedOn w:val="a"/>
    <w:rsid w:val="00106BB3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Arial">
    <w:name w:val="스타일 (영어) Arial (한글) 돋움 주황"/>
    <w:basedOn w:val="a0"/>
    <w:rsid w:val="00106BB3"/>
    <w:rPr>
      <w:rFonts w:ascii="Arial" w:eastAsia="돋움" w:hAnsi="Arial"/>
      <w:color w:val="FF6600"/>
      <w:sz w:val="20"/>
    </w:rPr>
  </w:style>
  <w:style w:type="paragraph" w:customStyle="1" w:styleId="POCArial9pt">
    <w:name w:val="스타일 POC 본문 + (영어) Arial (한글) 돋움 9 pt 파랑"/>
    <w:basedOn w:val="POC"/>
    <w:rsid w:val="00106BB3"/>
    <w:rPr>
      <w:rFonts w:ascii="Arial" w:eastAsia="돋움" w:hAnsi="Arial"/>
      <w:color w:val="0000FF"/>
      <w:kern w:val="0"/>
    </w:rPr>
  </w:style>
  <w:style w:type="paragraph" w:customStyle="1" w:styleId="Numberedlist210cm0cm">
    <w:name w:val="스타일 Numbered list 2.1 + 왼쪽:  0 cm 첫 줄:  0 cm"/>
    <w:basedOn w:val="Numberedlist21"/>
    <w:rsid w:val="00106BB3"/>
    <w:pPr>
      <w:ind w:left="0" w:firstLine="0"/>
    </w:pPr>
    <w:rPr>
      <w:rFonts w:ascii="Arial" w:eastAsia="돋움" w:hAnsi="Arial" w:cs="바탕"/>
      <w:bCs/>
      <w:sz w:val="32"/>
    </w:rPr>
  </w:style>
  <w:style w:type="paragraph" w:customStyle="1" w:styleId="Numberedlist210cm0cm1">
    <w:name w:val="스타일 Numbered list 2.1 + 왼쪽:  0 cm 첫 줄:  0 cm1"/>
    <w:basedOn w:val="Numberedlist21"/>
    <w:autoRedefine/>
    <w:rsid w:val="00106BB3"/>
    <w:pPr>
      <w:ind w:left="0" w:firstLine="0"/>
    </w:pPr>
    <w:rPr>
      <w:rFonts w:ascii="Arial" w:eastAsia="돋움" w:hAnsi="Arial" w:cs="바탕"/>
      <w:bCs/>
      <w:sz w:val="32"/>
    </w:rPr>
  </w:style>
  <w:style w:type="paragraph" w:customStyle="1" w:styleId="Numberedlist210cm0cm2">
    <w:name w:val="스타일 Numbered list 2.1 + 왼쪽:  0 cm 첫 줄:  0 cm2"/>
    <w:basedOn w:val="Numberedlist1"/>
    <w:autoRedefine/>
    <w:rsid w:val="00106BB3"/>
    <w:pPr>
      <w:numPr>
        <w:numId w:val="0"/>
      </w:numPr>
      <w:tabs>
        <w:tab w:val="num" w:pos="360"/>
      </w:tabs>
    </w:pPr>
    <w:rPr>
      <w:rFonts w:eastAsia="돋움" w:cs="바탕"/>
      <w:bCs/>
      <w:sz w:val="32"/>
    </w:rPr>
  </w:style>
  <w:style w:type="paragraph" w:styleId="22">
    <w:name w:val="index 2"/>
    <w:basedOn w:val="a"/>
    <w:next w:val="a"/>
    <w:autoRedefine/>
    <w:semiHidden/>
    <w:rsid w:val="00106BB3"/>
    <w:pPr>
      <w:ind w:leftChars="400" w:left="400" w:hangingChars="200" w:hanging="2000"/>
    </w:pPr>
  </w:style>
  <w:style w:type="paragraph" w:styleId="31">
    <w:name w:val="index 3"/>
    <w:basedOn w:val="a"/>
    <w:next w:val="a"/>
    <w:autoRedefine/>
    <w:semiHidden/>
    <w:rsid w:val="00106BB3"/>
    <w:pPr>
      <w:ind w:leftChars="600" w:left="600" w:hangingChars="200" w:hanging="2000"/>
    </w:pPr>
  </w:style>
  <w:style w:type="paragraph" w:styleId="41">
    <w:name w:val="index 4"/>
    <w:basedOn w:val="a"/>
    <w:next w:val="a"/>
    <w:autoRedefine/>
    <w:semiHidden/>
    <w:rsid w:val="00106BB3"/>
    <w:pPr>
      <w:ind w:leftChars="800" w:left="800" w:hangingChars="200" w:hanging="2000"/>
    </w:pPr>
  </w:style>
  <w:style w:type="paragraph" w:styleId="51">
    <w:name w:val="index 5"/>
    <w:basedOn w:val="a"/>
    <w:next w:val="a"/>
    <w:autoRedefine/>
    <w:semiHidden/>
    <w:rsid w:val="00106BB3"/>
    <w:pPr>
      <w:ind w:leftChars="1000" w:left="1000" w:hangingChars="200" w:hanging="2000"/>
    </w:pPr>
  </w:style>
  <w:style w:type="paragraph" w:styleId="61">
    <w:name w:val="index 6"/>
    <w:basedOn w:val="a"/>
    <w:next w:val="a"/>
    <w:autoRedefine/>
    <w:semiHidden/>
    <w:rsid w:val="00106BB3"/>
    <w:pPr>
      <w:ind w:leftChars="1200" w:left="1200" w:hangingChars="200" w:hanging="2000"/>
    </w:pPr>
  </w:style>
  <w:style w:type="paragraph" w:styleId="71">
    <w:name w:val="index 7"/>
    <w:basedOn w:val="a"/>
    <w:next w:val="a"/>
    <w:autoRedefine/>
    <w:semiHidden/>
    <w:rsid w:val="00106BB3"/>
    <w:pPr>
      <w:ind w:leftChars="1400" w:left="1400" w:hangingChars="200" w:hanging="2000"/>
    </w:pPr>
  </w:style>
  <w:style w:type="paragraph" w:styleId="80">
    <w:name w:val="index 8"/>
    <w:basedOn w:val="a"/>
    <w:next w:val="a"/>
    <w:autoRedefine/>
    <w:semiHidden/>
    <w:rsid w:val="00106BB3"/>
    <w:pPr>
      <w:ind w:leftChars="1600" w:left="1600" w:hangingChars="200" w:hanging="2000"/>
    </w:pPr>
  </w:style>
  <w:style w:type="paragraph" w:styleId="90">
    <w:name w:val="index 9"/>
    <w:basedOn w:val="a"/>
    <w:next w:val="a"/>
    <w:autoRedefine/>
    <w:semiHidden/>
    <w:rsid w:val="00106BB3"/>
    <w:pPr>
      <w:ind w:leftChars="1800" w:left="1800" w:hangingChars="200" w:hanging="2000"/>
    </w:pPr>
  </w:style>
  <w:style w:type="paragraph" w:styleId="af7">
    <w:name w:val="index heading"/>
    <w:basedOn w:val="a"/>
    <w:next w:val="12"/>
    <w:semiHidden/>
    <w:rsid w:val="00106BB3"/>
  </w:style>
  <w:style w:type="paragraph" w:styleId="32">
    <w:name w:val="Body Text Indent 3"/>
    <w:basedOn w:val="a"/>
    <w:rsid w:val="00106BB3"/>
    <w:pPr>
      <w:ind w:leftChars="722" w:left="1300" w:firstLineChars="305" w:firstLine="732"/>
    </w:pPr>
    <w:rPr>
      <w:rFonts w:ascii="돋움" w:eastAsia="돋움" w:hAnsi="돋움" w:cs="Arial"/>
      <w:sz w:val="24"/>
      <w:szCs w:val="24"/>
      <w:lang w:eastAsia="ko-KR"/>
    </w:rPr>
  </w:style>
  <w:style w:type="paragraph" w:customStyle="1" w:styleId="font5">
    <w:name w:val="font5"/>
    <w:basedOn w:val="a"/>
    <w:rsid w:val="00106BB3"/>
    <w:pPr>
      <w:spacing w:before="100" w:beforeAutospacing="1" w:after="100" w:afterAutospacing="1"/>
    </w:pPr>
    <w:rPr>
      <w:rFonts w:ascii="돋움" w:eastAsia="돋움" w:hAnsi="돋움" w:hint="eastAsia"/>
      <w:sz w:val="16"/>
      <w:szCs w:val="16"/>
      <w:lang w:val="en-US" w:eastAsia="ko-KR"/>
    </w:rPr>
  </w:style>
  <w:style w:type="paragraph" w:customStyle="1" w:styleId="xl24">
    <w:name w:val="xl24"/>
    <w:basedOn w:val="a"/>
    <w:rsid w:val="00106BB3"/>
    <w:pPr>
      <w:spacing w:before="100" w:beforeAutospacing="1" w:after="100" w:afterAutospacing="1"/>
      <w:jc w:val="center"/>
    </w:pPr>
    <w:rPr>
      <w:rFonts w:ascii="돋움" w:eastAsia="돋움" w:hAnsi="돋움" w:hint="eastAsia"/>
      <w:b/>
      <w:bCs/>
      <w:sz w:val="20"/>
      <w:lang w:val="en-US" w:eastAsia="ko-KR"/>
    </w:rPr>
  </w:style>
  <w:style w:type="paragraph" w:customStyle="1" w:styleId="xl25">
    <w:name w:val="xl25"/>
    <w:basedOn w:val="a"/>
    <w:rsid w:val="00106BB3"/>
    <w:pPr>
      <w:spacing w:before="100" w:beforeAutospacing="1" w:after="100" w:afterAutospacing="1"/>
    </w:pPr>
    <w:rPr>
      <w:rFonts w:ascii="돋움" w:eastAsia="돋움" w:hAnsi="돋움" w:hint="eastAsia"/>
      <w:sz w:val="20"/>
      <w:lang w:val="en-US" w:eastAsia="ko-KR"/>
    </w:rPr>
  </w:style>
  <w:style w:type="paragraph" w:customStyle="1" w:styleId="xl26">
    <w:name w:val="xl26"/>
    <w:basedOn w:val="a"/>
    <w:rsid w:val="00106BB3"/>
    <w:pPr>
      <w:spacing w:before="100" w:beforeAutospacing="1" w:after="100" w:afterAutospacing="1"/>
      <w:jc w:val="right"/>
    </w:pPr>
    <w:rPr>
      <w:rFonts w:ascii="돋움" w:eastAsia="돋움" w:hAnsi="돋움" w:hint="eastAsia"/>
      <w:sz w:val="20"/>
      <w:lang w:val="en-US" w:eastAsia="ko-KR"/>
    </w:rPr>
  </w:style>
  <w:style w:type="paragraph" w:customStyle="1" w:styleId="xl27">
    <w:name w:val="xl27"/>
    <w:basedOn w:val="a"/>
    <w:rsid w:val="00106BB3"/>
    <w:pPr>
      <w:spacing w:before="100" w:beforeAutospacing="1" w:after="100" w:afterAutospacing="1"/>
    </w:pPr>
    <w:rPr>
      <w:rFonts w:ascii="돋움" w:eastAsia="돋움" w:hAnsi="돋움" w:hint="eastAsia"/>
      <w:sz w:val="20"/>
      <w:lang w:val="en-US" w:eastAsia="ko-KR"/>
    </w:rPr>
  </w:style>
  <w:style w:type="paragraph" w:customStyle="1" w:styleId="xl28">
    <w:name w:val="xl28"/>
    <w:basedOn w:val="a"/>
    <w:rsid w:val="00106BB3"/>
    <w:pPr>
      <w:spacing w:before="100" w:beforeAutospacing="1" w:after="100" w:afterAutospacing="1"/>
      <w:jc w:val="center"/>
    </w:pPr>
    <w:rPr>
      <w:rFonts w:ascii="돋움" w:eastAsia="돋움" w:hAnsi="돋움" w:hint="eastAsia"/>
      <w:b/>
      <w:bCs/>
      <w:sz w:val="20"/>
      <w:lang w:val="en-US" w:eastAsia="ko-KR"/>
    </w:rPr>
  </w:style>
  <w:style w:type="paragraph" w:customStyle="1" w:styleId="xl29">
    <w:name w:val="xl29"/>
    <w:basedOn w:val="a"/>
    <w:rsid w:val="00106BB3"/>
    <w:pPr>
      <w:spacing w:before="100" w:beforeAutospacing="1" w:after="100" w:afterAutospacing="1"/>
      <w:jc w:val="right"/>
    </w:pPr>
    <w:rPr>
      <w:rFonts w:ascii="돋움" w:eastAsia="돋움" w:hAnsi="돋움" w:hint="eastAsia"/>
      <w:sz w:val="20"/>
      <w:lang w:val="en-US" w:eastAsia="ko-KR"/>
    </w:rPr>
  </w:style>
  <w:style w:type="paragraph" w:customStyle="1" w:styleId="xl30">
    <w:name w:val="xl30"/>
    <w:basedOn w:val="a"/>
    <w:rsid w:val="00106BB3"/>
    <w:pPr>
      <w:spacing w:before="100" w:beforeAutospacing="1" w:after="100" w:afterAutospacing="1"/>
    </w:pPr>
    <w:rPr>
      <w:rFonts w:ascii="돋움" w:eastAsia="돋움" w:hAnsi="돋움" w:hint="eastAsia"/>
      <w:sz w:val="20"/>
      <w:lang w:val="en-US" w:eastAsia="ko-KR"/>
    </w:rPr>
  </w:style>
  <w:style w:type="paragraph" w:styleId="81">
    <w:name w:val="toc 8"/>
    <w:basedOn w:val="a"/>
    <w:next w:val="a"/>
    <w:autoRedefine/>
    <w:semiHidden/>
    <w:rsid w:val="00106BB3"/>
    <w:pPr>
      <w:ind w:left="1260"/>
    </w:pPr>
    <w:rPr>
      <w:rFonts w:ascii="Arial" w:eastAsia="돋움" w:hAnsi="Arial"/>
      <w:szCs w:val="18"/>
    </w:rPr>
  </w:style>
  <w:style w:type="paragraph" w:styleId="91">
    <w:name w:val="toc 9"/>
    <w:basedOn w:val="a"/>
    <w:next w:val="a"/>
    <w:autoRedefine/>
    <w:semiHidden/>
    <w:rsid w:val="00106BB3"/>
    <w:pPr>
      <w:ind w:left="1440"/>
    </w:pPr>
    <w:rPr>
      <w:rFonts w:ascii="Arial" w:eastAsia="돋움" w:hAnsi="Arial"/>
      <w:szCs w:val="18"/>
    </w:rPr>
  </w:style>
  <w:style w:type="paragraph" w:customStyle="1" w:styleId="xl31">
    <w:name w:val="xl31"/>
    <w:basedOn w:val="a"/>
    <w:rsid w:val="00106BB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돋움" w:eastAsia="돋움" w:hAnsi="돋움" w:hint="eastAsia"/>
      <w:sz w:val="24"/>
      <w:szCs w:val="24"/>
      <w:lang w:val="en-US" w:eastAsia="ko-KR"/>
    </w:rPr>
  </w:style>
  <w:style w:type="paragraph" w:customStyle="1" w:styleId="xl32">
    <w:name w:val="xl32"/>
    <w:basedOn w:val="a"/>
    <w:rsid w:val="00106BB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돋움" w:eastAsia="돋움" w:hAnsi="돋움" w:hint="eastAsia"/>
      <w:sz w:val="24"/>
      <w:szCs w:val="24"/>
      <w:lang w:val="en-US" w:eastAsia="ko-KR"/>
    </w:rPr>
  </w:style>
  <w:style w:type="paragraph" w:customStyle="1" w:styleId="xl33">
    <w:name w:val="xl33"/>
    <w:basedOn w:val="a"/>
    <w:rsid w:val="00106BB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돋움" w:eastAsia="돋움" w:hAnsi="돋움" w:hint="eastAsia"/>
      <w:sz w:val="24"/>
      <w:szCs w:val="24"/>
      <w:lang w:val="en-US" w:eastAsia="ko-KR"/>
    </w:rPr>
  </w:style>
  <w:style w:type="paragraph" w:customStyle="1" w:styleId="xl34">
    <w:name w:val="xl34"/>
    <w:basedOn w:val="a"/>
    <w:rsid w:val="00106BB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돋움" w:eastAsia="돋움" w:hAnsi="돋움" w:hint="eastAsia"/>
      <w:sz w:val="24"/>
      <w:szCs w:val="24"/>
      <w:lang w:val="en-US" w:eastAsia="ko-KR"/>
    </w:rPr>
  </w:style>
  <w:style w:type="paragraph" w:customStyle="1" w:styleId="xl35">
    <w:name w:val="xl35"/>
    <w:basedOn w:val="a"/>
    <w:rsid w:val="00106BB3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돋움" w:eastAsia="돋움" w:hAnsi="돋움" w:hint="eastAsia"/>
      <w:sz w:val="24"/>
      <w:szCs w:val="24"/>
      <w:lang w:val="en-US" w:eastAsia="ko-KR"/>
    </w:rPr>
  </w:style>
  <w:style w:type="paragraph" w:customStyle="1" w:styleId="xl36">
    <w:name w:val="xl36"/>
    <w:basedOn w:val="a"/>
    <w:rsid w:val="00106BB3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돋움" w:eastAsia="돋움" w:hAnsi="돋움" w:hint="eastAsia"/>
      <w:sz w:val="24"/>
      <w:szCs w:val="24"/>
      <w:lang w:val="en-US" w:eastAsia="ko-KR"/>
    </w:rPr>
  </w:style>
  <w:style w:type="paragraph" w:customStyle="1" w:styleId="xl37">
    <w:name w:val="xl37"/>
    <w:basedOn w:val="a"/>
    <w:rsid w:val="00106BB3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돋움" w:eastAsia="돋움" w:hAnsi="돋움" w:hint="eastAsia"/>
      <w:sz w:val="24"/>
      <w:szCs w:val="24"/>
      <w:lang w:val="en-US" w:eastAsia="ko-KR"/>
    </w:rPr>
  </w:style>
  <w:style w:type="paragraph" w:customStyle="1" w:styleId="xl38">
    <w:name w:val="xl38"/>
    <w:basedOn w:val="a"/>
    <w:rsid w:val="00106BB3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돋움" w:eastAsia="돋움" w:hAnsi="돋움" w:hint="eastAsia"/>
      <w:sz w:val="24"/>
      <w:szCs w:val="24"/>
      <w:lang w:val="en-US" w:eastAsia="ko-KR"/>
    </w:rPr>
  </w:style>
  <w:style w:type="paragraph" w:customStyle="1" w:styleId="xl39">
    <w:name w:val="xl39"/>
    <w:basedOn w:val="a"/>
    <w:rsid w:val="00106BB3"/>
    <w:pPr>
      <w:shd w:val="clear" w:color="auto" w:fill="CCFFFF"/>
      <w:spacing w:before="100" w:beforeAutospacing="1" w:after="100" w:afterAutospacing="1"/>
    </w:pPr>
    <w:rPr>
      <w:rFonts w:ascii="돋움" w:eastAsia="돋움" w:hAnsi="돋움" w:hint="eastAsia"/>
      <w:sz w:val="24"/>
      <w:szCs w:val="24"/>
      <w:lang w:val="en-US" w:eastAsia="ko-KR"/>
    </w:rPr>
  </w:style>
  <w:style w:type="paragraph" w:customStyle="1" w:styleId="xl40">
    <w:name w:val="xl40"/>
    <w:basedOn w:val="a"/>
    <w:rsid w:val="00106BB3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돋움" w:eastAsia="돋움" w:hAnsi="돋움" w:hint="eastAsia"/>
      <w:sz w:val="24"/>
      <w:szCs w:val="24"/>
      <w:lang w:val="en-US" w:eastAsia="ko-KR"/>
    </w:rPr>
  </w:style>
  <w:style w:type="paragraph" w:customStyle="1" w:styleId="xl41">
    <w:name w:val="xl41"/>
    <w:basedOn w:val="a"/>
    <w:rsid w:val="00106BB3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돋움" w:eastAsia="돋움" w:hAnsi="돋움" w:hint="eastAsia"/>
      <w:sz w:val="24"/>
      <w:szCs w:val="24"/>
      <w:lang w:val="en-US" w:eastAsia="ko-KR"/>
    </w:rPr>
  </w:style>
  <w:style w:type="paragraph" w:customStyle="1" w:styleId="xl42">
    <w:name w:val="xl42"/>
    <w:basedOn w:val="a"/>
    <w:rsid w:val="00106BB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0080"/>
      <w:spacing w:before="100" w:beforeAutospacing="1" w:after="100" w:afterAutospacing="1"/>
      <w:jc w:val="center"/>
    </w:pPr>
    <w:rPr>
      <w:rFonts w:ascii="돋움" w:eastAsia="돋움" w:hAnsi="돋움" w:hint="eastAsia"/>
      <w:color w:val="FFFFFF"/>
      <w:sz w:val="24"/>
      <w:szCs w:val="24"/>
      <w:lang w:val="en-US" w:eastAsia="ko-KR"/>
    </w:rPr>
  </w:style>
  <w:style w:type="paragraph" w:customStyle="1" w:styleId="xl43">
    <w:name w:val="xl43"/>
    <w:basedOn w:val="a"/>
    <w:rsid w:val="00106BB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0080"/>
      <w:spacing w:before="100" w:beforeAutospacing="1" w:after="100" w:afterAutospacing="1"/>
      <w:jc w:val="center"/>
    </w:pPr>
    <w:rPr>
      <w:rFonts w:ascii="돋움" w:eastAsia="돋움" w:hAnsi="돋움" w:hint="eastAsia"/>
      <w:color w:val="FFFFFF"/>
      <w:sz w:val="24"/>
      <w:szCs w:val="24"/>
      <w:lang w:val="en-US" w:eastAsia="ko-KR"/>
    </w:rPr>
  </w:style>
  <w:style w:type="paragraph" w:customStyle="1" w:styleId="xl44">
    <w:name w:val="xl44"/>
    <w:basedOn w:val="a"/>
    <w:rsid w:val="00106BB3"/>
    <w:pPr>
      <w:pBdr>
        <w:left w:val="single" w:sz="4" w:space="0" w:color="auto"/>
        <w:bottom w:val="single" w:sz="4" w:space="0" w:color="auto"/>
      </w:pBdr>
      <w:shd w:val="clear" w:color="auto" w:fill="000080"/>
      <w:spacing w:before="100" w:beforeAutospacing="1" w:after="100" w:afterAutospacing="1"/>
      <w:jc w:val="center"/>
    </w:pPr>
    <w:rPr>
      <w:rFonts w:ascii="돋움" w:eastAsia="돋움" w:hAnsi="돋움" w:hint="eastAsia"/>
      <w:color w:val="FFFFFF"/>
      <w:sz w:val="24"/>
      <w:szCs w:val="24"/>
      <w:lang w:val="en-US" w:eastAsia="ko-KR"/>
    </w:rPr>
  </w:style>
  <w:style w:type="paragraph" w:customStyle="1" w:styleId="xl45">
    <w:name w:val="xl45"/>
    <w:basedOn w:val="a"/>
    <w:rsid w:val="00106BB3"/>
    <w:pPr>
      <w:pBdr>
        <w:left w:val="single" w:sz="4" w:space="0" w:color="auto"/>
        <w:right w:val="single" w:sz="4" w:space="0" w:color="auto"/>
      </w:pBdr>
      <w:shd w:val="clear" w:color="auto" w:fill="000080"/>
      <w:spacing w:before="100" w:beforeAutospacing="1" w:after="100" w:afterAutospacing="1"/>
      <w:jc w:val="center"/>
    </w:pPr>
    <w:rPr>
      <w:rFonts w:ascii="돋움" w:eastAsia="돋움" w:hAnsi="돋움" w:hint="eastAsia"/>
      <w:color w:val="FFFFFF"/>
      <w:sz w:val="24"/>
      <w:szCs w:val="24"/>
      <w:lang w:val="en-US" w:eastAsia="ko-KR"/>
    </w:rPr>
  </w:style>
  <w:style w:type="paragraph" w:customStyle="1" w:styleId="xl46">
    <w:name w:val="xl46"/>
    <w:basedOn w:val="a"/>
    <w:rsid w:val="00106BB3"/>
    <w:pPr>
      <w:pBdr>
        <w:left w:val="single" w:sz="4" w:space="0" w:color="auto"/>
        <w:right w:val="single" w:sz="4" w:space="0" w:color="auto"/>
      </w:pBdr>
      <w:shd w:val="clear" w:color="auto" w:fill="000080"/>
      <w:spacing w:before="100" w:beforeAutospacing="1" w:after="100" w:afterAutospacing="1"/>
      <w:jc w:val="center"/>
    </w:pPr>
    <w:rPr>
      <w:rFonts w:ascii="돋움" w:eastAsia="돋움" w:hAnsi="돋움" w:hint="eastAsia"/>
      <w:color w:val="FFFFFF"/>
      <w:sz w:val="24"/>
      <w:szCs w:val="24"/>
      <w:lang w:val="en-US" w:eastAsia="ko-KR"/>
    </w:rPr>
  </w:style>
  <w:style w:type="paragraph" w:customStyle="1" w:styleId="xl47">
    <w:name w:val="xl47"/>
    <w:basedOn w:val="a"/>
    <w:rsid w:val="00106B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80"/>
      <w:spacing w:before="100" w:beforeAutospacing="1" w:after="100" w:afterAutospacing="1"/>
      <w:jc w:val="center"/>
    </w:pPr>
    <w:rPr>
      <w:rFonts w:ascii="돋움" w:eastAsia="돋움" w:hAnsi="돋움" w:hint="eastAsia"/>
      <w:color w:val="FFFFFF"/>
      <w:sz w:val="24"/>
      <w:szCs w:val="24"/>
      <w:lang w:val="en-US" w:eastAsia="ko-KR"/>
    </w:rPr>
  </w:style>
  <w:style w:type="paragraph" w:styleId="af8">
    <w:name w:val="table of figures"/>
    <w:basedOn w:val="a"/>
    <w:next w:val="a"/>
    <w:autoRedefine/>
    <w:semiHidden/>
    <w:rsid w:val="00106BB3"/>
    <w:pPr>
      <w:ind w:leftChars="400" w:left="400" w:hangingChars="200" w:hanging="200"/>
    </w:pPr>
    <w:rPr>
      <w:rFonts w:eastAsia="돋움"/>
      <w:sz w:val="24"/>
    </w:rPr>
  </w:style>
  <w:style w:type="paragraph" w:customStyle="1" w:styleId="bodytext0">
    <w:name w:val="bodytext"/>
    <w:basedOn w:val="a"/>
    <w:rsid w:val="00106BB3"/>
    <w:pPr>
      <w:spacing w:before="100" w:beforeAutospacing="1" w:after="100" w:afterAutospacing="1" w:line="252" w:lineRule="atLeast"/>
    </w:pPr>
    <w:rPr>
      <w:rFonts w:ascii="돋움" w:eastAsia="돋움" w:hAnsi="돋움" w:cs="굴림"/>
      <w:color w:val="3F386E"/>
      <w:szCs w:val="18"/>
      <w:lang w:val="en-US" w:eastAsia="ko-KR"/>
    </w:rPr>
  </w:style>
  <w:style w:type="character" w:customStyle="1" w:styleId="bodytext1">
    <w:name w:val="bodytext1"/>
    <w:basedOn w:val="a0"/>
    <w:rsid w:val="00106BB3"/>
    <w:rPr>
      <w:rFonts w:ascii="돋움" w:eastAsia="돋움" w:hAnsi="돋움" w:hint="eastAsia"/>
      <w:color w:val="3F386E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106BB3"/>
    <w:pPr>
      <w:overflowPunct w:val="0"/>
      <w:autoSpaceDE w:val="0"/>
      <w:autoSpaceDN w:val="0"/>
      <w:adjustRightInd w:val="0"/>
      <w:textAlignment w:val="baseline"/>
    </w:pPr>
    <w:rPr>
      <w:rFonts w:ascii="Courier New" w:eastAsia="바탕체" w:hAnsi="Courier New" w:cs="Courier New"/>
      <w:b/>
      <w:sz w:val="20"/>
      <w:lang w:val="en-US" w:eastAsia="ko-KR"/>
    </w:rPr>
  </w:style>
  <w:style w:type="paragraph" w:customStyle="1" w:styleId="af9">
    <w:name w:val="표준 + 돋움"/>
    <w:aliases w:val="12 pt,양쪽"/>
    <w:basedOn w:val="a7"/>
    <w:rsid w:val="00106BB3"/>
    <w:pPr>
      <w:jc w:val="both"/>
    </w:pPr>
    <w:rPr>
      <w:rFonts w:ascii="돋움" w:eastAsia="돋움" w:hAnsi="돋움"/>
      <w:sz w:val="24"/>
      <w:szCs w:val="24"/>
      <w:lang w:eastAsia="ko-KR"/>
    </w:rPr>
  </w:style>
  <w:style w:type="character" w:customStyle="1" w:styleId="CharChar2">
    <w:name w:val="Char Char2"/>
    <w:basedOn w:val="a0"/>
    <w:rsid w:val="00106BB3"/>
    <w:rPr>
      <w:rFonts w:ascii="Futura Md" w:eastAsia="HY울릉도M" w:hAnsi="Futura Md"/>
      <w:b/>
      <w:sz w:val="18"/>
      <w:lang w:val="en-GB" w:eastAsia="en-US" w:bidi="ar-SA"/>
    </w:rPr>
  </w:style>
  <w:style w:type="paragraph" w:styleId="afa">
    <w:name w:val="Document Map"/>
    <w:basedOn w:val="a"/>
    <w:semiHidden/>
    <w:rsid w:val="00106BB3"/>
    <w:pPr>
      <w:shd w:val="clear" w:color="auto" w:fill="000080"/>
    </w:pPr>
    <w:rPr>
      <w:rFonts w:ascii="Arial" w:eastAsia="돋움" w:hAnsi="Arial"/>
    </w:rPr>
  </w:style>
  <w:style w:type="paragraph" w:styleId="33">
    <w:name w:val="Body Text 3"/>
    <w:basedOn w:val="a"/>
    <w:rsid w:val="00106BB3"/>
    <w:rPr>
      <w:rFonts w:ascii="돋움" w:eastAsia="돋움" w:hAnsi="돋움"/>
      <w:sz w:val="22"/>
      <w:lang w:val="ko-KR"/>
    </w:rPr>
  </w:style>
  <w:style w:type="paragraph" w:styleId="23">
    <w:name w:val="Body Text 2"/>
    <w:basedOn w:val="a"/>
    <w:rsid w:val="00106BB3"/>
    <w:pPr>
      <w:widowControl w:val="0"/>
      <w:autoSpaceDE w:val="0"/>
      <w:autoSpaceDN w:val="0"/>
      <w:adjustRightInd w:val="0"/>
    </w:pPr>
    <w:rPr>
      <w:rFonts w:ascii="Courier New" w:eastAsia="바탕" w:hAnsi="Courier New" w:cs="Courier New"/>
      <w:color w:val="000000"/>
      <w:sz w:val="24"/>
      <w:lang w:val="en-US" w:eastAsia="ko-KR"/>
    </w:rPr>
  </w:style>
  <w:style w:type="paragraph" w:customStyle="1" w:styleId="Default">
    <w:name w:val="Default"/>
    <w:rsid w:val="00081CBA"/>
    <w:pPr>
      <w:widowControl w:val="0"/>
      <w:autoSpaceDE w:val="0"/>
      <w:autoSpaceDN w:val="0"/>
      <w:adjustRightInd w:val="0"/>
    </w:pPr>
    <w:rPr>
      <w:rFonts w:ascii="Arial" w:eastAsia="바탕" w:hAnsi="Arial" w:cs="Arial"/>
      <w:color w:val="000000"/>
      <w:sz w:val="24"/>
      <w:szCs w:val="24"/>
    </w:rPr>
  </w:style>
  <w:style w:type="paragraph" w:customStyle="1" w:styleId="CM137">
    <w:name w:val="CM137"/>
    <w:basedOn w:val="Default"/>
    <w:next w:val="Default"/>
    <w:rsid w:val="00081CBA"/>
    <w:pPr>
      <w:spacing w:line="276" w:lineRule="atLeast"/>
    </w:pPr>
    <w:rPr>
      <w:rFonts w:cs="Times New Roman"/>
      <w:color w:val="auto"/>
    </w:rPr>
  </w:style>
  <w:style w:type="paragraph" w:customStyle="1" w:styleId="CM147">
    <w:name w:val="CM147"/>
    <w:basedOn w:val="Default"/>
    <w:next w:val="Default"/>
    <w:rsid w:val="009E34D6"/>
    <w:rPr>
      <w:rFonts w:cs="Times New Roman"/>
      <w:color w:val="auto"/>
    </w:rPr>
  </w:style>
  <w:style w:type="paragraph" w:customStyle="1" w:styleId="CM151">
    <w:name w:val="CM151"/>
    <w:basedOn w:val="Default"/>
    <w:next w:val="Default"/>
    <w:rsid w:val="00065F5E"/>
    <w:rPr>
      <w:rFonts w:cs="Times New Roman"/>
      <w:color w:val="auto"/>
    </w:rPr>
  </w:style>
  <w:style w:type="paragraph" w:customStyle="1" w:styleId="CM10">
    <w:name w:val="CM10"/>
    <w:basedOn w:val="Default"/>
    <w:next w:val="Default"/>
    <w:rsid w:val="008D2106"/>
    <w:pPr>
      <w:spacing w:line="313" w:lineRule="atLeast"/>
    </w:pPr>
    <w:rPr>
      <w:rFonts w:cs="Times New Roman"/>
      <w:color w:val="auto"/>
    </w:rPr>
  </w:style>
  <w:style w:type="paragraph" w:customStyle="1" w:styleId="CM138">
    <w:name w:val="CM138"/>
    <w:basedOn w:val="Default"/>
    <w:next w:val="Default"/>
    <w:rsid w:val="00CF1959"/>
    <w:pPr>
      <w:spacing w:line="276" w:lineRule="atLeast"/>
    </w:pPr>
    <w:rPr>
      <w:rFonts w:cs="Times New Roman"/>
      <w:color w:val="auto"/>
    </w:rPr>
  </w:style>
  <w:style w:type="paragraph" w:styleId="afb">
    <w:name w:val="Note Heading"/>
    <w:basedOn w:val="a"/>
    <w:next w:val="a"/>
    <w:link w:val="Char"/>
    <w:rsid w:val="0011190F"/>
    <w:pPr>
      <w:widowControl w:val="0"/>
      <w:wordWrap w:val="0"/>
      <w:jc w:val="center"/>
    </w:pPr>
    <w:rPr>
      <w:rFonts w:ascii="Arial" w:eastAsia="굴림" w:hAnsi="Arial" w:cs="Arial"/>
      <w:kern w:val="2"/>
      <w:sz w:val="20"/>
      <w:lang w:val="en-US" w:eastAsia="ko-KR"/>
    </w:rPr>
  </w:style>
  <w:style w:type="character" w:customStyle="1" w:styleId="Char">
    <w:name w:val="각주/미주 머리글 Char"/>
    <w:basedOn w:val="a0"/>
    <w:link w:val="afb"/>
    <w:rsid w:val="0011190F"/>
    <w:rPr>
      <w:rFonts w:ascii="Arial" w:eastAsia="굴림" w:hAnsi="Arial" w:cs="Arial"/>
      <w:kern w:val="2"/>
    </w:rPr>
  </w:style>
  <w:style w:type="paragraph" w:customStyle="1" w:styleId="-">
    <w:name w:val="- 항목"/>
    <w:basedOn w:val="a"/>
    <w:rsid w:val="0011190F"/>
    <w:pPr>
      <w:widowControl w:val="0"/>
      <w:numPr>
        <w:numId w:val="10"/>
      </w:numPr>
      <w:tabs>
        <w:tab w:val="left" w:pos="1100"/>
      </w:tabs>
      <w:wordWrap w:val="0"/>
      <w:jc w:val="both"/>
    </w:pPr>
    <w:rPr>
      <w:rFonts w:ascii="Arial" w:eastAsia="굴림" w:hAnsi="Arial" w:cs="Arial"/>
      <w:kern w:val="2"/>
      <w:sz w:val="20"/>
      <w:lang w:val="en-US" w:eastAsia="ko-KR"/>
    </w:rPr>
  </w:style>
  <w:style w:type="paragraph" w:styleId="afc">
    <w:name w:val="List Paragraph"/>
    <w:basedOn w:val="a"/>
    <w:uiPriority w:val="34"/>
    <w:qFormat/>
    <w:rsid w:val="00735BD6"/>
    <w:pPr>
      <w:ind w:leftChars="400" w:left="800"/>
    </w:pPr>
  </w:style>
  <w:style w:type="character" w:customStyle="1" w:styleId="apple-style-span">
    <w:name w:val="apple-style-span"/>
    <w:basedOn w:val="a0"/>
    <w:rsid w:val="00730106"/>
  </w:style>
  <w:style w:type="character" w:customStyle="1" w:styleId="HTMLChar">
    <w:name w:val="미리 서식이 지정된 HTML Char"/>
    <w:basedOn w:val="a0"/>
    <w:link w:val="HTML"/>
    <w:uiPriority w:val="99"/>
    <w:rsid w:val="00924108"/>
    <w:rPr>
      <w:rFonts w:ascii="Courier New" w:hAnsi="Courier New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95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18511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146142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455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pslib\Application%20Data\Microsoft\Templates\FocPM4KR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368F1-A2FA-4D41-B970-E72214F56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FocPM4KR</Template>
  <TotalTime>35</TotalTime>
  <Pages>38</Pages>
  <Words>5671</Words>
  <Characters>32328</Characters>
  <Application>Microsoft Office Word</Application>
  <DocSecurity>0</DocSecurity>
  <Lines>269</Lines>
  <Paragraphs>75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LGU+ 멤버십 어플 연동규격서</vt:lpstr>
    </vt:vector>
  </TitlesOfParts>
  <Company>지어소프트</Company>
  <LinksUpToDate>false</LinksUpToDate>
  <CharactersWithSpaces>37924</CharactersWithSpaces>
  <SharedDoc>false</SharedDoc>
  <HLinks>
    <vt:vector size="114" baseType="variant">
      <vt:variant>
        <vt:i4>1966131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_Toc289795136</vt:lpwstr>
      </vt:variant>
      <vt:variant>
        <vt:i4>1966131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_Toc289795135</vt:lpwstr>
      </vt:variant>
      <vt:variant>
        <vt:i4>1966131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_Toc289795134</vt:lpwstr>
      </vt:variant>
      <vt:variant>
        <vt:i4>1966131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_Toc289795133</vt:lpwstr>
      </vt:variant>
      <vt:variant>
        <vt:i4>1966131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_Toc289795132</vt:lpwstr>
      </vt:variant>
      <vt:variant>
        <vt:i4>1966131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_Toc289795131</vt:lpwstr>
      </vt:variant>
      <vt:variant>
        <vt:i4>1966131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_Toc289795130</vt:lpwstr>
      </vt:variant>
      <vt:variant>
        <vt:i4>2031667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_Toc289795129</vt:lpwstr>
      </vt:variant>
      <vt:variant>
        <vt:i4>2031667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_Toc289795128</vt:lpwstr>
      </vt:variant>
      <vt:variant>
        <vt:i4>2031667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_Toc289795127</vt:lpwstr>
      </vt:variant>
      <vt:variant>
        <vt:i4>2031667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_Toc289795126</vt:lpwstr>
      </vt:variant>
      <vt:variant>
        <vt:i4>2031667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_Toc289795125</vt:lpwstr>
      </vt:variant>
      <vt:variant>
        <vt:i4>2031667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_Toc289795124</vt:lpwstr>
      </vt:variant>
      <vt:variant>
        <vt:i4>2031667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_Toc289795123</vt:lpwstr>
      </vt:variant>
      <vt:variant>
        <vt:i4>2031667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_Toc289795122</vt:lpwstr>
      </vt:variant>
      <vt:variant>
        <vt:i4>2031667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_Toc289795121</vt:lpwstr>
      </vt:variant>
      <vt:variant>
        <vt:i4>2031667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_Toc289795120</vt:lpwstr>
      </vt:variant>
      <vt:variant>
        <vt:i4>1835059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_Toc289795119</vt:lpwstr>
      </vt:variant>
      <vt:variant>
        <vt:i4>1835059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_Toc289795118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LGU+ 멤버십 어플 연동규격서</dc:title>
  <dc:creator>이젠솔루션</dc:creator>
  <cp:lastModifiedBy>ntSys</cp:lastModifiedBy>
  <cp:revision>9</cp:revision>
  <cp:lastPrinted>2013-01-29T05:51:00Z</cp:lastPrinted>
  <dcterms:created xsi:type="dcterms:W3CDTF">2018-02-27T05:14:00Z</dcterms:created>
  <dcterms:modified xsi:type="dcterms:W3CDTF">2018-02-28T00:16:00Z</dcterms:modified>
</cp:coreProperties>
</file>